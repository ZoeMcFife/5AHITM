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E2F95" w14:textId="5C381ECF" w:rsidR="0070582B" w:rsidRDefault="00125824" w:rsidP="00012B30">
      <w:pPr>
        <w:tabs>
          <w:tab w:val="left" w:pos="10105"/>
          <w:tab w:val="left" w:pos="10355"/>
        </w:tabs>
        <w:rPr>
          <w:sz w:val="24"/>
        </w:rPr>
      </w:pPr>
      <w:r>
        <w:rPr>
          <w:noProof/>
        </w:rPr>
        <mc:AlternateContent>
          <mc:Choice Requires="wps">
            <w:drawing>
              <wp:anchor distT="0" distB="0" distL="114300" distR="114300" simplePos="0" relativeHeight="251650560" behindDoc="0" locked="0" layoutInCell="0" allowOverlap="1" wp14:anchorId="16CE7F03" wp14:editId="59A731D8">
                <wp:simplePos x="0" y="0"/>
                <wp:positionH relativeFrom="column">
                  <wp:posOffset>5142865</wp:posOffset>
                </wp:positionH>
                <wp:positionV relativeFrom="paragraph">
                  <wp:posOffset>75565</wp:posOffset>
                </wp:positionV>
                <wp:extent cx="1165860" cy="160655"/>
                <wp:effectExtent l="0" t="0" r="0" b="0"/>
                <wp:wrapNone/>
                <wp:docPr id="3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5860" cy="1606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5ECA650" w14:textId="639560FA" w:rsidR="003D632F" w:rsidRDefault="003D632F">
                            <w:r>
                              <w:t>Datum</w:t>
                            </w:r>
                            <w:r w:rsidR="00125824">
                              <w:t xml:space="preserve">: </w:t>
                            </w:r>
                            <w:r>
                              <w:t xml:space="preserve"> </w:t>
                            </w:r>
                            <w:r w:rsidR="00940110">
                              <w:t>gfdgdgdgdgdg</w:t>
                            </w:r>
                            <w:r w:rsidR="00125824">
                              <w:t>gf2222222“22202</w:t>
                            </w:r>
                            <w:r w:rsidR="00395839">
                              <w:t>2</w:t>
                            </w:r>
                            <w:r w:rsidR="00125824">
                              <w:t>22</w:t>
                            </w:r>
                            <w:r w:rsidR="00395839">
                              <w:t>022/02/04</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CE7F03" id="Rectangle 14" o:spid="_x0000_s1026" style="position:absolute;margin-left:404.95pt;margin-top:5.95pt;width:91.8pt;height:12.6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" o:allowincell="f" filled="f" stroked="f">
                <v:shadow color="black" opacity="49150f" offset=".74833mm,.74833mm"/>
                <v:textbox inset="1pt,1pt,1pt,1pt">
                  <w:txbxContent>
                    <w:p w14:paraId="45ECA650" w14:textId="639560FA" w:rsidR="003D632F" w:rsidRDefault="003D632F">
                      <w:r>
                        <w:t>Datum</w:t>
                      </w:r>
                      <w:r w:rsidR="00125824">
                        <w:t xml:space="preserve">: </w:t>
                      </w:r>
                      <w:r>
                        <w:t xml:space="preserve"> </w:t>
                      </w:r>
                      <w:r w:rsidR="00940110">
                        <w:t>gfdgdgdgdgdg</w:t>
                      </w:r>
                      <w:r w:rsidR="00125824">
                        <w:t>gf2222222“22202</w:t>
                      </w:r>
                      <w:r w:rsidR="00395839">
                        <w:t>2</w:t>
                      </w:r>
                      <w:r w:rsidR="00125824">
                        <w:t>22</w:t>
                      </w:r>
                      <w:r w:rsidR="00395839">
                        <w:t>022/02/04</w:t>
                      </w:r>
                    </w:p>
                  </w:txbxContent>
                </v:textbox>
              </v:rect>
            </w:pict>
          </mc:Fallback>
        </mc:AlternateContent>
      </w:r>
      <w:r w:rsidR="00012B30">
        <w:rPr>
          <w:noProof/>
        </w:rPr>
        <mc:AlternateContent>
          <mc:Choice Requires="wps">
            <w:drawing>
              <wp:anchor distT="0" distB="0" distL="114300" distR="114300" simplePos="0" relativeHeight="251676160" behindDoc="0" locked="0" layoutInCell="1" allowOverlap="1" wp14:anchorId="719CCF0B" wp14:editId="4F4EDB28">
                <wp:simplePos x="0" y="0"/>
                <wp:positionH relativeFrom="column">
                  <wp:posOffset>2428875</wp:posOffset>
                </wp:positionH>
                <wp:positionV relativeFrom="paragraph">
                  <wp:posOffset>9201150</wp:posOffset>
                </wp:positionV>
                <wp:extent cx="4620260" cy="685800"/>
                <wp:effectExtent l="0" t="0" r="0" b="0"/>
                <wp:wrapNone/>
                <wp:docPr id="4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0260" cy="685800"/>
                        </a:xfrm>
                        <a:prstGeom prst="rect">
                          <a:avLst/>
                        </a:prstGeom>
                        <a:solidFill>
                          <a:srgbClr val="FFFFFF"/>
                        </a:solidFill>
                        <a:ln w="9525">
                          <a:solidFill>
                            <a:srgbClr val="000000"/>
                          </a:solidFill>
                          <a:miter lim="800000"/>
                          <a:headEnd/>
                          <a:tailEnd/>
                        </a:ln>
                      </wps:spPr>
                      <wps:txbx>
                        <w:txbxContent>
                          <w:p w14:paraId="12EA1498" w14:textId="232C314A" w:rsidR="003D632F" w:rsidRDefault="003D632F">
                            <w:r>
                              <w:t xml:space="preserve">IT HTL YBBS                                 Schuljahr: </w:t>
                            </w:r>
                            <w:r w:rsidR="001547F9">
                              <w:t xml:space="preserve">   </w:t>
                            </w:r>
                            <w:r w:rsidR="003D382B">
                              <w:t>2021/22</w:t>
                            </w:r>
                            <w:r w:rsidR="001547F9">
                              <w:t xml:space="preserve">  </w:t>
                            </w:r>
                            <w:r w:rsidR="009F1EB3">
                              <w:t xml:space="preserve">                     HW Labor </w:t>
                            </w:r>
                            <w:r>
                              <w:t xml:space="preserve">Computerpraktikum  </w:t>
                            </w:r>
                            <w:r w:rsidR="00012B30">
                              <w:rPr>
                                <w:noProof/>
                              </w:rPr>
                              <w:drawing>
                                <wp:inline distT="0" distB="0" distL="0" distR="0" wp14:anchorId="772C8349" wp14:editId="755922B6">
                                  <wp:extent cx="413385" cy="397510"/>
                                  <wp:effectExtent l="0" t="0" r="0" b="8890"/>
                                  <wp:docPr id="41" name="Bild 5" descr="LogoITHTL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ITHTL_whi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385" cy="397510"/>
                                          </a:xfrm>
                                          <a:prstGeom prst="rect">
                                            <a:avLst/>
                                          </a:prstGeom>
                                          <a:noFill/>
                                          <a:ln>
                                            <a:noFill/>
                                          </a:ln>
                                        </pic:spPr>
                                      </pic:pic>
                                    </a:graphicData>
                                  </a:graphic>
                                </wp:inline>
                              </w:drawing>
                            </w:r>
                            <w:r>
                              <w:t xml:space="preserve"> </w:t>
                            </w:r>
                            <w:proofErr w:type="spellStart"/>
                            <w:r>
                              <w:t>Lehrer:</w:t>
                            </w:r>
                            <w:r w:rsidR="00AA7FFE">
                              <w:t>M.</w:t>
                            </w:r>
                            <w:r w:rsidR="009F1EB3">
                              <w:t>Kammerer</w:t>
                            </w:r>
                            <w:proofErr w:type="spellEnd"/>
                            <w:r w:rsidR="00AA7FFE">
                              <w:t xml:space="preserve"> </w:t>
                            </w:r>
                            <w:proofErr w:type="spellStart"/>
                            <w:r w:rsidR="00AA7FFE">
                              <w:t>BEd</w:t>
                            </w:r>
                            <w:r w:rsidR="009F1EB3">
                              <w:t>,</w:t>
                            </w:r>
                            <w:r w:rsidR="00AA7FFE">
                              <w:t>F.</w:t>
                            </w:r>
                            <w:r>
                              <w:t>Zimmerl</w:t>
                            </w:r>
                            <w:proofErr w:type="spellEnd"/>
                            <w:r w:rsidR="00AA7FFE">
                              <w:t xml:space="preserve"> </w:t>
                            </w:r>
                            <w:proofErr w:type="spellStart"/>
                            <w:r w:rsidR="00AA7FFE">
                              <w:t>BEd</w:t>
                            </w:r>
                            <w:proofErr w:type="spellEnd"/>
                            <w:r w:rsidR="00AA7FFE">
                              <w:t xml:space="preserve"> </w:t>
                            </w:r>
                            <w:r>
                              <w:t xml:space="preserve">  geprüft: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9CCF0B" id="_x0000_t202" coordsize="21600,21600" o:spt="202" path="m,l,21600r21600,l21600,xe">
                <v:stroke joinstyle="miter"/>
                <v:path gradientshapeok="t" o:connecttype="rect"/>
              </v:shapetype>
              <v:shape id="Text Box 43" o:spid="_x0000_s1027" type="#_x0000_t202" style="position:absolute;margin-left:191.25pt;margin-top:724.5pt;width:363.8pt;height:54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">
                <v:textbox>
                  <w:txbxContent>
                    <w:p w14:paraId="12EA1498" w14:textId="232C314A" w:rsidR="003D632F" w:rsidRDefault="003D632F">
                      <w:r>
                        <w:t xml:space="preserve">IT HTL YBBS                                 Schuljahr: </w:t>
                      </w:r>
                      <w:r w:rsidR="001547F9">
                        <w:t xml:space="preserve">   </w:t>
                      </w:r>
                      <w:r w:rsidR="003D382B">
                        <w:t>2021/22</w:t>
                      </w:r>
                      <w:r w:rsidR="001547F9">
                        <w:t xml:space="preserve">  </w:t>
                      </w:r>
                      <w:r w:rsidR="009F1EB3">
                        <w:t xml:space="preserve">                     HW Labor </w:t>
                      </w:r>
                      <w:r>
                        <w:t xml:space="preserve">Computerpraktikum  </w:t>
                      </w:r>
                      <w:r w:rsidR="00012B30">
                        <w:rPr>
                          <w:noProof/>
                        </w:rPr>
                        <w:drawing>
                          <wp:inline distT="0" distB="0" distL="0" distR="0" wp14:anchorId="772C8349" wp14:editId="755922B6">
                            <wp:extent cx="413385" cy="397510"/>
                            <wp:effectExtent l="0" t="0" r="0" b="8890"/>
                            <wp:docPr id="41" name="Bild 5" descr="LogoITHTL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ITHTL_whi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385" cy="397510"/>
                                    </a:xfrm>
                                    <a:prstGeom prst="rect">
                                      <a:avLst/>
                                    </a:prstGeom>
                                    <a:noFill/>
                                    <a:ln>
                                      <a:noFill/>
                                    </a:ln>
                                  </pic:spPr>
                                </pic:pic>
                              </a:graphicData>
                            </a:graphic>
                          </wp:inline>
                        </w:drawing>
                      </w:r>
                      <w:r>
                        <w:t xml:space="preserve"> </w:t>
                      </w:r>
                      <w:proofErr w:type="spellStart"/>
                      <w:r>
                        <w:t>Lehrer:</w:t>
                      </w:r>
                      <w:r w:rsidR="00AA7FFE">
                        <w:t>M.</w:t>
                      </w:r>
                      <w:r w:rsidR="009F1EB3">
                        <w:t>Kammerer</w:t>
                      </w:r>
                      <w:proofErr w:type="spellEnd"/>
                      <w:r w:rsidR="00AA7FFE">
                        <w:t xml:space="preserve"> </w:t>
                      </w:r>
                      <w:proofErr w:type="spellStart"/>
                      <w:r w:rsidR="00AA7FFE">
                        <w:t>BEd</w:t>
                      </w:r>
                      <w:r w:rsidR="009F1EB3">
                        <w:t>,</w:t>
                      </w:r>
                      <w:r w:rsidR="00AA7FFE">
                        <w:t>F.</w:t>
                      </w:r>
                      <w:r>
                        <w:t>Zimmerl</w:t>
                      </w:r>
                      <w:proofErr w:type="spellEnd"/>
                      <w:r w:rsidR="00AA7FFE">
                        <w:t xml:space="preserve"> </w:t>
                      </w:r>
                      <w:proofErr w:type="spellStart"/>
                      <w:r w:rsidR="00AA7FFE">
                        <w:t>BEd</w:t>
                      </w:r>
                      <w:proofErr w:type="spellEnd"/>
                      <w:r w:rsidR="00AA7FFE">
                        <w:t xml:space="preserve"> </w:t>
                      </w:r>
                      <w:r>
                        <w:t xml:space="preserve">  geprüft:</w:t>
                      </w:r>
                    </w:p>
                  </w:txbxContent>
                </v:textbox>
              </v:shape>
            </w:pict>
          </mc:Fallback>
        </mc:AlternateContent>
      </w:r>
      <w:r w:rsidR="00012B30">
        <w:rPr>
          <w:noProof/>
        </w:rPr>
        <mc:AlternateContent>
          <mc:Choice Requires="wps">
            <w:drawing>
              <wp:anchor distT="0" distB="0" distL="114300" distR="114300" simplePos="0" relativeHeight="251641344" behindDoc="0" locked="0" layoutInCell="0" allowOverlap="1" wp14:anchorId="27BFDFCB" wp14:editId="38A90872">
                <wp:simplePos x="0" y="0"/>
                <wp:positionH relativeFrom="column">
                  <wp:posOffset>478790</wp:posOffset>
                </wp:positionH>
                <wp:positionV relativeFrom="paragraph">
                  <wp:posOffset>534035</wp:posOffset>
                </wp:positionV>
                <wp:extent cx="6583680" cy="9352915"/>
                <wp:effectExtent l="0" t="0" r="0" b="0"/>
                <wp:wrapNone/>
                <wp:docPr id="3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3680" cy="935291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5769E4BD" id="Rectangle 5" o:spid="_x0000_s1026" style="position:absolute;margin-left:37.7pt;margin-top:42.05pt;width:518.4pt;height:736.4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" o:allowincell="f" filled="f" strokeweight="1pt">
                <v:shadow opacity="49150f"/>
              </v:rect>
            </w:pict>
          </mc:Fallback>
        </mc:AlternateContent>
      </w:r>
      <w:r w:rsidR="00012B30">
        <w:rPr>
          <w:noProof/>
        </w:rPr>
        <mc:AlternateContent>
          <mc:Choice Requires="wps">
            <w:drawing>
              <wp:anchor distT="0" distB="0" distL="114300" distR="114300" simplePos="0" relativeHeight="251677184" behindDoc="0" locked="0" layoutInCell="1" allowOverlap="1" wp14:anchorId="06F93FE6" wp14:editId="76848B9C">
                <wp:simplePos x="0" y="0"/>
                <wp:positionH relativeFrom="column">
                  <wp:posOffset>4503420</wp:posOffset>
                </wp:positionH>
                <wp:positionV relativeFrom="paragraph">
                  <wp:posOffset>9601200</wp:posOffset>
                </wp:positionV>
                <wp:extent cx="0" cy="0"/>
                <wp:effectExtent l="0" t="0" r="0" b="0"/>
                <wp:wrapNone/>
                <wp:docPr id="38"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4434B60" id="Line 49"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6pt,756pt" to="354.6pt,7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"/>
            </w:pict>
          </mc:Fallback>
        </mc:AlternateContent>
      </w:r>
      <w:r w:rsidR="00012B30">
        <w:rPr>
          <w:noProof/>
        </w:rPr>
        <mc:AlternateContent>
          <mc:Choice Requires="wps">
            <w:drawing>
              <wp:anchor distT="0" distB="0" distL="114300" distR="114300" simplePos="0" relativeHeight="251662848" behindDoc="0" locked="0" layoutInCell="0" allowOverlap="1" wp14:anchorId="2315032B" wp14:editId="145BB5BC">
                <wp:simplePos x="0" y="0"/>
                <wp:positionH relativeFrom="column">
                  <wp:posOffset>6972300</wp:posOffset>
                </wp:positionH>
                <wp:positionV relativeFrom="paragraph">
                  <wp:posOffset>6752590</wp:posOffset>
                </wp:positionV>
                <wp:extent cx="273685" cy="0"/>
                <wp:effectExtent l="0" t="0" r="0" b="0"/>
                <wp:wrapNone/>
                <wp:docPr id="37"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685" cy="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305E42E" id="Line 28"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9pt,531.7pt" to="570.55pt,53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" o:allowincell="f">
                <v:stroke startarrowwidth="narrow" startarrowlength="short" endarrowwidth="narrow" endarrowlength="short"/>
                <v:shadow opacity="49150f"/>
              </v:line>
            </w:pict>
          </mc:Fallback>
        </mc:AlternateContent>
      </w:r>
      <w:r w:rsidR="00012B30">
        <w:rPr>
          <w:noProof/>
        </w:rPr>
        <mc:AlternateContent>
          <mc:Choice Requires="wps">
            <w:drawing>
              <wp:anchor distT="0" distB="0" distL="114300" distR="114300" simplePos="0" relativeHeight="251652608" behindDoc="0" locked="0" layoutInCell="0" allowOverlap="1" wp14:anchorId="78274D54" wp14:editId="0C2F5178">
                <wp:simplePos x="0" y="0"/>
                <wp:positionH relativeFrom="column">
                  <wp:posOffset>6278245</wp:posOffset>
                </wp:positionH>
                <wp:positionV relativeFrom="paragraph">
                  <wp:posOffset>53340</wp:posOffset>
                </wp:positionV>
                <wp:extent cx="785495" cy="207010"/>
                <wp:effectExtent l="0" t="0" r="0" b="0"/>
                <wp:wrapNone/>
                <wp:docPr id="3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5495" cy="2070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2A8D958" w14:textId="0105F311" w:rsidR="003D632F" w:rsidRDefault="003D632F">
                            <w:r>
                              <w:t>Bl</w:t>
                            </w:r>
                            <w:r w:rsidR="00AA7FFE">
                              <w:t>att Nr</w:t>
                            </w:r>
                            <w:r>
                              <w:t xml:space="preserve">.: </w:t>
                            </w:r>
                            <w:r w:rsidR="00395839">
                              <w:t>17</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274D54" id="Rectangle 16" o:spid="_x0000_s1028" style="position:absolute;margin-left:494.35pt;margin-top:4.2pt;width:61.85pt;height:16.3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" o:allowincell="f" filled="f" stroked="f">
                <v:shadow color="black" opacity="49150f" offset=".74833mm,.74833mm"/>
                <v:textbox inset="1pt,1pt,1pt,1pt">
                  <w:txbxContent>
                    <w:p w14:paraId="52A8D958" w14:textId="0105F311" w:rsidR="003D632F" w:rsidRDefault="003D632F">
                      <w:r>
                        <w:t>Bl</w:t>
                      </w:r>
                      <w:r w:rsidR="00AA7FFE">
                        <w:t>att Nr</w:t>
                      </w:r>
                      <w:r>
                        <w:t xml:space="preserve">.: </w:t>
                      </w:r>
                      <w:r w:rsidR="00395839">
                        <w:t>17</w:t>
                      </w:r>
                    </w:p>
                  </w:txbxContent>
                </v:textbox>
              </v:rect>
            </w:pict>
          </mc:Fallback>
        </mc:AlternateContent>
      </w:r>
      <w:r w:rsidR="00012B30">
        <w:rPr>
          <w:noProof/>
        </w:rPr>
        <mc:AlternateContent>
          <mc:Choice Requires="wps">
            <w:drawing>
              <wp:anchor distT="0" distB="0" distL="114300" distR="114300" simplePos="0" relativeHeight="251647488" behindDoc="0" locked="0" layoutInCell="0" allowOverlap="1" wp14:anchorId="0AEB545C" wp14:editId="50320E2F">
                <wp:simplePos x="0" y="0"/>
                <wp:positionH relativeFrom="column">
                  <wp:posOffset>3910330</wp:posOffset>
                </wp:positionH>
                <wp:positionV relativeFrom="paragraph">
                  <wp:posOffset>52705</wp:posOffset>
                </wp:positionV>
                <wp:extent cx="684530" cy="207645"/>
                <wp:effectExtent l="0" t="0" r="0" b="0"/>
                <wp:wrapNone/>
                <wp:docPr id="3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 cy="2076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95B6ED8" w14:textId="77777777" w:rsidR="003D632F" w:rsidRDefault="003D632F">
                            <w:r>
                              <w:t xml:space="preserve">Klasse: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EB545C" id="Rectangle 11" o:spid="_x0000_s1029" style="position:absolute;margin-left:307.9pt;margin-top:4.15pt;width:53.9pt;height:16.3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" o:allowincell="f" filled="f" stroked="f">
                <v:shadow color="black" opacity="49150f" offset=".74833mm,.74833mm"/>
                <v:textbox inset="1pt,1pt,1pt,1pt">
                  <w:txbxContent>
                    <w:p w14:paraId="195B6ED8" w14:textId="77777777" w:rsidR="003D632F" w:rsidRDefault="003D632F">
                      <w:r>
                        <w:t xml:space="preserve">Klasse: </w:t>
                      </w:r>
                    </w:p>
                  </w:txbxContent>
                </v:textbox>
              </v:rect>
            </w:pict>
          </mc:Fallback>
        </mc:AlternateContent>
      </w:r>
      <w:r w:rsidR="00012B30">
        <w:rPr>
          <w:noProof/>
        </w:rPr>
        <mc:AlternateContent>
          <mc:Choice Requires="wps">
            <w:drawing>
              <wp:anchor distT="0" distB="0" distL="114300" distR="114300" simplePos="0" relativeHeight="251674112" behindDoc="0" locked="0" layoutInCell="0" allowOverlap="1" wp14:anchorId="010FFEBB" wp14:editId="75EC919F">
                <wp:simplePos x="0" y="0"/>
                <wp:positionH relativeFrom="column">
                  <wp:posOffset>5965190</wp:posOffset>
                </wp:positionH>
                <wp:positionV relativeFrom="paragraph">
                  <wp:posOffset>534035</wp:posOffset>
                </wp:positionV>
                <wp:extent cx="635" cy="92075"/>
                <wp:effectExtent l="0" t="0" r="0" b="0"/>
                <wp:wrapNone/>
                <wp:docPr id="3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B167F81" id="Line 39"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9.7pt,42.05pt" to="469.75pt,4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" o:allowincell="f">
                <v:stroke startarrowwidth="narrow" startarrowlength="short" endarrowwidth="narrow" endarrowlength="short"/>
                <v:shadow opacity="49150f"/>
              </v:line>
            </w:pict>
          </mc:Fallback>
        </mc:AlternateContent>
      </w:r>
      <w:r w:rsidR="00012B30">
        <w:rPr>
          <w:noProof/>
        </w:rPr>
        <mc:AlternateContent>
          <mc:Choice Requires="wps">
            <w:drawing>
              <wp:anchor distT="0" distB="0" distL="114300" distR="114300" simplePos="0" relativeHeight="251671040" behindDoc="0" locked="0" layoutInCell="0" allowOverlap="1" wp14:anchorId="5DABECFA" wp14:editId="71C5B9AB">
                <wp:simplePos x="0" y="0"/>
                <wp:positionH relativeFrom="column">
                  <wp:posOffset>5965190</wp:posOffset>
                </wp:positionH>
                <wp:positionV relativeFrom="paragraph">
                  <wp:posOffset>10043795</wp:posOffset>
                </wp:positionV>
                <wp:extent cx="635" cy="92075"/>
                <wp:effectExtent l="0" t="0" r="0" b="0"/>
                <wp:wrapNone/>
                <wp:docPr id="32"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9207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11CEAB79" id="Line 36" o:spid="_x0000_s1026" style="position:absolute;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9.7pt,790.85pt" to="469.75pt,79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" o:allowincell="f">
                <v:stroke startarrowwidth="narrow" startarrowlength="short" endarrowwidth="narrow" endarrowlength="short"/>
                <v:shadow opacity="49150f"/>
              </v:line>
            </w:pict>
          </mc:Fallback>
        </mc:AlternateContent>
      </w:r>
      <w:r w:rsidR="00012B30">
        <w:rPr>
          <w:noProof/>
        </w:rPr>
        <mc:AlternateContent>
          <mc:Choice Requires="wps">
            <w:drawing>
              <wp:anchor distT="0" distB="0" distL="114300" distR="114300" simplePos="0" relativeHeight="251663872" behindDoc="0" locked="0" layoutInCell="0" allowOverlap="1" wp14:anchorId="27AF10A2" wp14:editId="6F23D096">
                <wp:simplePos x="0" y="0"/>
                <wp:positionH relativeFrom="column">
                  <wp:posOffset>478790</wp:posOffset>
                </wp:positionH>
                <wp:positionV relativeFrom="paragraph">
                  <wp:posOffset>6751955</wp:posOffset>
                </wp:positionV>
                <wp:extent cx="92075" cy="635"/>
                <wp:effectExtent l="0" t="0" r="0" b="0"/>
                <wp:wrapNone/>
                <wp:docPr id="3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7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C71F407" id="Line 29"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pt,531.65pt" to="44.95pt,53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" o:allowincell="f">
                <v:stroke startarrowwidth="narrow" startarrowlength="short" endarrowwidth="narrow" endarrowlength="short"/>
                <v:shadow opacity="49150f"/>
              </v:line>
            </w:pict>
          </mc:Fallback>
        </mc:AlternateContent>
      </w:r>
      <w:r w:rsidR="00012B30">
        <w:rPr>
          <w:noProof/>
        </w:rPr>
        <mc:AlternateContent>
          <mc:Choice Requires="wps">
            <w:drawing>
              <wp:anchor distT="0" distB="0" distL="114300" distR="114300" simplePos="0" relativeHeight="251675136" behindDoc="0" locked="0" layoutInCell="0" allowOverlap="1" wp14:anchorId="021DE5AE" wp14:editId="69A6154D">
                <wp:simplePos x="0" y="0"/>
                <wp:positionH relativeFrom="column">
                  <wp:posOffset>6696710</wp:posOffset>
                </wp:positionH>
                <wp:positionV relativeFrom="paragraph">
                  <wp:posOffset>534035</wp:posOffset>
                </wp:positionV>
                <wp:extent cx="635" cy="92075"/>
                <wp:effectExtent l="0" t="0" r="0" b="0"/>
                <wp:wrapNone/>
                <wp:docPr id="30"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B951477" id="Line 40"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7.3pt,42.05pt" to="527.35pt,4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" o:allowincell="f">
                <v:stroke startarrowwidth="narrow" startarrowlength="short" endarrowwidth="narrow" endarrowlength="short"/>
                <v:shadow opacity="49150f"/>
              </v:line>
            </w:pict>
          </mc:Fallback>
        </mc:AlternateContent>
      </w:r>
      <w:r w:rsidR="00012B30">
        <w:rPr>
          <w:noProof/>
        </w:rPr>
        <mc:AlternateContent>
          <mc:Choice Requires="wps">
            <w:drawing>
              <wp:anchor distT="0" distB="0" distL="114300" distR="114300" simplePos="0" relativeHeight="251673088" behindDoc="0" locked="0" layoutInCell="0" allowOverlap="1" wp14:anchorId="5000FAFC" wp14:editId="64975D8D">
                <wp:simplePos x="0" y="0"/>
                <wp:positionH relativeFrom="column">
                  <wp:posOffset>844550</wp:posOffset>
                </wp:positionH>
                <wp:positionV relativeFrom="paragraph">
                  <wp:posOffset>534035</wp:posOffset>
                </wp:positionV>
                <wp:extent cx="635" cy="92075"/>
                <wp:effectExtent l="0" t="0" r="0" b="0"/>
                <wp:wrapNone/>
                <wp:docPr id="29"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01510F2" id="Line 38"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5pt,42.05pt" to="66.55pt,4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" o:allowincell="f">
                <v:stroke startarrowwidth="narrow" startarrowlength="short" endarrowwidth="narrow" endarrowlength="short"/>
                <v:shadow opacity="49150f"/>
              </v:line>
            </w:pict>
          </mc:Fallback>
        </mc:AlternateContent>
      </w:r>
      <w:r w:rsidR="00012B30">
        <w:rPr>
          <w:noProof/>
        </w:rPr>
        <mc:AlternateContent>
          <mc:Choice Requires="wps">
            <w:drawing>
              <wp:anchor distT="0" distB="0" distL="114300" distR="114300" simplePos="0" relativeHeight="251656704" behindDoc="0" locked="0" layoutInCell="0" allowOverlap="1" wp14:anchorId="50A966EC" wp14:editId="6FB83F81">
                <wp:simplePos x="0" y="0"/>
                <wp:positionH relativeFrom="column">
                  <wp:posOffset>6696710</wp:posOffset>
                </wp:positionH>
                <wp:positionV relativeFrom="paragraph">
                  <wp:posOffset>534035</wp:posOffset>
                </wp:positionV>
                <wp:extent cx="635" cy="92075"/>
                <wp:effectExtent l="0" t="0" r="0" b="0"/>
                <wp:wrapNone/>
                <wp:docPr id="2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707CFBC" id="Line 20"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7.3pt,42.05pt" to="527.35pt,4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" o:allowincell="f">
                <v:stroke startarrowwidth="narrow" startarrowlength="short" endarrowwidth="narrow" endarrowlength="short"/>
                <v:shadow opacity="49150f"/>
              </v:line>
            </w:pict>
          </mc:Fallback>
        </mc:AlternateContent>
      </w:r>
      <w:r w:rsidR="00012B30">
        <w:rPr>
          <w:noProof/>
        </w:rPr>
        <mc:AlternateContent>
          <mc:Choice Requires="wps">
            <w:drawing>
              <wp:anchor distT="0" distB="0" distL="114300" distR="114300" simplePos="0" relativeHeight="251668992" behindDoc="0" locked="0" layoutInCell="0" allowOverlap="1" wp14:anchorId="0DDE4042" wp14:editId="54B3318E">
                <wp:simplePos x="0" y="0"/>
                <wp:positionH relativeFrom="column">
                  <wp:posOffset>844550</wp:posOffset>
                </wp:positionH>
                <wp:positionV relativeFrom="paragraph">
                  <wp:posOffset>534035</wp:posOffset>
                </wp:positionV>
                <wp:extent cx="635" cy="92075"/>
                <wp:effectExtent l="0" t="0" r="0" b="0"/>
                <wp:wrapNone/>
                <wp:docPr id="27"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1C0C34D1" id="Line 34"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5pt,42.05pt" to="66.55pt,4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" o:allowincell="f">
                <v:stroke startarrowwidth="narrow" startarrowlength="short" endarrowwidth="narrow" endarrowlength="short"/>
                <v:shadow opacity="49150f"/>
              </v:line>
            </w:pict>
          </mc:Fallback>
        </mc:AlternateContent>
      </w:r>
      <w:r w:rsidR="00012B30">
        <w:rPr>
          <w:noProof/>
        </w:rPr>
        <mc:AlternateContent>
          <mc:Choice Requires="wps">
            <w:drawing>
              <wp:anchor distT="0" distB="0" distL="114300" distR="114300" simplePos="0" relativeHeight="251672064" behindDoc="0" locked="0" layoutInCell="0" allowOverlap="1" wp14:anchorId="2253D342" wp14:editId="33791F3F">
                <wp:simplePos x="0" y="0"/>
                <wp:positionH relativeFrom="column">
                  <wp:posOffset>6696710</wp:posOffset>
                </wp:positionH>
                <wp:positionV relativeFrom="paragraph">
                  <wp:posOffset>10043795</wp:posOffset>
                </wp:positionV>
                <wp:extent cx="635" cy="92075"/>
                <wp:effectExtent l="0" t="0" r="0" b="0"/>
                <wp:wrapNone/>
                <wp:docPr id="26"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9207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667DB59" id="Line 37" o:spid="_x0000_s1026" style="position:absolute;flip: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7.3pt,790.85pt" to="527.35pt,79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" o:allowincell="f">
                <v:stroke startarrowwidth="narrow" startarrowlength="short" endarrowwidth="narrow" endarrowlength="short"/>
                <v:shadow opacity="49150f"/>
              </v:line>
            </w:pict>
          </mc:Fallback>
        </mc:AlternateContent>
      </w:r>
      <w:r w:rsidR="00012B30">
        <w:rPr>
          <w:noProof/>
        </w:rPr>
        <mc:AlternateContent>
          <mc:Choice Requires="wps">
            <w:drawing>
              <wp:anchor distT="0" distB="0" distL="114300" distR="114300" simplePos="0" relativeHeight="251670016" behindDoc="0" locked="0" layoutInCell="0" allowOverlap="1" wp14:anchorId="04DC560F" wp14:editId="3E3CC0FE">
                <wp:simplePos x="0" y="0"/>
                <wp:positionH relativeFrom="column">
                  <wp:posOffset>844550</wp:posOffset>
                </wp:positionH>
                <wp:positionV relativeFrom="paragraph">
                  <wp:posOffset>10043795</wp:posOffset>
                </wp:positionV>
                <wp:extent cx="635" cy="92075"/>
                <wp:effectExtent l="0" t="0" r="0" b="0"/>
                <wp:wrapNone/>
                <wp:docPr id="25"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9207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F570D62" id="Line 35" o:spid="_x0000_s1026" style="position:absolute;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5pt,790.85pt" to="66.55pt,79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" o:allowincell="f">
                <v:stroke startarrowwidth="narrow" startarrowlength="short" endarrowwidth="narrow" endarrowlength="short"/>
                <v:shadow opacity="49150f"/>
              </v:line>
            </w:pict>
          </mc:Fallback>
        </mc:AlternateContent>
      </w:r>
      <w:r w:rsidR="00012B30">
        <w:rPr>
          <w:noProof/>
        </w:rPr>
        <mc:AlternateContent>
          <mc:Choice Requires="wps">
            <w:drawing>
              <wp:anchor distT="0" distB="0" distL="114300" distR="114300" simplePos="0" relativeHeight="251667968" behindDoc="0" locked="0" layoutInCell="0" allowOverlap="1" wp14:anchorId="13DE3114" wp14:editId="449101BA">
                <wp:simplePos x="0" y="0"/>
                <wp:positionH relativeFrom="column">
                  <wp:posOffset>6971030</wp:posOffset>
                </wp:positionH>
                <wp:positionV relativeFrom="paragraph">
                  <wp:posOffset>8580755</wp:posOffset>
                </wp:positionV>
                <wp:extent cx="92075" cy="635"/>
                <wp:effectExtent l="0" t="0" r="0" b="0"/>
                <wp:wrapNone/>
                <wp:docPr id="24"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07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0DE25513" id="Line 33" o:spid="_x0000_s1026" style="position:absolute;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8.9pt,675.65pt" to="556.15pt,675.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" o:allowincell="f">
                <v:stroke startarrowwidth="narrow" startarrowlength="short" endarrowwidth="narrow" endarrowlength="short"/>
                <v:shadow opacity="49150f"/>
              </v:line>
            </w:pict>
          </mc:Fallback>
        </mc:AlternateContent>
      </w:r>
      <w:r w:rsidR="00012B30">
        <w:rPr>
          <w:noProof/>
        </w:rPr>
        <mc:AlternateContent>
          <mc:Choice Requires="wps">
            <w:drawing>
              <wp:anchor distT="0" distB="0" distL="114300" distR="114300" simplePos="0" relativeHeight="251660800" behindDoc="0" locked="0" layoutInCell="0" allowOverlap="1" wp14:anchorId="4E0D8583" wp14:editId="56ABC84D">
                <wp:simplePos x="0" y="0"/>
                <wp:positionH relativeFrom="column">
                  <wp:posOffset>478790</wp:posOffset>
                </wp:positionH>
                <wp:positionV relativeFrom="paragraph">
                  <wp:posOffset>8580755</wp:posOffset>
                </wp:positionV>
                <wp:extent cx="92075" cy="635"/>
                <wp:effectExtent l="0" t="0" r="0" b="0"/>
                <wp:wrapNone/>
                <wp:docPr id="23"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7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0885FCEC" id="Line 25"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pt,675.65pt" to="44.95pt,675.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" o:allowincell="f">
                <v:stroke startarrowwidth="narrow" startarrowlength="short" endarrowwidth="narrow" endarrowlength="short"/>
                <v:shadow opacity="49150f"/>
              </v:line>
            </w:pict>
          </mc:Fallback>
        </mc:AlternateContent>
      </w:r>
      <w:r w:rsidR="00012B30">
        <w:rPr>
          <w:noProof/>
        </w:rPr>
        <mc:AlternateContent>
          <mc:Choice Requires="wps">
            <w:drawing>
              <wp:anchor distT="0" distB="0" distL="114300" distR="114300" simplePos="0" relativeHeight="251666944" behindDoc="0" locked="0" layoutInCell="0" allowOverlap="1" wp14:anchorId="77C7C3BC" wp14:editId="1A1272A9">
                <wp:simplePos x="0" y="0"/>
                <wp:positionH relativeFrom="column">
                  <wp:posOffset>6971030</wp:posOffset>
                </wp:positionH>
                <wp:positionV relativeFrom="paragraph">
                  <wp:posOffset>4923155</wp:posOffset>
                </wp:positionV>
                <wp:extent cx="92075" cy="635"/>
                <wp:effectExtent l="0" t="0" r="0" b="0"/>
                <wp:wrapNone/>
                <wp:docPr id="2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7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21865A5" id="Line 32"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8.9pt,387.65pt" to="556.15pt,387.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" o:allowincell="f">
                <v:stroke startarrowwidth="narrow" startarrowlength="short" endarrowwidth="narrow" endarrowlength="short"/>
                <v:shadow opacity="49150f"/>
              </v:line>
            </w:pict>
          </mc:Fallback>
        </mc:AlternateContent>
      </w:r>
      <w:r w:rsidR="00012B30">
        <w:rPr>
          <w:noProof/>
        </w:rPr>
        <mc:AlternateContent>
          <mc:Choice Requires="wps">
            <w:drawing>
              <wp:anchor distT="0" distB="0" distL="114300" distR="114300" simplePos="0" relativeHeight="251659776" behindDoc="0" locked="0" layoutInCell="0" allowOverlap="1" wp14:anchorId="45ACF8A2" wp14:editId="55614F65">
                <wp:simplePos x="0" y="0"/>
                <wp:positionH relativeFrom="column">
                  <wp:posOffset>478790</wp:posOffset>
                </wp:positionH>
                <wp:positionV relativeFrom="paragraph">
                  <wp:posOffset>4923155</wp:posOffset>
                </wp:positionV>
                <wp:extent cx="92075" cy="635"/>
                <wp:effectExtent l="0" t="0" r="0" b="0"/>
                <wp:wrapNone/>
                <wp:docPr id="2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7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B8601A5" id="Line 2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pt,387.65pt" to="44.95pt,387.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" o:allowincell="f">
                <v:stroke startarrowwidth="narrow" startarrowlength="short" endarrowwidth="narrow" endarrowlength="short"/>
                <v:shadow opacity="49150f"/>
              </v:line>
            </w:pict>
          </mc:Fallback>
        </mc:AlternateContent>
      </w:r>
      <w:r w:rsidR="00012B30">
        <w:rPr>
          <w:noProof/>
        </w:rPr>
        <mc:AlternateContent>
          <mc:Choice Requires="wps">
            <w:drawing>
              <wp:anchor distT="0" distB="0" distL="114300" distR="114300" simplePos="0" relativeHeight="251658752" behindDoc="0" locked="0" layoutInCell="0" allowOverlap="1" wp14:anchorId="17CB4A14" wp14:editId="357511C8">
                <wp:simplePos x="0" y="0"/>
                <wp:positionH relativeFrom="column">
                  <wp:posOffset>478790</wp:posOffset>
                </wp:positionH>
                <wp:positionV relativeFrom="paragraph">
                  <wp:posOffset>3094355</wp:posOffset>
                </wp:positionV>
                <wp:extent cx="92075" cy="635"/>
                <wp:effectExtent l="0" t="0" r="0" b="0"/>
                <wp:wrapNone/>
                <wp:docPr id="20"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7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0D2D3D7C" id="Line 2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pt,243.65pt" to="44.95pt,24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" o:allowincell="f">
                <v:stroke startarrowwidth="narrow" startarrowlength="short" endarrowwidth="narrow" endarrowlength="short"/>
                <v:shadow opacity="49150f"/>
              </v:line>
            </w:pict>
          </mc:Fallback>
        </mc:AlternateContent>
      </w:r>
      <w:r w:rsidR="00012B30">
        <w:rPr>
          <w:noProof/>
        </w:rPr>
        <mc:AlternateContent>
          <mc:Choice Requires="wps">
            <w:drawing>
              <wp:anchor distT="0" distB="0" distL="114300" distR="114300" simplePos="0" relativeHeight="251664896" behindDoc="0" locked="0" layoutInCell="0" allowOverlap="1" wp14:anchorId="6CE591F7" wp14:editId="404AB5B1">
                <wp:simplePos x="0" y="0"/>
                <wp:positionH relativeFrom="column">
                  <wp:posOffset>6971030</wp:posOffset>
                </wp:positionH>
                <wp:positionV relativeFrom="paragraph">
                  <wp:posOffset>3094355</wp:posOffset>
                </wp:positionV>
                <wp:extent cx="92075" cy="635"/>
                <wp:effectExtent l="0" t="0" r="0" b="0"/>
                <wp:wrapNone/>
                <wp:docPr id="19"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07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A923628" id="Line 30" o:spid="_x0000_s1026" style="position:absolute;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8.9pt,243.65pt" to="556.15pt,24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" o:allowincell="f">
                <v:stroke startarrowwidth="narrow" startarrowlength="short" endarrowwidth="narrow" endarrowlength="short"/>
                <v:shadow opacity="49150f"/>
              </v:line>
            </w:pict>
          </mc:Fallback>
        </mc:AlternateContent>
      </w:r>
      <w:r w:rsidR="00012B30">
        <w:rPr>
          <w:noProof/>
        </w:rPr>
        <mc:AlternateContent>
          <mc:Choice Requires="wps">
            <w:drawing>
              <wp:anchor distT="0" distB="0" distL="114300" distR="114300" simplePos="0" relativeHeight="251665920" behindDoc="0" locked="0" layoutInCell="0" allowOverlap="1" wp14:anchorId="3E1DB37B" wp14:editId="4DAF32FB">
                <wp:simplePos x="0" y="0"/>
                <wp:positionH relativeFrom="column">
                  <wp:posOffset>6971030</wp:posOffset>
                </wp:positionH>
                <wp:positionV relativeFrom="paragraph">
                  <wp:posOffset>1265555</wp:posOffset>
                </wp:positionV>
                <wp:extent cx="92075" cy="635"/>
                <wp:effectExtent l="0" t="0" r="0" b="0"/>
                <wp:wrapNone/>
                <wp:docPr id="18"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7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26EEA2D" id="Line 31"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8.9pt,99.65pt" to="556.15pt,9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" o:allowincell="f">
                <v:stroke startarrowwidth="narrow" startarrowlength="short" endarrowwidth="narrow" endarrowlength="short"/>
                <v:shadow opacity="49150f"/>
              </v:line>
            </w:pict>
          </mc:Fallback>
        </mc:AlternateContent>
      </w:r>
      <w:r w:rsidR="00012B30">
        <w:rPr>
          <w:noProof/>
        </w:rPr>
        <mc:AlternateContent>
          <mc:Choice Requires="wps">
            <w:drawing>
              <wp:anchor distT="0" distB="0" distL="114300" distR="114300" simplePos="0" relativeHeight="251661824" behindDoc="0" locked="0" layoutInCell="0" allowOverlap="1" wp14:anchorId="147B4E2D" wp14:editId="18DCA9C2">
                <wp:simplePos x="0" y="0"/>
                <wp:positionH relativeFrom="column">
                  <wp:posOffset>7062470</wp:posOffset>
                </wp:positionH>
                <wp:positionV relativeFrom="paragraph">
                  <wp:posOffset>6660515</wp:posOffset>
                </wp:positionV>
                <wp:extent cx="635" cy="635"/>
                <wp:effectExtent l="0" t="0" r="0" b="0"/>
                <wp:wrapNone/>
                <wp:docPr id="1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2B10962" id="Line 27"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6.1pt,524.45pt" to="556.15pt,5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" o:allowincell="f">
                <v:stroke startarrowwidth="narrow" startarrowlength="short" endarrowwidth="narrow" endarrowlength="short"/>
                <v:shadow opacity="49150f"/>
              </v:line>
            </w:pict>
          </mc:Fallback>
        </mc:AlternateContent>
      </w:r>
      <w:r w:rsidR="00012B30">
        <w:rPr>
          <w:noProof/>
        </w:rPr>
        <mc:AlternateContent>
          <mc:Choice Requires="wps">
            <w:drawing>
              <wp:anchor distT="0" distB="0" distL="114300" distR="114300" simplePos="0" relativeHeight="251657728" behindDoc="0" locked="0" layoutInCell="0" allowOverlap="1" wp14:anchorId="5972DBAE" wp14:editId="2E3CAC9C">
                <wp:simplePos x="0" y="0"/>
                <wp:positionH relativeFrom="column">
                  <wp:posOffset>478790</wp:posOffset>
                </wp:positionH>
                <wp:positionV relativeFrom="paragraph">
                  <wp:posOffset>1286510</wp:posOffset>
                </wp:positionV>
                <wp:extent cx="92075" cy="635"/>
                <wp:effectExtent l="0" t="0" r="0" b="0"/>
                <wp:wrapNone/>
                <wp:docPr id="1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7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13750730" id="Line 2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pt,101.3pt" to="44.95pt,10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" o:allowincell="f">
                <v:stroke startarrowwidth="narrow" startarrowlength="short" endarrowwidth="narrow" endarrowlength="short"/>
                <v:shadow opacity="49150f"/>
              </v:line>
            </w:pict>
          </mc:Fallback>
        </mc:AlternateContent>
      </w:r>
      <w:r w:rsidR="00012B30">
        <w:rPr>
          <w:noProof/>
        </w:rPr>
        <mc:AlternateContent>
          <mc:Choice Requires="wps">
            <w:drawing>
              <wp:anchor distT="0" distB="0" distL="114300" distR="114300" simplePos="0" relativeHeight="251655680" behindDoc="0" locked="0" layoutInCell="0" allowOverlap="1" wp14:anchorId="2662790E" wp14:editId="1F520BF9">
                <wp:simplePos x="0" y="0"/>
                <wp:positionH relativeFrom="column">
                  <wp:posOffset>6239510</wp:posOffset>
                </wp:positionH>
                <wp:positionV relativeFrom="paragraph">
                  <wp:posOffset>259715</wp:posOffset>
                </wp:positionV>
                <wp:extent cx="823595" cy="635"/>
                <wp:effectExtent l="0" t="0" r="0" b="0"/>
                <wp:wrapNone/>
                <wp:docPr id="15"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359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E86E3D9" id="Line 19"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3pt,20.45pt" to="556.15pt,2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" o:allowincell="f" strokeweight="1pt">
                <v:stroke startarrowwidth="narrow" startarrowlength="short" endarrowwidth="narrow" endarrowlength="short"/>
                <v:shadow opacity="49150f"/>
              </v:line>
            </w:pict>
          </mc:Fallback>
        </mc:AlternateContent>
      </w:r>
      <w:r w:rsidR="00012B30">
        <w:rPr>
          <w:noProof/>
        </w:rPr>
        <mc:AlternateContent>
          <mc:Choice Requires="wps">
            <w:drawing>
              <wp:anchor distT="0" distB="0" distL="114300" distR="114300" simplePos="0" relativeHeight="251654656" behindDoc="0" locked="0" layoutInCell="0" allowOverlap="1" wp14:anchorId="2ACAD592" wp14:editId="18ECB477">
                <wp:simplePos x="0" y="0"/>
                <wp:positionH relativeFrom="column">
                  <wp:posOffset>7062470</wp:posOffset>
                </wp:positionH>
                <wp:positionV relativeFrom="paragraph">
                  <wp:posOffset>-14605</wp:posOffset>
                </wp:positionV>
                <wp:extent cx="635" cy="549275"/>
                <wp:effectExtent l="0" t="0" r="0" b="0"/>
                <wp:wrapNone/>
                <wp:docPr id="1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54927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2E3EDBD" id="Line 18"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6.1pt,-1.1pt" to="556.15pt,4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" o:allowincell="f" strokeweight="1pt">
                <v:stroke startarrowwidth="narrow" startarrowlength="short" endarrowwidth="narrow" endarrowlength="short"/>
                <v:shadow opacity="49150f"/>
              </v:line>
            </w:pict>
          </mc:Fallback>
        </mc:AlternateContent>
      </w:r>
      <w:r w:rsidR="00012B30">
        <w:rPr>
          <w:noProof/>
        </w:rPr>
        <mc:AlternateContent>
          <mc:Choice Requires="wps">
            <w:drawing>
              <wp:anchor distT="0" distB="0" distL="114300" distR="114300" simplePos="0" relativeHeight="251653632" behindDoc="0" locked="0" layoutInCell="0" allowOverlap="1" wp14:anchorId="42700074" wp14:editId="5C6384EB">
                <wp:simplePos x="0" y="0"/>
                <wp:positionH relativeFrom="column">
                  <wp:posOffset>6239510</wp:posOffset>
                </wp:positionH>
                <wp:positionV relativeFrom="paragraph">
                  <wp:posOffset>-14605</wp:posOffset>
                </wp:positionV>
                <wp:extent cx="823595" cy="635"/>
                <wp:effectExtent l="0" t="0" r="0" b="0"/>
                <wp:wrapNone/>
                <wp:docPr id="1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359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8E2FF66" id="Line 17"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3pt,-1.1pt" to="556.15pt,-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" o:allowincell="f" strokeweight="1pt">
                <v:stroke startarrowwidth="narrow" startarrowlength="short" endarrowwidth="narrow" endarrowlength="short"/>
                <v:shadow opacity="49150f"/>
              </v:line>
            </w:pict>
          </mc:Fallback>
        </mc:AlternateContent>
      </w:r>
      <w:r w:rsidR="00012B30">
        <w:rPr>
          <w:noProof/>
        </w:rPr>
        <mc:AlternateContent>
          <mc:Choice Requires="wps">
            <w:drawing>
              <wp:anchor distT="0" distB="0" distL="114300" distR="114300" simplePos="0" relativeHeight="251651584" behindDoc="0" locked="0" layoutInCell="0" allowOverlap="1" wp14:anchorId="5DCE47BE" wp14:editId="4D21A09D">
                <wp:simplePos x="0" y="0"/>
                <wp:positionH relativeFrom="column">
                  <wp:posOffset>5050790</wp:posOffset>
                </wp:positionH>
                <wp:positionV relativeFrom="paragraph">
                  <wp:posOffset>259715</wp:posOffset>
                </wp:positionV>
                <wp:extent cx="635" cy="274955"/>
                <wp:effectExtent l="0" t="0" r="0" b="0"/>
                <wp:wrapNone/>
                <wp:docPr id="1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1211D2D" id="Line 15"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7pt,20.45pt" to="397.75pt,4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" o:allowincell="f" strokeweight="1pt">
                <v:stroke startarrowwidth="narrow" startarrowlength="short" endarrowwidth="narrow" endarrowlength="short"/>
                <v:shadow opacity="49150f"/>
              </v:line>
            </w:pict>
          </mc:Fallback>
        </mc:AlternateContent>
      </w:r>
      <w:r w:rsidR="00012B30">
        <w:rPr>
          <w:noProof/>
        </w:rPr>
        <mc:AlternateContent>
          <mc:Choice Requires="wps">
            <w:drawing>
              <wp:anchor distT="0" distB="0" distL="114300" distR="114300" simplePos="0" relativeHeight="251639296" behindDoc="0" locked="0" layoutInCell="0" allowOverlap="1" wp14:anchorId="4DA3298D" wp14:editId="17EAC2D2">
                <wp:simplePos x="0" y="0"/>
                <wp:positionH relativeFrom="column">
                  <wp:posOffset>3862070</wp:posOffset>
                </wp:positionH>
                <wp:positionV relativeFrom="paragraph">
                  <wp:posOffset>-14605</wp:posOffset>
                </wp:positionV>
                <wp:extent cx="1189355" cy="274955"/>
                <wp:effectExtent l="0" t="0" r="0" b="0"/>
                <wp:wrapNone/>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27495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089CD7AF" id="Rectangle 3" o:spid="_x0000_s1026" style="position:absolute;margin-left:304.1pt;margin-top:-1.1pt;width:93.65pt;height:21.6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" o:allowincell="f" strokeweight="1pt">
                <v:shadow opacity="49150f"/>
              </v:rect>
            </w:pict>
          </mc:Fallback>
        </mc:AlternateContent>
      </w:r>
      <w:r w:rsidR="00012B30">
        <w:rPr>
          <w:noProof/>
        </w:rPr>
        <mc:AlternateContent>
          <mc:Choice Requires="wps">
            <w:drawing>
              <wp:anchor distT="0" distB="0" distL="114300" distR="114300" simplePos="0" relativeHeight="251638272" behindDoc="0" locked="0" layoutInCell="0" allowOverlap="1" wp14:anchorId="077DE4C9" wp14:editId="197FEC42">
                <wp:simplePos x="0" y="0"/>
                <wp:positionH relativeFrom="column">
                  <wp:posOffset>5050790</wp:posOffset>
                </wp:positionH>
                <wp:positionV relativeFrom="paragraph">
                  <wp:posOffset>-14605</wp:posOffset>
                </wp:positionV>
                <wp:extent cx="1189355" cy="274955"/>
                <wp:effectExtent l="0" t="0" r="0" b="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27495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12E35374" id="Rectangle 2" o:spid="_x0000_s1026" style="position:absolute;margin-left:397.7pt;margin-top:-1.1pt;width:93.65pt;height:21.6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" o:allowincell="f" strokeweight="1pt">
                <v:shadow opacity="49150f"/>
              </v:rect>
            </w:pict>
          </mc:Fallback>
        </mc:AlternateContent>
      </w:r>
      <w:r w:rsidR="00012B30">
        <w:rPr>
          <w:noProof/>
        </w:rPr>
        <mc:AlternateContent>
          <mc:Choice Requires="wps">
            <w:drawing>
              <wp:anchor distT="0" distB="0" distL="114300" distR="114300" simplePos="0" relativeHeight="251640320" behindDoc="0" locked="0" layoutInCell="0" allowOverlap="1" wp14:anchorId="03BEAF57" wp14:editId="0ABC1F70">
                <wp:simplePos x="0" y="0"/>
                <wp:positionH relativeFrom="column">
                  <wp:posOffset>5142230</wp:posOffset>
                </wp:positionH>
                <wp:positionV relativeFrom="paragraph">
                  <wp:posOffset>351155</wp:posOffset>
                </wp:positionV>
                <wp:extent cx="1866265" cy="183515"/>
                <wp:effectExtent l="0" t="0" r="0" b="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26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8012A79" w14:textId="77777777" w:rsidR="003D632F" w:rsidRDefault="003D632F"/>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BEAF57" id="Rectangle 4" o:spid="_x0000_s1030" style="position:absolute;margin-left:404.9pt;margin-top:27.65pt;width:146.95pt;height:14.4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" o:allowincell="f" filled="f" stroked="f" strokeweight="1pt">
                <v:shadow color="black" opacity="49150f" offset=".74833mm,.74833mm"/>
                <v:textbox inset="1pt,1pt,1pt,1pt">
                  <w:txbxContent>
                    <w:p w14:paraId="28012A79" w14:textId="77777777" w:rsidR="003D632F" w:rsidRDefault="003D632F"/>
                  </w:txbxContent>
                </v:textbox>
              </v:rect>
            </w:pict>
          </mc:Fallback>
        </mc:AlternateContent>
      </w:r>
      <w:r w:rsidR="00012B30">
        <w:rPr>
          <w:noProof/>
        </w:rPr>
        <mc:AlternateContent>
          <mc:Choice Requires="wps">
            <w:drawing>
              <wp:anchor distT="0" distB="0" distL="114300" distR="114300" simplePos="0" relativeHeight="251649536" behindDoc="0" locked="0" layoutInCell="0" allowOverlap="1" wp14:anchorId="4559588C" wp14:editId="55B0D646">
                <wp:simplePos x="0" y="0"/>
                <wp:positionH relativeFrom="column">
                  <wp:posOffset>4484370</wp:posOffset>
                </wp:positionH>
                <wp:positionV relativeFrom="paragraph">
                  <wp:posOffset>340360</wp:posOffset>
                </wp:positionV>
                <wp:extent cx="457835" cy="183515"/>
                <wp:effectExtent l="0" t="0" r="0" b="0"/>
                <wp:wrapNone/>
                <wp:docPr id="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76A0600" w14:textId="08A97BD3" w:rsidR="003D632F" w:rsidRPr="00395839" w:rsidRDefault="00395839">
                            <w:pPr>
                              <w:rPr>
                                <w:lang w:val="de-AT"/>
                              </w:rPr>
                            </w:pPr>
                            <w:r>
                              <w:rPr>
                                <w:lang w:val="de-AT"/>
                              </w:rPr>
                              <w:t>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59588C" id="Rectangle 13" o:spid="_x0000_s1031" style="position:absolute;margin-left:353.1pt;margin-top:26.8pt;width:36.05pt;height:14.4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" o:allowincell="f" filled="f" stroked="f">
                <v:shadow color="black" opacity="49150f" offset=".74833mm,.74833mm"/>
                <v:textbox inset="1pt,1pt,1pt,1pt">
                  <w:txbxContent>
                    <w:p w14:paraId="276A0600" w14:textId="08A97BD3" w:rsidR="003D632F" w:rsidRPr="00395839" w:rsidRDefault="00395839">
                      <w:pPr>
                        <w:rPr>
                          <w:lang w:val="de-AT"/>
                        </w:rPr>
                      </w:pPr>
                      <w:r>
                        <w:rPr>
                          <w:lang w:val="de-AT"/>
                        </w:rPr>
                        <w:t>1</w:t>
                      </w:r>
                    </w:p>
                  </w:txbxContent>
                </v:textbox>
              </v:rect>
            </w:pict>
          </mc:Fallback>
        </mc:AlternateContent>
      </w:r>
      <w:r w:rsidR="00012B30">
        <w:rPr>
          <w:noProof/>
        </w:rPr>
        <mc:AlternateContent>
          <mc:Choice Requires="wps">
            <w:drawing>
              <wp:anchor distT="0" distB="0" distL="114300" distR="114300" simplePos="0" relativeHeight="251648512" behindDoc="0" locked="0" layoutInCell="0" allowOverlap="1" wp14:anchorId="0FA6D8B1" wp14:editId="28D3456C">
                <wp:simplePos x="0" y="0"/>
                <wp:positionH relativeFrom="column">
                  <wp:posOffset>4484370</wp:posOffset>
                </wp:positionH>
                <wp:positionV relativeFrom="paragraph">
                  <wp:posOffset>53340</wp:posOffset>
                </wp:positionV>
                <wp:extent cx="457835" cy="183515"/>
                <wp:effectExtent l="0" t="0" r="0" b="0"/>
                <wp:wrapNone/>
                <wp:docPr id="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95BB90C" w14:textId="2C2AFFF1" w:rsidR="003D632F" w:rsidRPr="00395839" w:rsidRDefault="00395839">
                            <w:pPr>
                              <w:rPr>
                                <w:lang w:val="de-AT"/>
                              </w:rPr>
                            </w:pPr>
                            <w:r>
                              <w:rPr>
                                <w:lang w:val="de-AT"/>
                              </w:rPr>
                              <w:t>2AHIT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A6D8B1" id="Rectangle 12" o:spid="_x0000_s1032" style="position:absolute;margin-left:353.1pt;margin-top:4.2pt;width:36.05pt;height:14.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" o:allowincell="f" filled="f" stroked="f">
                <v:shadow color="black" opacity="49150f" offset=".74833mm,.74833mm"/>
                <v:textbox inset="1pt,1pt,1pt,1pt">
                  <w:txbxContent>
                    <w:p w14:paraId="095BB90C" w14:textId="2C2AFFF1" w:rsidR="003D632F" w:rsidRPr="00395839" w:rsidRDefault="00395839">
                      <w:pPr>
                        <w:rPr>
                          <w:lang w:val="de-AT"/>
                        </w:rPr>
                      </w:pPr>
                      <w:r>
                        <w:rPr>
                          <w:lang w:val="de-AT"/>
                        </w:rPr>
                        <w:t>2AHIT</w:t>
                      </w:r>
                    </w:p>
                  </w:txbxContent>
                </v:textbox>
              </v:rect>
            </w:pict>
          </mc:Fallback>
        </mc:AlternateContent>
      </w:r>
      <w:r w:rsidR="00012B30">
        <w:rPr>
          <w:noProof/>
        </w:rPr>
        <mc:AlternateContent>
          <mc:Choice Requires="wps">
            <w:drawing>
              <wp:anchor distT="0" distB="0" distL="114300" distR="114300" simplePos="0" relativeHeight="251646464" behindDoc="0" locked="1" layoutInCell="0" allowOverlap="1" wp14:anchorId="0ED3AC03" wp14:editId="14DD37F4">
                <wp:simplePos x="0" y="0"/>
                <wp:positionH relativeFrom="column">
                  <wp:posOffset>537845</wp:posOffset>
                </wp:positionH>
                <wp:positionV relativeFrom="paragraph">
                  <wp:posOffset>52705</wp:posOffset>
                </wp:positionV>
                <wp:extent cx="3234055" cy="390525"/>
                <wp:effectExtent l="0" t="0" r="0" b="0"/>
                <wp:wrapNone/>
                <wp:docPr id="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4055" cy="3905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0F5041C" w14:textId="17DDF273" w:rsidR="003D632F" w:rsidRDefault="003D632F">
                            <w:r>
                              <w:t xml:space="preserve">Name: </w:t>
                            </w:r>
                            <w:r w:rsidR="00395839">
                              <w:t>Bunea</w:t>
                            </w:r>
                            <w:r w:rsidR="00395839">
                              <w:tab/>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D3AC03" id="Rectangle 10" o:spid="_x0000_s1033" style="position:absolute;margin-left:42.35pt;margin-top:4.15pt;width:254.65pt;height:30.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" o:allowincell="f" filled="f" stroked="f">
                <v:shadow color="black" opacity="49150f" offset=".74833mm,.74833mm"/>
                <v:textbox inset="1pt,1pt,1pt,1pt">
                  <w:txbxContent>
                    <w:p w14:paraId="30F5041C" w14:textId="17DDF273" w:rsidR="003D632F" w:rsidRDefault="003D632F">
                      <w:r>
                        <w:t xml:space="preserve">Name: </w:t>
                      </w:r>
                      <w:r w:rsidR="00395839">
                        <w:t>Bunea</w:t>
                      </w:r>
                      <w:r w:rsidR="00395839">
                        <w:tab/>
                      </w:r>
                    </w:p>
                  </w:txbxContent>
                </v:textbox>
                <w10:anchorlock/>
              </v:rect>
            </w:pict>
          </mc:Fallback>
        </mc:AlternateContent>
      </w:r>
      <w:r w:rsidR="00012B30">
        <w:rPr>
          <w:noProof/>
        </w:rPr>
        <mc:AlternateContent>
          <mc:Choice Requires="wps">
            <w:drawing>
              <wp:anchor distT="0" distB="0" distL="114300" distR="114300" simplePos="0" relativeHeight="251645440" behindDoc="0" locked="0" layoutInCell="0" allowOverlap="1" wp14:anchorId="697A9AEC" wp14:editId="31E6FA0D">
                <wp:simplePos x="0" y="0"/>
                <wp:positionH relativeFrom="column">
                  <wp:posOffset>1111885</wp:posOffset>
                </wp:positionH>
                <wp:positionV relativeFrom="paragraph">
                  <wp:posOffset>52705</wp:posOffset>
                </wp:positionV>
                <wp:extent cx="2659380" cy="48133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9380" cy="4813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6697B23" w14:textId="77777777" w:rsidR="003D632F" w:rsidRDefault="003D632F"/>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7A9AEC" id="Rectangle 9" o:spid="_x0000_s1034" style="position:absolute;margin-left:87.55pt;margin-top:4.15pt;width:209.4pt;height:37.9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" o:allowincell="f" filled="f" stroked="f">
                <v:shadow color="black" opacity="49150f" offset=".74833mm,.74833mm"/>
                <v:textbox inset="1pt,1pt,1pt,1pt">
                  <w:txbxContent>
                    <w:p w14:paraId="46697B23" w14:textId="77777777" w:rsidR="003D632F" w:rsidRDefault="003D632F"/>
                  </w:txbxContent>
                </v:textbox>
              </v:rect>
            </w:pict>
          </mc:Fallback>
        </mc:AlternateContent>
      </w:r>
      <w:r w:rsidR="00012B30">
        <w:rPr>
          <w:noProof/>
        </w:rPr>
        <mc:AlternateContent>
          <mc:Choice Requires="wps">
            <w:drawing>
              <wp:anchor distT="0" distB="0" distL="114300" distR="114300" simplePos="0" relativeHeight="251644416" behindDoc="0" locked="1" layoutInCell="0" allowOverlap="1" wp14:anchorId="1F96338B" wp14:editId="03B8FB33">
                <wp:simplePos x="0" y="0"/>
                <wp:positionH relativeFrom="column">
                  <wp:posOffset>3910330</wp:posOffset>
                </wp:positionH>
                <wp:positionV relativeFrom="paragraph">
                  <wp:posOffset>340360</wp:posOffset>
                </wp:positionV>
                <wp:extent cx="549275" cy="183515"/>
                <wp:effectExtent l="0" t="0" r="0" b="0"/>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B6FE095" w14:textId="77777777" w:rsidR="003D632F" w:rsidRDefault="003D632F">
                            <w:r>
                              <w:t>Gruppe: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96338B" id="Rectangle 8" o:spid="_x0000_s1035" style="position:absolute;margin-left:307.9pt;margin-top:26.8pt;width:43.25pt;height:14.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" o:allowincell="f" filled="f" stroked="f">
                <v:shadow color="black" opacity="49150f" offset=".74833mm,.74833mm"/>
                <v:textbox inset="1pt,1pt,1pt,1pt">
                  <w:txbxContent>
                    <w:p w14:paraId="0B6FE095" w14:textId="77777777" w:rsidR="003D632F" w:rsidRDefault="003D632F">
                      <w:r>
                        <w:t>Gruppe:</w:t>
                      </w:r>
                    </w:p>
                  </w:txbxContent>
                </v:textbox>
                <w10:anchorlock/>
              </v:rect>
            </w:pict>
          </mc:Fallback>
        </mc:AlternateContent>
      </w:r>
      <w:r w:rsidR="00012B30">
        <w:rPr>
          <w:noProof/>
        </w:rPr>
        <mc:AlternateContent>
          <mc:Choice Requires="wps">
            <w:drawing>
              <wp:anchor distT="0" distB="0" distL="114300" distR="114300" simplePos="0" relativeHeight="251643392" behindDoc="0" locked="1" layoutInCell="0" allowOverlap="1" wp14:anchorId="60440CDF" wp14:editId="4DFD6349">
                <wp:simplePos x="0" y="0"/>
                <wp:positionH relativeFrom="column">
                  <wp:posOffset>3910330</wp:posOffset>
                </wp:positionH>
                <wp:positionV relativeFrom="paragraph">
                  <wp:posOffset>340360</wp:posOffset>
                </wp:positionV>
                <wp:extent cx="549275" cy="183515"/>
                <wp:effectExtent l="0" t="0" r="0" b="0"/>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01274F7" w14:textId="77777777" w:rsidR="003D632F" w:rsidRDefault="003D632F">
                            <w:r>
                              <w:t>Gruppe: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440CDF" id="Rectangle 7" o:spid="_x0000_s1036" style="position:absolute;margin-left:307.9pt;margin-top:26.8pt;width:43.25pt;height:14.4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" o:allowincell="f" filled="f" stroked="f">
                <v:shadow color="black" opacity="49150f" offset=".74833mm,.74833mm"/>
                <v:textbox inset="1pt,1pt,1pt,1pt">
                  <w:txbxContent>
                    <w:p w14:paraId="601274F7" w14:textId="77777777" w:rsidR="003D632F" w:rsidRDefault="003D632F">
                      <w:r>
                        <w:t>Gruppe:</w:t>
                      </w:r>
                    </w:p>
                  </w:txbxContent>
                </v:textbox>
                <w10:anchorlock/>
              </v:rect>
            </w:pict>
          </mc:Fallback>
        </mc:AlternateContent>
      </w:r>
      <w:r w:rsidR="00012B30">
        <w:rPr>
          <w:noProof/>
        </w:rPr>
        <mc:AlternateContent>
          <mc:Choice Requires="wps">
            <w:drawing>
              <wp:anchor distT="0" distB="0" distL="114300" distR="114300" simplePos="0" relativeHeight="251642368" behindDoc="0" locked="0" layoutInCell="0" allowOverlap="1" wp14:anchorId="2DAEBBC0" wp14:editId="70B35F25">
                <wp:simplePos x="0" y="0"/>
                <wp:positionH relativeFrom="column">
                  <wp:posOffset>478790</wp:posOffset>
                </wp:positionH>
                <wp:positionV relativeFrom="paragraph">
                  <wp:posOffset>-14605</wp:posOffset>
                </wp:positionV>
                <wp:extent cx="3383915" cy="549275"/>
                <wp:effectExtent l="0" t="0" r="0" b="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54927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158ABAB6" id="Rectangle 6" o:spid="_x0000_s1026" style="position:absolute;margin-left:37.7pt;margin-top:-1.1pt;width:266.45pt;height:43.2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" o:allowincell="f" filled="f" strokeweight="1pt">
                <v:shadow opacity="49150f"/>
              </v:rect>
            </w:pict>
          </mc:Fallback>
        </mc:AlternateContent>
      </w:r>
      <w:r w:rsidR="00012B30">
        <w:rPr>
          <w:sz w:val="24"/>
        </w:rPr>
        <w:tab/>
      </w:r>
    </w:p>
    <w:p w14:paraId="08E446BE" w14:textId="6A208FB2" w:rsidR="0070582B" w:rsidRPr="0070582B" w:rsidRDefault="0070582B" w:rsidP="0070582B">
      <w:pPr>
        <w:rPr>
          <w:sz w:val="24"/>
        </w:rPr>
      </w:pPr>
    </w:p>
    <w:p w14:paraId="387A91CF" w14:textId="373C4A50" w:rsidR="0070582B" w:rsidRDefault="0070582B" w:rsidP="0070582B">
      <w:pPr>
        <w:rPr>
          <w:sz w:val="24"/>
        </w:rPr>
      </w:pPr>
    </w:p>
    <w:p w14:paraId="5138812C" w14:textId="4F835950" w:rsidR="00077D56" w:rsidRDefault="00F07F4C" w:rsidP="0070582B">
      <w:pPr>
        <w:jc w:val="center"/>
        <w:rPr>
          <w:color w:val="FF0000"/>
          <w:sz w:val="40"/>
          <w:szCs w:val="40"/>
        </w:rPr>
      </w:pPr>
      <w:r w:rsidRPr="003A0BDD">
        <w:rPr>
          <w:noProof/>
          <w:color w:val="FF0000"/>
          <w:sz w:val="40"/>
          <w:szCs w:val="40"/>
        </w:rPr>
        <mc:AlternateContent>
          <mc:Choice Requires="wps">
            <w:drawing>
              <wp:anchor distT="45720" distB="45720" distL="114300" distR="114300" simplePos="0" relativeHeight="251679232" behindDoc="0" locked="0" layoutInCell="1" allowOverlap="1" wp14:anchorId="3BBED5BF" wp14:editId="05BCCFA9">
                <wp:simplePos x="0" y="0"/>
                <wp:positionH relativeFrom="column">
                  <wp:posOffset>700405</wp:posOffset>
                </wp:positionH>
                <wp:positionV relativeFrom="paragraph">
                  <wp:posOffset>151765</wp:posOffset>
                </wp:positionV>
                <wp:extent cx="5897880" cy="844296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8442960"/>
                        </a:xfrm>
                        <a:prstGeom prst="rect">
                          <a:avLst/>
                        </a:prstGeom>
                        <a:solidFill>
                          <a:srgbClr val="FFFFFF"/>
                        </a:solidFill>
                        <a:ln w="9525">
                          <a:noFill/>
                          <a:miter lim="800000"/>
                          <a:headEnd/>
                          <a:tailEnd/>
                        </a:ln>
                      </wps:spPr>
                      <wps:txbx>
                        <w:txbxContent>
                          <w:p w14:paraId="0BBB47CF" w14:textId="77777777" w:rsidR="00080843" w:rsidRDefault="00080843" w:rsidP="00080843">
                            <w:pPr>
                              <w:pStyle w:val="Heading1"/>
                              <w:rPr>
                                <w:lang w:val="de-AT"/>
                              </w:rPr>
                            </w:pPr>
                            <w:r>
                              <w:rPr>
                                <w:lang w:val="de-AT"/>
                              </w:rPr>
                              <w:t>USV Anlagen in Serverräumen</w:t>
                            </w:r>
                          </w:p>
                          <w:p w14:paraId="2ABE99A1" w14:textId="77777777" w:rsidR="00080843" w:rsidRDefault="00080843" w:rsidP="00080843">
                            <w:pPr>
                              <w:pStyle w:val="NormalWeb"/>
                              <w:spacing w:before="0" w:beforeAutospacing="0" w:after="0" w:afterAutospacing="0"/>
                              <w:rPr>
                                <w:rFonts w:cs="Calibri"/>
                                <w:sz w:val="22"/>
                                <w:szCs w:val="22"/>
                                <w:lang w:val="de-AT"/>
                              </w:rPr>
                            </w:pPr>
                            <w:r>
                              <w:rPr>
                                <w:rFonts w:cs="Calibri"/>
                                <w:sz w:val="22"/>
                                <w:szCs w:val="22"/>
                                <w:lang w:val="de-AT"/>
                              </w:rPr>
                              <w:t> </w:t>
                            </w:r>
                          </w:p>
                          <w:p w14:paraId="6D188FA0" w14:textId="77777777" w:rsidR="00080843" w:rsidRDefault="00080843" w:rsidP="00080843">
                            <w:pPr>
                              <w:pStyle w:val="Heading02"/>
                            </w:pPr>
                            <w:r>
                              <w:t>Was ist eine USV Anlage?</w:t>
                            </w:r>
                          </w:p>
                          <w:p w14:paraId="624ADAAB" w14:textId="77777777" w:rsidR="00080843" w:rsidRDefault="00080843" w:rsidP="00080843">
                            <w:pPr>
                              <w:pStyle w:val="NormalWeb"/>
                              <w:spacing w:before="0" w:beforeAutospacing="0" w:after="0" w:afterAutospacing="0"/>
                              <w:rPr>
                                <w:rFonts w:cs="Calibri"/>
                                <w:sz w:val="22"/>
                                <w:szCs w:val="22"/>
                                <w:lang w:val="de-AT"/>
                              </w:rPr>
                            </w:pPr>
                            <w:r>
                              <w:rPr>
                                <w:rFonts w:cs="Calibri"/>
                                <w:sz w:val="22"/>
                                <w:szCs w:val="22"/>
                                <w:lang w:val="de-AT"/>
                              </w:rPr>
                              <w:t>USV = Unterbrechungsfreie Stromversorgung</w:t>
                            </w:r>
                          </w:p>
                          <w:p w14:paraId="6CB3C189" w14:textId="77777777" w:rsidR="00080843" w:rsidRDefault="00080843" w:rsidP="00080843">
                            <w:pPr>
                              <w:pStyle w:val="NormalWeb"/>
                              <w:spacing w:before="0" w:beforeAutospacing="0" w:after="0" w:afterAutospacing="0"/>
                              <w:rPr>
                                <w:rFonts w:cs="Calibri"/>
                                <w:sz w:val="22"/>
                                <w:szCs w:val="22"/>
                                <w:lang w:val="de-AT"/>
                              </w:rPr>
                            </w:pPr>
                            <w:r>
                              <w:rPr>
                                <w:rFonts w:cs="Calibri"/>
                                <w:sz w:val="22"/>
                                <w:szCs w:val="22"/>
                                <w:lang w:val="de-AT"/>
                              </w:rPr>
                              <w:t> </w:t>
                            </w:r>
                          </w:p>
                          <w:p w14:paraId="4714A8CB" w14:textId="77777777" w:rsidR="00080843" w:rsidRDefault="00080843" w:rsidP="00080843">
                            <w:pPr>
                              <w:pStyle w:val="Heading02"/>
                            </w:pPr>
                            <w:r>
                              <w:t>Wie soll ich eine USV Anlage planen?</w:t>
                            </w:r>
                          </w:p>
                          <w:p w14:paraId="7E9C4FAE" w14:textId="77777777" w:rsidR="00080843" w:rsidRDefault="00080843" w:rsidP="00080843">
                            <w:pPr>
                              <w:pStyle w:val="NormalWeb"/>
                              <w:spacing w:before="0" w:beforeAutospacing="0" w:after="0" w:afterAutospacing="0"/>
                              <w:rPr>
                                <w:rFonts w:cs="Calibri"/>
                                <w:sz w:val="22"/>
                                <w:szCs w:val="22"/>
                                <w:lang w:val="de-AT"/>
                              </w:rPr>
                            </w:pPr>
                            <w:r>
                              <w:rPr>
                                <w:rFonts w:cs="Calibri"/>
                                <w:sz w:val="22"/>
                                <w:szCs w:val="22"/>
                                <w:lang w:val="de-AT"/>
                              </w:rPr>
                              <w:t xml:space="preserve">Mann soll zuerst den Stromverbraucher deiner Server herausfinden. Wichtig ist wie viel A/h die Server verbrauchen damit man eine passende USV findet. Wenn die USV zu klein dimensioniert ist, dann kann sie nicht lange genug die Server laufen lassen. Zu groß und der Stromverbrauch ist größer und natürlich teurer. </w:t>
                            </w:r>
                          </w:p>
                          <w:p w14:paraId="4DA9C18B" w14:textId="77777777" w:rsidR="00080843" w:rsidRDefault="00080843" w:rsidP="00080843">
                            <w:pPr>
                              <w:pStyle w:val="NormalWeb"/>
                              <w:spacing w:before="0" w:beforeAutospacing="0" w:after="0" w:afterAutospacing="0"/>
                              <w:rPr>
                                <w:rFonts w:cs="Calibri"/>
                                <w:sz w:val="22"/>
                                <w:szCs w:val="22"/>
                                <w:lang w:val="de-AT"/>
                              </w:rPr>
                            </w:pPr>
                            <w:r>
                              <w:rPr>
                                <w:rFonts w:cs="Calibri"/>
                                <w:sz w:val="22"/>
                                <w:szCs w:val="22"/>
                                <w:lang w:val="de-AT"/>
                              </w:rPr>
                              <w:t> </w:t>
                            </w:r>
                          </w:p>
                          <w:p w14:paraId="0472CABD" w14:textId="77777777" w:rsidR="00080843" w:rsidRDefault="00080843" w:rsidP="00080843">
                            <w:pPr>
                              <w:pStyle w:val="Heading02"/>
                            </w:pPr>
                            <w:r>
                              <w:t>Wie lange soll die USV Anlage “halten”?</w:t>
                            </w:r>
                          </w:p>
                          <w:p w14:paraId="42D874F3" w14:textId="77777777" w:rsidR="00080843" w:rsidRDefault="00080843" w:rsidP="00080843">
                            <w:pPr>
                              <w:pStyle w:val="NormalWeb"/>
                              <w:spacing w:before="0" w:beforeAutospacing="0" w:after="0" w:afterAutospacing="0"/>
                              <w:rPr>
                                <w:rFonts w:cs="Calibri"/>
                                <w:sz w:val="22"/>
                                <w:szCs w:val="22"/>
                                <w:lang w:val="de-AT"/>
                              </w:rPr>
                            </w:pPr>
                            <w:r>
                              <w:rPr>
                                <w:rFonts w:cs="Calibri"/>
                                <w:sz w:val="22"/>
                                <w:szCs w:val="22"/>
                                <w:lang w:val="de-AT"/>
                              </w:rPr>
                              <w:t xml:space="preserve">So lange, damit die Server genug Zeit haben, sich sicher runterzuschalten. </w:t>
                            </w:r>
                          </w:p>
                          <w:p w14:paraId="050B6247" w14:textId="77777777" w:rsidR="00080843" w:rsidRDefault="00080843" w:rsidP="00080843">
                            <w:pPr>
                              <w:pStyle w:val="NormalWeb"/>
                              <w:spacing w:before="0" w:beforeAutospacing="0" w:after="0" w:afterAutospacing="0"/>
                              <w:rPr>
                                <w:rFonts w:cs="Calibri"/>
                                <w:sz w:val="22"/>
                                <w:szCs w:val="22"/>
                                <w:lang w:val="de-AT"/>
                              </w:rPr>
                            </w:pPr>
                            <w:r>
                              <w:rPr>
                                <w:rFonts w:cs="Calibri"/>
                                <w:sz w:val="22"/>
                                <w:szCs w:val="22"/>
                                <w:lang w:val="de-AT"/>
                              </w:rPr>
                              <w:t> </w:t>
                            </w:r>
                          </w:p>
                          <w:p w14:paraId="20C5E2A9" w14:textId="77777777" w:rsidR="00080843" w:rsidRDefault="00080843" w:rsidP="00080843">
                            <w:pPr>
                              <w:pStyle w:val="Heading02"/>
                            </w:pPr>
                            <w:r>
                              <w:t>Welche Bauarten gibt es?</w:t>
                            </w:r>
                          </w:p>
                          <w:p w14:paraId="62952EF4" w14:textId="77777777" w:rsidR="00080843" w:rsidRDefault="00080843" w:rsidP="00080843">
                            <w:pPr>
                              <w:pStyle w:val="NormalWeb"/>
                              <w:spacing w:before="0" w:beforeAutospacing="0" w:after="0" w:afterAutospacing="0"/>
                              <w:rPr>
                                <w:rFonts w:cs="Calibri"/>
                                <w:sz w:val="22"/>
                                <w:szCs w:val="22"/>
                                <w:lang w:val="de-AT"/>
                              </w:rPr>
                            </w:pPr>
                            <w:r>
                              <w:rPr>
                                <w:rFonts w:cs="Calibri"/>
                                <w:sz w:val="22"/>
                                <w:szCs w:val="22"/>
                                <w:lang w:val="de-AT"/>
                              </w:rPr>
                              <w:t>Online</w:t>
                            </w:r>
                          </w:p>
                          <w:p w14:paraId="10374460" w14:textId="77777777" w:rsidR="00080843" w:rsidRDefault="00080843" w:rsidP="00080843">
                            <w:pPr>
                              <w:pStyle w:val="NormalWeb"/>
                              <w:spacing w:before="0" w:beforeAutospacing="0" w:after="0" w:afterAutospacing="0"/>
                              <w:rPr>
                                <w:rFonts w:cs="Calibri"/>
                                <w:sz w:val="22"/>
                                <w:szCs w:val="22"/>
                                <w:lang w:val="de-AT"/>
                              </w:rPr>
                            </w:pPr>
                            <w:r>
                              <w:rPr>
                                <w:rFonts w:cs="Calibri"/>
                                <w:sz w:val="22"/>
                                <w:szCs w:val="22"/>
                                <w:lang w:val="de-AT"/>
                              </w:rPr>
                              <w:t>Line-Interactive</w:t>
                            </w:r>
                          </w:p>
                          <w:p w14:paraId="3346C269" w14:textId="77777777" w:rsidR="00080843" w:rsidRDefault="00080843" w:rsidP="00080843">
                            <w:pPr>
                              <w:pStyle w:val="NormalWeb"/>
                              <w:spacing w:before="0" w:beforeAutospacing="0" w:after="0" w:afterAutospacing="0"/>
                              <w:rPr>
                                <w:rFonts w:cs="Calibri"/>
                                <w:sz w:val="22"/>
                                <w:szCs w:val="22"/>
                                <w:lang w:val="de-AT"/>
                              </w:rPr>
                            </w:pPr>
                            <w:r>
                              <w:rPr>
                                <w:rFonts w:cs="Calibri"/>
                                <w:sz w:val="22"/>
                                <w:szCs w:val="22"/>
                                <w:lang w:val="de-AT"/>
                              </w:rPr>
                              <w:t>Offline</w:t>
                            </w:r>
                          </w:p>
                          <w:p w14:paraId="3C9CFE14" w14:textId="77777777" w:rsidR="00080843" w:rsidRDefault="00080843" w:rsidP="00080843">
                            <w:pPr>
                              <w:pStyle w:val="NormalWeb"/>
                              <w:spacing w:before="0" w:beforeAutospacing="0" w:after="0" w:afterAutospacing="0"/>
                              <w:rPr>
                                <w:rFonts w:cs="Calibri"/>
                                <w:sz w:val="22"/>
                                <w:szCs w:val="22"/>
                                <w:lang w:val="de-AT"/>
                              </w:rPr>
                            </w:pPr>
                            <w:r>
                              <w:rPr>
                                <w:rFonts w:cs="Calibri"/>
                                <w:sz w:val="22"/>
                                <w:szCs w:val="22"/>
                                <w:lang w:val="de-AT"/>
                              </w:rPr>
                              <w:t> </w:t>
                            </w:r>
                          </w:p>
                          <w:p w14:paraId="6DCC0720" w14:textId="77777777" w:rsidR="00080843" w:rsidRDefault="00080843" w:rsidP="00080843">
                            <w:pPr>
                              <w:pStyle w:val="Heading02"/>
                            </w:pPr>
                            <w:r>
                              <w:t xml:space="preserve">Konfiguriere eine oder mehrere USV Anlagen für folgende Komponenten mir mind. 15 min Laufzeit, kontrolliere </w:t>
                            </w:r>
                            <w:proofErr w:type="spellStart"/>
                            <w:r>
                              <w:t>Niderefahren</w:t>
                            </w:r>
                            <w:proofErr w:type="spellEnd"/>
                            <w:r>
                              <w:t>, mind. 15% Leistungsreserve, achte auf den Preis und Wirtschaftlichkeit.</w:t>
                            </w:r>
                          </w:p>
                          <w:p w14:paraId="473A49DD" w14:textId="77777777" w:rsidR="00080843" w:rsidRPr="00080843" w:rsidRDefault="00080843" w:rsidP="00080843">
                            <w:pPr>
                              <w:pStyle w:val="NormalWeb"/>
                              <w:spacing w:before="0" w:beforeAutospacing="0" w:after="0" w:afterAutospacing="0"/>
                              <w:rPr>
                                <w:rFonts w:cs="Calibri"/>
                                <w:sz w:val="22"/>
                                <w:szCs w:val="22"/>
                                <w:lang w:val="en-US"/>
                              </w:rPr>
                            </w:pPr>
                            <w:r w:rsidRPr="00080843">
                              <w:rPr>
                                <w:rFonts w:cs="Calibri"/>
                                <w:sz w:val="22"/>
                                <w:szCs w:val="22"/>
                                <w:lang w:val="en-US"/>
                              </w:rPr>
                              <w:t>3 Stk. Dell Server PowerEdge R710 2x QC Xeon X5550 2.666GHz 6xLFF PERC 6/</w:t>
                            </w:r>
                            <w:proofErr w:type="spellStart"/>
                            <w:r w:rsidRPr="00080843">
                              <w:rPr>
                                <w:rFonts w:cs="Calibri"/>
                                <w:sz w:val="22"/>
                                <w:szCs w:val="22"/>
                                <w:lang w:val="en-US"/>
                              </w:rPr>
                              <w:t>i</w:t>
                            </w:r>
                            <w:proofErr w:type="spellEnd"/>
                          </w:p>
                          <w:p w14:paraId="22308B36" w14:textId="77777777" w:rsidR="00080843" w:rsidRPr="00080843" w:rsidRDefault="00080843" w:rsidP="00080843">
                            <w:pPr>
                              <w:pStyle w:val="NormalWeb"/>
                              <w:spacing w:before="0" w:beforeAutospacing="0" w:after="0" w:afterAutospacing="0"/>
                              <w:rPr>
                                <w:rFonts w:cs="Calibri"/>
                                <w:sz w:val="22"/>
                                <w:szCs w:val="22"/>
                                <w:lang w:val="en-US"/>
                              </w:rPr>
                            </w:pPr>
                            <w:r w:rsidRPr="00080843">
                              <w:rPr>
                                <w:rFonts w:cs="Calibri"/>
                                <w:sz w:val="22"/>
                                <w:szCs w:val="22"/>
                                <w:lang w:val="en-US"/>
                              </w:rPr>
                              <w:t>2 Stk. HP DL380p G8 SFF 25xBays/2x I-Xeon 10C E5-2650L v2 1.7GHz/32GB/P420i/1x750W</w:t>
                            </w:r>
                          </w:p>
                          <w:p w14:paraId="3B596DFC" w14:textId="77777777" w:rsidR="00080843" w:rsidRPr="00080843" w:rsidRDefault="00080843" w:rsidP="00080843">
                            <w:pPr>
                              <w:pStyle w:val="NormalWeb"/>
                              <w:spacing w:before="0" w:beforeAutospacing="0" w:after="0" w:afterAutospacing="0"/>
                              <w:rPr>
                                <w:rFonts w:cs="Calibri"/>
                                <w:sz w:val="22"/>
                                <w:szCs w:val="22"/>
                                <w:lang w:val="en-US"/>
                              </w:rPr>
                            </w:pPr>
                            <w:r w:rsidRPr="00080843">
                              <w:rPr>
                                <w:rFonts w:cs="Calibri"/>
                                <w:sz w:val="22"/>
                                <w:szCs w:val="22"/>
                                <w:lang w:val="en-US"/>
                              </w:rPr>
                              <w:t xml:space="preserve">5 Stk. CISCO Serie 55XG Stackable Managed Switch </w:t>
                            </w:r>
                            <w:proofErr w:type="spellStart"/>
                            <w:r w:rsidRPr="00080843">
                              <w:rPr>
                                <w:rFonts w:cs="Calibri"/>
                                <w:sz w:val="22"/>
                                <w:szCs w:val="22"/>
                                <w:lang w:val="en-US"/>
                              </w:rPr>
                              <w:t>mit</w:t>
                            </w:r>
                            <w:proofErr w:type="spellEnd"/>
                            <w:r w:rsidRPr="00080843">
                              <w:rPr>
                                <w:rFonts w:cs="Calibri"/>
                                <w:sz w:val="22"/>
                                <w:szCs w:val="22"/>
                                <w:lang w:val="en-US"/>
                              </w:rPr>
                              <w:t xml:space="preserve"> 24 Gigabit-Ports </w:t>
                            </w:r>
                            <w:proofErr w:type="spellStart"/>
                            <w:r w:rsidRPr="00080843">
                              <w:rPr>
                                <w:rFonts w:cs="Calibri"/>
                                <w:sz w:val="22"/>
                                <w:szCs w:val="22"/>
                                <w:lang w:val="en-US"/>
                              </w:rPr>
                              <w:t>mit</w:t>
                            </w:r>
                            <w:proofErr w:type="spellEnd"/>
                            <w:r w:rsidRPr="00080843">
                              <w:rPr>
                                <w:rFonts w:cs="Calibri"/>
                                <w:sz w:val="22"/>
                                <w:szCs w:val="22"/>
                                <w:lang w:val="en-US"/>
                              </w:rPr>
                              <w:t xml:space="preserve"> 10G Base-T</w:t>
                            </w:r>
                          </w:p>
                          <w:p w14:paraId="70DD2E71" w14:textId="77777777" w:rsidR="00080843" w:rsidRDefault="00080843" w:rsidP="00080843">
                            <w:pPr>
                              <w:pStyle w:val="NormalWeb"/>
                              <w:spacing w:before="0" w:beforeAutospacing="0" w:after="0" w:afterAutospacing="0"/>
                              <w:rPr>
                                <w:rFonts w:cs="Calibri"/>
                                <w:sz w:val="22"/>
                                <w:szCs w:val="22"/>
                                <w:lang w:val="de-AT"/>
                              </w:rPr>
                            </w:pPr>
                            <w:r>
                              <w:rPr>
                                <w:rFonts w:cs="Calibri"/>
                                <w:sz w:val="22"/>
                                <w:szCs w:val="22"/>
                                <w:lang w:val="de-AT"/>
                              </w:rPr>
                              <w:t>Alles wurde in einem 19 Zoll Serverschrank eingebaut.</w:t>
                            </w:r>
                          </w:p>
                          <w:p w14:paraId="4B18F527" w14:textId="5592CC2D" w:rsidR="003A0BDD" w:rsidRDefault="003A0BDD">
                            <w:pPr>
                              <w:rPr>
                                <w:lang w:val="de-AT"/>
                              </w:rPr>
                            </w:pPr>
                          </w:p>
                          <w:p w14:paraId="20747D90" w14:textId="5AAD13D8" w:rsidR="00046D3D" w:rsidRDefault="00F07F4C" w:rsidP="00046D3D">
                            <w:pPr>
                              <w:pStyle w:val="Heading02"/>
                            </w:pPr>
                            <w:r>
                              <w:t>Berechnung der Watt:</w:t>
                            </w:r>
                          </w:p>
                          <w:p w14:paraId="5006F797" w14:textId="352DF751" w:rsidR="00046D3D" w:rsidRDefault="00046D3D" w:rsidP="00046D3D">
                            <w:r>
                              <w:t>Geschätzter Verbrauch:</w:t>
                            </w:r>
                          </w:p>
                          <w:p w14:paraId="574AE52A" w14:textId="77777777" w:rsidR="00046D3D" w:rsidRDefault="00046D3D" w:rsidP="00046D3D"/>
                          <w:p w14:paraId="2DC7ABEB" w14:textId="1091DFA8" w:rsidR="00A42EDC" w:rsidRDefault="00A42EDC" w:rsidP="00A42EDC">
                            <w:pPr>
                              <w:pStyle w:val="NormalWeb"/>
                              <w:spacing w:before="0" w:beforeAutospacing="0" w:after="0" w:afterAutospacing="0"/>
                              <w:rPr>
                                <w:rFonts w:cs="Calibri"/>
                                <w:sz w:val="22"/>
                                <w:szCs w:val="22"/>
                                <w:lang w:val="de-AT"/>
                              </w:rPr>
                            </w:pPr>
                            <w:hyperlink r:id="rId7" w:history="1">
                              <w:r>
                                <w:rPr>
                                  <w:rStyle w:val="Hyperlink"/>
                                  <w:rFonts w:eastAsiaTheme="majorEastAsia" w:cs="Calibri"/>
                                  <w:sz w:val="22"/>
                                  <w:szCs w:val="22"/>
                                  <w:lang w:val="de-AT"/>
                                </w:rPr>
                                <w:t>https://ark.intel.com/content/www/us/en/ark/products/37106/intel-xeon-processor-x5550-8m-cache-2-66-ghz-6-40-gts-intel-qpi.html</w:t>
                              </w:r>
                            </w:hyperlink>
                            <w:r>
                              <w:rPr>
                                <w:rFonts w:cs="Calibri"/>
                                <w:sz w:val="22"/>
                                <w:szCs w:val="22"/>
                                <w:lang w:val="de-AT"/>
                              </w:rPr>
                              <w:t> </w:t>
                            </w:r>
                          </w:p>
                          <w:p w14:paraId="601B1EC0" w14:textId="77777777" w:rsidR="00A42EDC" w:rsidRPr="00A42EDC" w:rsidRDefault="00A42EDC" w:rsidP="00A42EDC">
                            <w:pPr>
                              <w:pStyle w:val="NormalWeb"/>
                              <w:spacing w:before="0" w:beforeAutospacing="0" w:after="0" w:afterAutospacing="0"/>
                              <w:rPr>
                                <w:rFonts w:cs="Calibri"/>
                                <w:sz w:val="22"/>
                                <w:szCs w:val="22"/>
                                <w:lang w:val="en-US"/>
                              </w:rPr>
                            </w:pPr>
                            <w:r w:rsidRPr="00A42EDC">
                              <w:rPr>
                                <w:rFonts w:cs="Calibri"/>
                                <w:sz w:val="22"/>
                                <w:szCs w:val="22"/>
                                <w:lang w:val="en-US"/>
                              </w:rPr>
                              <w:t xml:space="preserve">1 Server --&gt; 2 Xeons --&gt; 200W </w:t>
                            </w:r>
                          </w:p>
                          <w:p w14:paraId="0B77976D" w14:textId="473DDC64" w:rsidR="00A42EDC" w:rsidRPr="00A42EDC" w:rsidRDefault="00A42EDC" w:rsidP="00A42EDC">
                            <w:pPr>
                              <w:pStyle w:val="NormalWeb"/>
                              <w:spacing w:before="0" w:beforeAutospacing="0" w:after="0" w:afterAutospacing="0"/>
                              <w:rPr>
                                <w:rFonts w:cs="Calibri"/>
                                <w:sz w:val="22"/>
                                <w:szCs w:val="22"/>
                                <w:lang w:val="en-US"/>
                              </w:rPr>
                            </w:pPr>
                          </w:p>
                          <w:p w14:paraId="05F8E4C0" w14:textId="77777777" w:rsidR="00A42EDC" w:rsidRPr="00A42EDC" w:rsidRDefault="00A42EDC" w:rsidP="00A42EDC">
                            <w:pPr>
                              <w:pStyle w:val="NormalWeb"/>
                              <w:spacing w:before="0" w:beforeAutospacing="0" w:after="0" w:afterAutospacing="0"/>
                              <w:rPr>
                                <w:rFonts w:cs="Calibri"/>
                                <w:sz w:val="22"/>
                                <w:szCs w:val="22"/>
                                <w:lang w:val="en-US"/>
                              </w:rPr>
                            </w:pPr>
                            <w:hyperlink r:id="rId8" w:history="1">
                              <w:r w:rsidRPr="00A42EDC">
                                <w:rPr>
                                  <w:rStyle w:val="Hyperlink"/>
                                  <w:rFonts w:eastAsiaTheme="majorEastAsia" w:cs="Calibri"/>
                                  <w:sz w:val="22"/>
                                  <w:szCs w:val="22"/>
                                  <w:lang w:val="en-US"/>
                                </w:rPr>
                                <w:t>https://www.reddit.com/r/homelab/comments/7p411y/power_consumption_r710_using_244_watts_that_hi_or/</w:t>
                              </w:r>
                            </w:hyperlink>
                          </w:p>
                          <w:p w14:paraId="639059CB" w14:textId="76F479E0" w:rsidR="00A42EDC" w:rsidRPr="00D71709" w:rsidRDefault="00A42EDC" w:rsidP="00A42EDC">
                            <w:pPr>
                              <w:pStyle w:val="NormalWeb"/>
                              <w:spacing w:before="0" w:beforeAutospacing="0" w:after="0" w:afterAutospacing="0"/>
                              <w:rPr>
                                <w:rFonts w:cs="Calibri"/>
                                <w:sz w:val="22"/>
                                <w:szCs w:val="22"/>
                                <w:lang w:val="en-US"/>
                              </w:rPr>
                            </w:pPr>
                            <w:r w:rsidRPr="00A42EDC">
                              <w:rPr>
                                <w:rFonts w:cs="Calibri"/>
                                <w:sz w:val="22"/>
                                <w:szCs w:val="22"/>
                                <w:lang w:val="en-US"/>
                              </w:rPr>
                              <w:t> </w:t>
                            </w:r>
                            <w:r>
                              <w:rPr>
                                <w:rFonts w:cs="Calibri"/>
                                <w:sz w:val="22"/>
                                <w:szCs w:val="22"/>
                                <w:lang w:val="de-AT"/>
                              </w:rPr>
                              <w:t>Schätzungsweise 250W Stromverbrauch</w:t>
                            </w:r>
                          </w:p>
                          <w:p w14:paraId="630044A8" w14:textId="77777777" w:rsidR="00D71709" w:rsidRDefault="00D71709" w:rsidP="00A42EDC">
                            <w:pPr>
                              <w:pStyle w:val="NormalWeb"/>
                              <w:spacing w:before="0" w:beforeAutospacing="0" w:after="0" w:afterAutospacing="0"/>
                              <w:rPr>
                                <w:rFonts w:cs="Calibri"/>
                                <w:sz w:val="22"/>
                                <w:szCs w:val="22"/>
                                <w:lang w:val="de-AT"/>
                              </w:rPr>
                            </w:pPr>
                          </w:p>
                          <w:p w14:paraId="33D1B988" w14:textId="77777777" w:rsidR="00A42EDC" w:rsidRDefault="00A42EDC" w:rsidP="00A42EDC">
                            <w:pPr>
                              <w:pStyle w:val="NormalWeb"/>
                              <w:spacing w:before="0" w:beforeAutospacing="0" w:after="0" w:afterAutospacing="0"/>
                              <w:rPr>
                                <w:rFonts w:cs="Calibri"/>
                                <w:sz w:val="22"/>
                                <w:szCs w:val="22"/>
                                <w:lang w:val="de-AT"/>
                              </w:rPr>
                            </w:pPr>
                            <w:r>
                              <w:rPr>
                                <w:rFonts w:cs="Calibri"/>
                                <w:sz w:val="22"/>
                                <w:szCs w:val="22"/>
                                <w:lang w:val="de-AT"/>
                              </w:rPr>
                              <w:t>250 * 3 = 750 --&gt; 750W für alle 3 Dell Server</w:t>
                            </w:r>
                          </w:p>
                          <w:p w14:paraId="0FC768C1" w14:textId="77777777" w:rsidR="00A42EDC" w:rsidRDefault="00A42EDC" w:rsidP="00A42EDC">
                            <w:pPr>
                              <w:pStyle w:val="NormalWeb"/>
                              <w:spacing w:before="0" w:beforeAutospacing="0" w:after="0" w:afterAutospacing="0"/>
                              <w:rPr>
                                <w:rFonts w:cs="Calibri"/>
                                <w:sz w:val="22"/>
                                <w:szCs w:val="22"/>
                                <w:lang w:val="de-AT"/>
                              </w:rPr>
                            </w:pPr>
                            <w:r>
                              <w:rPr>
                                <w:rFonts w:cs="Calibri"/>
                                <w:sz w:val="22"/>
                                <w:szCs w:val="22"/>
                                <w:lang w:val="de-AT"/>
                              </w:rPr>
                              <w:t> </w:t>
                            </w:r>
                          </w:p>
                          <w:p w14:paraId="700A7F7D" w14:textId="77777777" w:rsidR="00A42EDC" w:rsidRDefault="00A42EDC" w:rsidP="00A42EDC">
                            <w:pPr>
                              <w:pStyle w:val="NormalWeb"/>
                              <w:spacing w:before="0" w:beforeAutospacing="0" w:after="0" w:afterAutospacing="0"/>
                              <w:rPr>
                                <w:rFonts w:cs="Calibri"/>
                                <w:sz w:val="22"/>
                                <w:szCs w:val="22"/>
                                <w:lang w:val="de-AT"/>
                              </w:rPr>
                            </w:pPr>
                            <w:hyperlink r:id="rId9" w:history="1">
                              <w:r>
                                <w:rPr>
                                  <w:rStyle w:val="Hyperlink"/>
                                  <w:rFonts w:eastAsiaTheme="majorEastAsia" w:cs="Calibri"/>
                                  <w:sz w:val="22"/>
                                  <w:szCs w:val="22"/>
                                  <w:lang w:val="de-AT"/>
                                </w:rPr>
                                <w:t>https://ark.intel.com/content/www/us/en/ark/products/75270/intel-xeon-processor-e52650l-v2-25m-cache-1-70-ghz.html</w:t>
                              </w:r>
                            </w:hyperlink>
                          </w:p>
                          <w:p w14:paraId="5DC9D445" w14:textId="77777777" w:rsidR="00A42EDC" w:rsidRDefault="00A42EDC" w:rsidP="00A42EDC">
                            <w:pPr>
                              <w:pStyle w:val="NormalWeb"/>
                              <w:spacing w:before="0" w:beforeAutospacing="0" w:after="0" w:afterAutospacing="0"/>
                              <w:rPr>
                                <w:rFonts w:cs="Calibri"/>
                                <w:sz w:val="22"/>
                                <w:szCs w:val="22"/>
                                <w:lang w:val="de-AT"/>
                              </w:rPr>
                            </w:pPr>
                            <w:r>
                              <w:rPr>
                                <w:rFonts w:cs="Calibri"/>
                                <w:sz w:val="22"/>
                                <w:szCs w:val="22"/>
                                <w:lang w:val="de-AT"/>
                              </w:rPr>
                              <w:t> </w:t>
                            </w:r>
                          </w:p>
                          <w:p w14:paraId="22E150A2" w14:textId="77777777" w:rsidR="00A42EDC" w:rsidRDefault="00A42EDC" w:rsidP="00A42EDC">
                            <w:pPr>
                              <w:pStyle w:val="NormalWeb"/>
                              <w:spacing w:before="0" w:beforeAutospacing="0" w:after="0" w:afterAutospacing="0"/>
                              <w:rPr>
                                <w:rFonts w:cs="Calibri"/>
                                <w:sz w:val="22"/>
                                <w:szCs w:val="22"/>
                                <w:lang w:val="de-AT"/>
                              </w:rPr>
                            </w:pPr>
                            <w:r>
                              <w:rPr>
                                <w:rFonts w:cs="Calibri"/>
                                <w:sz w:val="22"/>
                                <w:szCs w:val="22"/>
                                <w:lang w:val="de-AT"/>
                              </w:rPr>
                              <w:t>70W pro CPU --&gt; ~ 150W  --&gt; 180W mit allen Komponenten</w:t>
                            </w:r>
                          </w:p>
                          <w:p w14:paraId="38DF0A1A" w14:textId="77777777" w:rsidR="00A42EDC" w:rsidRDefault="00A42EDC" w:rsidP="00A42EDC">
                            <w:pPr>
                              <w:pStyle w:val="NormalWeb"/>
                              <w:spacing w:before="0" w:beforeAutospacing="0" w:after="0" w:afterAutospacing="0"/>
                              <w:rPr>
                                <w:rFonts w:cs="Calibri"/>
                                <w:sz w:val="22"/>
                                <w:szCs w:val="22"/>
                                <w:lang w:val="de-AT"/>
                              </w:rPr>
                            </w:pPr>
                            <w:r>
                              <w:rPr>
                                <w:rFonts w:cs="Calibri"/>
                                <w:sz w:val="22"/>
                                <w:szCs w:val="22"/>
                                <w:lang w:val="de-AT"/>
                              </w:rPr>
                              <w:t> </w:t>
                            </w:r>
                          </w:p>
                          <w:p w14:paraId="5F936A93" w14:textId="77777777" w:rsidR="00A42EDC" w:rsidRDefault="00A42EDC" w:rsidP="00A42EDC">
                            <w:pPr>
                              <w:pStyle w:val="NormalWeb"/>
                              <w:spacing w:before="0" w:beforeAutospacing="0" w:after="0" w:afterAutospacing="0"/>
                              <w:rPr>
                                <w:rFonts w:cs="Calibri"/>
                                <w:sz w:val="22"/>
                                <w:szCs w:val="22"/>
                                <w:lang w:val="de-AT"/>
                              </w:rPr>
                            </w:pPr>
                            <w:r>
                              <w:rPr>
                                <w:rFonts w:cs="Calibri"/>
                                <w:sz w:val="22"/>
                                <w:szCs w:val="22"/>
                                <w:lang w:val="de-AT"/>
                              </w:rPr>
                              <w:t>180 * 2 = 360W  für HP Server</w:t>
                            </w:r>
                          </w:p>
                          <w:p w14:paraId="5E739910" w14:textId="77777777" w:rsidR="00F07F4C" w:rsidRPr="00080843" w:rsidRDefault="00F07F4C">
                            <w:pPr>
                              <w:rPr>
                                <w:lang w:val="de-A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BED5BF" id="Text Box 2" o:spid="_x0000_s1037" type="#_x0000_t202" style="position:absolute;left:0;text-align:left;margin-left:55.15pt;margin-top:11.95pt;width:464.4pt;height:664.8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" stroked="f">
                <v:textbox>
                  <w:txbxContent>
                    <w:p w14:paraId="0BBB47CF" w14:textId="77777777" w:rsidR="00080843" w:rsidRDefault="00080843" w:rsidP="00080843">
                      <w:pPr>
                        <w:pStyle w:val="Heading1"/>
                        <w:rPr>
                          <w:lang w:val="de-AT"/>
                        </w:rPr>
                      </w:pPr>
                      <w:r>
                        <w:rPr>
                          <w:lang w:val="de-AT"/>
                        </w:rPr>
                        <w:t>USV Anlagen in Serverräumen</w:t>
                      </w:r>
                    </w:p>
                    <w:p w14:paraId="2ABE99A1" w14:textId="77777777" w:rsidR="00080843" w:rsidRDefault="00080843" w:rsidP="00080843">
                      <w:pPr>
                        <w:pStyle w:val="NormalWeb"/>
                        <w:spacing w:before="0" w:beforeAutospacing="0" w:after="0" w:afterAutospacing="0"/>
                        <w:rPr>
                          <w:rFonts w:cs="Calibri"/>
                          <w:sz w:val="22"/>
                          <w:szCs w:val="22"/>
                          <w:lang w:val="de-AT"/>
                        </w:rPr>
                      </w:pPr>
                      <w:r>
                        <w:rPr>
                          <w:rFonts w:cs="Calibri"/>
                          <w:sz w:val="22"/>
                          <w:szCs w:val="22"/>
                          <w:lang w:val="de-AT"/>
                        </w:rPr>
                        <w:t> </w:t>
                      </w:r>
                    </w:p>
                    <w:p w14:paraId="6D188FA0" w14:textId="77777777" w:rsidR="00080843" w:rsidRDefault="00080843" w:rsidP="00080843">
                      <w:pPr>
                        <w:pStyle w:val="Heading02"/>
                      </w:pPr>
                      <w:r>
                        <w:t>Was ist eine USV Anlage?</w:t>
                      </w:r>
                    </w:p>
                    <w:p w14:paraId="624ADAAB" w14:textId="77777777" w:rsidR="00080843" w:rsidRDefault="00080843" w:rsidP="00080843">
                      <w:pPr>
                        <w:pStyle w:val="NormalWeb"/>
                        <w:spacing w:before="0" w:beforeAutospacing="0" w:after="0" w:afterAutospacing="0"/>
                        <w:rPr>
                          <w:rFonts w:cs="Calibri"/>
                          <w:sz w:val="22"/>
                          <w:szCs w:val="22"/>
                          <w:lang w:val="de-AT"/>
                        </w:rPr>
                      </w:pPr>
                      <w:r>
                        <w:rPr>
                          <w:rFonts w:cs="Calibri"/>
                          <w:sz w:val="22"/>
                          <w:szCs w:val="22"/>
                          <w:lang w:val="de-AT"/>
                        </w:rPr>
                        <w:t>USV = Unterbrechungsfreie Stromversorgung</w:t>
                      </w:r>
                    </w:p>
                    <w:p w14:paraId="6CB3C189" w14:textId="77777777" w:rsidR="00080843" w:rsidRDefault="00080843" w:rsidP="00080843">
                      <w:pPr>
                        <w:pStyle w:val="NormalWeb"/>
                        <w:spacing w:before="0" w:beforeAutospacing="0" w:after="0" w:afterAutospacing="0"/>
                        <w:rPr>
                          <w:rFonts w:cs="Calibri"/>
                          <w:sz w:val="22"/>
                          <w:szCs w:val="22"/>
                          <w:lang w:val="de-AT"/>
                        </w:rPr>
                      </w:pPr>
                      <w:r>
                        <w:rPr>
                          <w:rFonts w:cs="Calibri"/>
                          <w:sz w:val="22"/>
                          <w:szCs w:val="22"/>
                          <w:lang w:val="de-AT"/>
                        </w:rPr>
                        <w:t> </w:t>
                      </w:r>
                    </w:p>
                    <w:p w14:paraId="4714A8CB" w14:textId="77777777" w:rsidR="00080843" w:rsidRDefault="00080843" w:rsidP="00080843">
                      <w:pPr>
                        <w:pStyle w:val="Heading02"/>
                      </w:pPr>
                      <w:r>
                        <w:t>Wie soll ich eine USV Anlage planen?</w:t>
                      </w:r>
                    </w:p>
                    <w:p w14:paraId="7E9C4FAE" w14:textId="77777777" w:rsidR="00080843" w:rsidRDefault="00080843" w:rsidP="00080843">
                      <w:pPr>
                        <w:pStyle w:val="NormalWeb"/>
                        <w:spacing w:before="0" w:beforeAutospacing="0" w:after="0" w:afterAutospacing="0"/>
                        <w:rPr>
                          <w:rFonts w:cs="Calibri"/>
                          <w:sz w:val="22"/>
                          <w:szCs w:val="22"/>
                          <w:lang w:val="de-AT"/>
                        </w:rPr>
                      </w:pPr>
                      <w:r>
                        <w:rPr>
                          <w:rFonts w:cs="Calibri"/>
                          <w:sz w:val="22"/>
                          <w:szCs w:val="22"/>
                          <w:lang w:val="de-AT"/>
                        </w:rPr>
                        <w:t xml:space="preserve">Mann soll zuerst den Stromverbraucher deiner Server herausfinden. Wichtig ist wie viel A/h die Server verbrauchen damit man eine passende USV findet. Wenn die USV zu klein dimensioniert ist, dann kann sie nicht lange genug die Server laufen lassen. Zu groß und der Stromverbrauch ist größer und natürlich teurer. </w:t>
                      </w:r>
                    </w:p>
                    <w:p w14:paraId="4DA9C18B" w14:textId="77777777" w:rsidR="00080843" w:rsidRDefault="00080843" w:rsidP="00080843">
                      <w:pPr>
                        <w:pStyle w:val="NormalWeb"/>
                        <w:spacing w:before="0" w:beforeAutospacing="0" w:after="0" w:afterAutospacing="0"/>
                        <w:rPr>
                          <w:rFonts w:cs="Calibri"/>
                          <w:sz w:val="22"/>
                          <w:szCs w:val="22"/>
                          <w:lang w:val="de-AT"/>
                        </w:rPr>
                      </w:pPr>
                      <w:r>
                        <w:rPr>
                          <w:rFonts w:cs="Calibri"/>
                          <w:sz w:val="22"/>
                          <w:szCs w:val="22"/>
                          <w:lang w:val="de-AT"/>
                        </w:rPr>
                        <w:t> </w:t>
                      </w:r>
                    </w:p>
                    <w:p w14:paraId="0472CABD" w14:textId="77777777" w:rsidR="00080843" w:rsidRDefault="00080843" w:rsidP="00080843">
                      <w:pPr>
                        <w:pStyle w:val="Heading02"/>
                      </w:pPr>
                      <w:r>
                        <w:t>Wie lange soll die USV Anlage “halten”?</w:t>
                      </w:r>
                    </w:p>
                    <w:p w14:paraId="42D874F3" w14:textId="77777777" w:rsidR="00080843" w:rsidRDefault="00080843" w:rsidP="00080843">
                      <w:pPr>
                        <w:pStyle w:val="NormalWeb"/>
                        <w:spacing w:before="0" w:beforeAutospacing="0" w:after="0" w:afterAutospacing="0"/>
                        <w:rPr>
                          <w:rFonts w:cs="Calibri"/>
                          <w:sz w:val="22"/>
                          <w:szCs w:val="22"/>
                          <w:lang w:val="de-AT"/>
                        </w:rPr>
                      </w:pPr>
                      <w:r>
                        <w:rPr>
                          <w:rFonts w:cs="Calibri"/>
                          <w:sz w:val="22"/>
                          <w:szCs w:val="22"/>
                          <w:lang w:val="de-AT"/>
                        </w:rPr>
                        <w:t xml:space="preserve">So lange, damit die Server genug Zeit haben, sich sicher runterzuschalten. </w:t>
                      </w:r>
                    </w:p>
                    <w:p w14:paraId="050B6247" w14:textId="77777777" w:rsidR="00080843" w:rsidRDefault="00080843" w:rsidP="00080843">
                      <w:pPr>
                        <w:pStyle w:val="NormalWeb"/>
                        <w:spacing w:before="0" w:beforeAutospacing="0" w:after="0" w:afterAutospacing="0"/>
                        <w:rPr>
                          <w:rFonts w:cs="Calibri"/>
                          <w:sz w:val="22"/>
                          <w:szCs w:val="22"/>
                          <w:lang w:val="de-AT"/>
                        </w:rPr>
                      </w:pPr>
                      <w:r>
                        <w:rPr>
                          <w:rFonts w:cs="Calibri"/>
                          <w:sz w:val="22"/>
                          <w:szCs w:val="22"/>
                          <w:lang w:val="de-AT"/>
                        </w:rPr>
                        <w:t> </w:t>
                      </w:r>
                    </w:p>
                    <w:p w14:paraId="20C5E2A9" w14:textId="77777777" w:rsidR="00080843" w:rsidRDefault="00080843" w:rsidP="00080843">
                      <w:pPr>
                        <w:pStyle w:val="Heading02"/>
                      </w:pPr>
                      <w:r>
                        <w:t>Welche Bauarten gibt es?</w:t>
                      </w:r>
                    </w:p>
                    <w:p w14:paraId="62952EF4" w14:textId="77777777" w:rsidR="00080843" w:rsidRDefault="00080843" w:rsidP="00080843">
                      <w:pPr>
                        <w:pStyle w:val="NormalWeb"/>
                        <w:spacing w:before="0" w:beforeAutospacing="0" w:after="0" w:afterAutospacing="0"/>
                        <w:rPr>
                          <w:rFonts w:cs="Calibri"/>
                          <w:sz w:val="22"/>
                          <w:szCs w:val="22"/>
                          <w:lang w:val="de-AT"/>
                        </w:rPr>
                      </w:pPr>
                      <w:r>
                        <w:rPr>
                          <w:rFonts w:cs="Calibri"/>
                          <w:sz w:val="22"/>
                          <w:szCs w:val="22"/>
                          <w:lang w:val="de-AT"/>
                        </w:rPr>
                        <w:t>Online</w:t>
                      </w:r>
                    </w:p>
                    <w:p w14:paraId="10374460" w14:textId="77777777" w:rsidR="00080843" w:rsidRDefault="00080843" w:rsidP="00080843">
                      <w:pPr>
                        <w:pStyle w:val="NormalWeb"/>
                        <w:spacing w:before="0" w:beforeAutospacing="0" w:after="0" w:afterAutospacing="0"/>
                        <w:rPr>
                          <w:rFonts w:cs="Calibri"/>
                          <w:sz w:val="22"/>
                          <w:szCs w:val="22"/>
                          <w:lang w:val="de-AT"/>
                        </w:rPr>
                      </w:pPr>
                      <w:r>
                        <w:rPr>
                          <w:rFonts w:cs="Calibri"/>
                          <w:sz w:val="22"/>
                          <w:szCs w:val="22"/>
                          <w:lang w:val="de-AT"/>
                        </w:rPr>
                        <w:t>Line-Interactive</w:t>
                      </w:r>
                    </w:p>
                    <w:p w14:paraId="3346C269" w14:textId="77777777" w:rsidR="00080843" w:rsidRDefault="00080843" w:rsidP="00080843">
                      <w:pPr>
                        <w:pStyle w:val="NormalWeb"/>
                        <w:spacing w:before="0" w:beforeAutospacing="0" w:after="0" w:afterAutospacing="0"/>
                        <w:rPr>
                          <w:rFonts w:cs="Calibri"/>
                          <w:sz w:val="22"/>
                          <w:szCs w:val="22"/>
                          <w:lang w:val="de-AT"/>
                        </w:rPr>
                      </w:pPr>
                      <w:r>
                        <w:rPr>
                          <w:rFonts w:cs="Calibri"/>
                          <w:sz w:val="22"/>
                          <w:szCs w:val="22"/>
                          <w:lang w:val="de-AT"/>
                        </w:rPr>
                        <w:t>Offline</w:t>
                      </w:r>
                    </w:p>
                    <w:p w14:paraId="3C9CFE14" w14:textId="77777777" w:rsidR="00080843" w:rsidRDefault="00080843" w:rsidP="00080843">
                      <w:pPr>
                        <w:pStyle w:val="NormalWeb"/>
                        <w:spacing w:before="0" w:beforeAutospacing="0" w:after="0" w:afterAutospacing="0"/>
                        <w:rPr>
                          <w:rFonts w:cs="Calibri"/>
                          <w:sz w:val="22"/>
                          <w:szCs w:val="22"/>
                          <w:lang w:val="de-AT"/>
                        </w:rPr>
                      </w:pPr>
                      <w:r>
                        <w:rPr>
                          <w:rFonts w:cs="Calibri"/>
                          <w:sz w:val="22"/>
                          <w:szCs w:val="22"/>
                          <w:lang w:val="de-AT"/>
                        </w:rPr>
                        <w:t> </w:t>
                      </w:r>
                    </w:p>
                    <w:p w14:paraId="6DCC0720" w14:textId="77777777" w:rsidR="00080843" w:rsidRDefault="00080843" w:rsidP="00080843">
                      <w:pPr>
                        <w:pStyle w:val="Heading02"/>
                      </w:pPr>
                      <w:r>
                        <w:t xml:space="preserve">Konfiguriere eine oder mehrere USV Anlagen für folgende Komponenten mir mind. 15 min Laufzeit, kontrolliere </w:t>
                      </w:r>
                      <w:proofErr w:type="spellStart"/>
                      <w:r>
                        <w:t>Niderefahren</w:t>
                      </w:r>
                      <w:proofErr w:type="spellEnd"/>
                      <w:r>
                        <w:t>, mind. 15% Leistungsreserve, achte auf den Preis und Wirtschaftlichkeit.</w:t>
                      </w:r>
                    </w:p>
                    <w:p w14:paraId="473A49DD" w14:textId="77777777" w:rsidR="00080843" w:rsidRPr="00080843" w:rsidRDefault="00080843" w:rsidP="00080843">
                      <w:pPr>
                        <w:pStyle w:val="NormalWeb"/>
                        <w:spacing w:before="0" w:beforeAutospacing="0" w:after="0" w:afterAutospacing="0"/>
                        <w:rPr>
                          <w:rFonts w:cs="Calibri"/>
                          <w:sz w:val="22"/>
                          <w:szCs w:val="22"/>
                          <w:lang w:val="en-US"/>
                        </w:rPr>
                      </w:pPr>
                      <w:r w:rsidRPr="00080843">
                        <w:rPr>
                          <w:rFonts w:cs="Calibri"/>
                          <w:sz w:val="22"/>
                          <w:szCs w:val="22"/>
                          <w:lang w:val="en-US"/>
                        </w:rPr>
                        <w:t>3 Stk. Dell Server PowerEdge R710 2x QC Xeon X5550 2.666GHz 6xLFF PERC 6/</w:t>
                      </w:r>
                      <w:proofErr w:type="spellStart"/>
                      <w:r w:rsidRPr="00080843">
                        <w:rPr>
                          <w:rFonts w:cs="Calibri"/>
                          <w:sz w:val="22"/>
                          <w:szCs w:val="22"/>
                          <w:lang w:val="en-US"/>
                        </w:rPr>
                        <w:t>i</w:t>
                      </w:r>
                      <w:proofErr w:type="spellEnd"/>
                    </w:p>
                    <w:p w14:paraId="22308B36" w14:textId="77777777" w:rsidR="00080843" w:rsidRPr="00080843" w:rsidRDefault="00080843" w:rsidP="00080843">
                      <w:pPr>
                        <w:pStyle w:val="NormalWeb"/>
                        <w:spacing w:before="0" w:beforeAutospacing="0" w:after="0" w:afterAutospacing="0"/>
                        <w:rPr>
                          <w:rFonts w:cs="Calibri"/>
                          <w:sz w:val="22"/>
                          <w:szCs w:val="22"/>
                          <w:lang w:val="en-US"/>
                        </w:rPr>
                      </w:pPr>
                      <w:r w:rsidRPr="00080843">
                        <w:rPr>
                          <w:rFonts w:cs="Calibri"/>
                          <w:sz w:val="22"/>
                          <w:szCs w:val="22"/>
                          <w:lang w:val="en-US"/>
                        </w:rPr>
                        <w:t>2 Stk. HP DL380p G8 SFF 25xBays/2x I-Xeon 10C E5-2650L v2 1.7GHz/32GB/P420i/1x750W</w:t>
                      </w:r>
                    </w:p>
                    <w:p w14:paraId="3B596DFC" w14:textId="77777777" w:rsidR="00080843" w:rsidRPr="00080843" w:rsidRDefault="00080843" w:rsidP="00080843">
                      <w:pPr>
                        <w:pStyle w:val="NormalWeb"/>
                        <w:spacing w:before="0" w:beforeAutospacing="0" w:after="0" w:afterAutospacing="0"/>
                        <w:rPr>
                          <w:rFonts w:cs="Calibri"/>
                          <w:sz w:val="22"/>
                          <w:szCs w:val="22"/>
                          <w:lang w:val="en-US"/>
                        </w:rPr>
                      </w:pPr>
                      <w:r w:rsidRPr="00080843">
                        <w:rPr>
                          <w:rFonts w:cs="Calibri"/>
                          <w:sz w:val="22"/>
                          <w:szCs w:val="22"/>
                          <w:lang w:val="en-US"/>
                        </w:rPr>
                        <w:t xml:space="preserve">5 Stk. CISCO Serie 55XG Stackable Managed Switch </w:t>
                      </w:r>
                      <w:proofErr w:type="spellStart"/>
                      <w:r w:rsidRPr="00080843">
                        <w:rPr>
                          <w:rFonts w:cs="Calibri"/>
                          <w:sz w:val="22"/>
                          <w:szCs w:val="22"/>
                          <w:lang w:val="en-US"/>
                        </w:rPr>
                        <w:t>mit</w:t>
                      </w:r>
                      <w:proofErr w:type="spellEnd"/>
                      <w:r w:rsidRPr="00080843">
                        <w:rPr>
                          <w:rFonts w:cs="Calibri"/>
                          <w:sz w:val="22"/>
                          <w:szCs w:val="22"/>
                          <w:lang w:val="en-US"/>
                        </w:rPr>
                        <w:t xml:space="preserve"> 24 Gigabit-Ports </w:t>
                      </w:r>
                      <w:proofErr w:type="spellStart"/>
                      <w:r w:rsidRPr="00080843">
                        <w:rPr>
                          <w:rFonts w:cs="Calibri"/>
                          <w:sz w:val="22"/>
                          <w:szCs w:val="22"/>
                          <w:lang w:val="en-US"/>
                        </w:rPr>
                        <w:t>mit</w:t>
                      </w:r>
                      <w:proofErr w:type="spellEnd"/>
                      <w:r w:rsidRPr="00080843">
                        <w:rPr>
                          <w:rFonts w:cs="Calibri"/>
                          <w:sz w:val="22"/>
                          <w:szCs w:val="22"/>
                          <w:lang w:val="en-US"/>
                        </w:rPr>
                        <w:t xml:space="preserve"> 10G Base-T</w:t>
                      </w:r>
                    </w:p>
                    <w:p w14:paraId="70DD2E71" w14:textId="77777777" w:rsidR="00080843" w:rsidRDefault="00080843" w:rsidP="00080843">
                      <w:pPr>
                        <w:pStyle w:val="NormalWeb"/>
                        <w:spacing w:before="0" w:beforeAutospacing="0" w:after="0" w:afterAutospacing="0"/>
                        <w:rPr>
                          <w:rFonts w:cs="Calibri"/>
                          <w:sz w:val="22"/>
                          <w:szCs w:val="22"/>
                          <w:lang w:val="de-AT"/>
                        </w:rPr>
                      </w:pPr>
                      <w:r>
                        <w:rPr>
                          <w:rFonts w:cs="Calibri"/>
                          <w:sz w:val="22"/>
                          <w:szCs w:val="22"/>
                          <w:lang w:val="de-AT"/>
                        </w:rPr>
                        <w:t>Alles wurde in einem 19 Zoll Serverschrank eingebaut.</w:t>
                      </w:r>
                    </w:p>
                    <w:p w14:paraId="4B18F527" w14:textId="5592CC2D" w:rsidR="003A0BDD" w:rsidRDefault="003A0BDD">
                      <w:pPr>
                        <w:rPr>
                          <w:lang w:val="de-AT"/>
                        </w:rPr>
                      </w:pPr>
                    </w:p>
                    <w:p w14:paraId="20747D90" w14:textId="5AAD13D8" w:rsidR="00046D3D" w:rsidRDefault="00F07F4C" w:rsidP="00046D3D">
                      <w:pPr>
                        <w:pStyle w:val="Heading02"/>
                      </w:pPr>
                      <w:r>
                        <w:t>Berechnung der Watt:</w:t>
                      </w:r>
                    </w:p>
                    <w:p w14:paraId="5006F797" w14:textId="352DF751" w:rsidR="00046D3D" w:rsidRDefault="00046D3D" w:rsidP="00046D3D">
                      <w:r>
                        <w:t>Geschätzter Verbrauch:</w:t>
                      </w:r>
                    </w:p>
                    <w:p w14:paraId="574AE52A" w14:textId="77777777" w:rsidR="00046D3D" w:rsidRDefault="00046D3D" w:rsidP="00046D3D"/>
                    <w:p w14:paraId="2DC7ABEB" w14:textId="1091DFA8" w:rsidR="00A42EDC" w:rsidRDefault="00A42EDC" w:rsidP="00A42EDC">
                      <w:pPr>
                        <w:pStyle w:val="NormalWeb"/>
                        <w:spacing w:before="0" w:beforeAutospacing="0" w:after="0" w:afterAutospacing="0"/>
                        <w:rPr>
                          <w:rFonts w:cs="Calibri"/>
                          <w:sz w:val="22"/>
                          <w:szCs w:val="22"/>
                          <w:lang w:val="de-AT"/>
                        </w:rPr>
                      </w:pPr>
                      <w:hyperlink r:id="rId10" w:history="1">
                        <w:r>
                          <w:rPr>
                            <w:rStyle w:val="Hyperlink"/>
                            <w:rFonts w:eastAsiaTheme="majorEastAsia" w:cs="Calibri"/>
                            <w:sz w:val="22"/>
                            <w:szCs w:val="22"/>
                            <w:lang w:val="de-AT"/>
                          </w:rPr>
                          <w:t>https://ark.intel.com/content/www/us/en/ark/products/37106/intel-xeon-processor-x5550-8m-cache-2-66-ghz-6-40-gts-intel-qpi.html</w:t>
                        </w:r>
                      </w:hyperlink>
                      <w:r>
                        <w:rPr>
                          <w:rFonts w:cs="Calibri"/>
                          <w:sz w:val="22"/>
                          <w:szCs w:val="22"/>
                          <w:lang w:val="de-AT"/>
                        </w:rPr>
                        <w:t> </w:t>
                      </w:r>
                    </w:p>
                    <w:p w14:paraId="601B1EC0" w14:textId="77777777" w:rsidR="00A42EDC" w:rsidRPr="00A42EDC" w:rsidRDefault="00A42EDC" w:rsidP="00A42EDC">
                      <w:pPr>
                        <w:pStyle w:val="NormalWeb"/>
                        <w:spacing w:before="0" w:beforeAutospacing="0" w:after="0" w:afterAutospacing="0"/>
                        <w:rPr>
                          <w:rFonts w:cs="Calibri"/>
                          <w:sz w:val="22"/>
                          <w:szCs w:val="22"/>
                          <w:lang w:val="en-US"/>
                        </w:rPr>
                      </w:pPr>
                      <w:r w:rsidRPr="00A42EDC">
                        <w:rPr>
                          <w:rFonts w:cs="Calibri"/>
                          <w:sz w:val="22"/>
                          <w:szCs w:val="22"/>
                          <w:lang w:val="en-US"/>
                        </w:rPr>
                        <w:t xml:space="preserve">1 Server --&gt; 2 Xeons --&gt; 200W </w:t>
                      </w:r>
                    </w:p>
                    <w:p w14:paraId="0B77976D" w14:textId="473DDC64" w:rsidR="00A42EDC" w:rsidRPr="00A42EDC" w:rsidRDefault="00A42EDC" w:rsidP="00A42EDC">
                      <w:pPr>
                        <w:pStyle w:val="NormalWeb"/>
                        <w:spacing w:before="0" w:beforeAutospacing="0" w:after="0" w:afterAutospacing="0"/>
                        <w:rPr>
                          <w:rFonts w:cs="Calibri"/>
                          <w:sz w:val="22"/>
                          <w:szCs w:val="22"/>
                          <w:lang w:val="en-US"/>
                        </w:rPr>
                      </w:pPr>
                    </w:p>
                    <w:p w14:paraId="05F8E4C0" w14:textId="77777777" w:rsidR="00A42EDC" w:rsidRPr="00A42EDC" w:rsidRDefault="00A42EDC" w:rsidP="00A42EDC">
                      <w:pPr>
                        <w:pStyle w:val="NormalWeb"/>
                        <w:spacing w:before="0" w:beforeAutospacing="0" w:after="0" w:afterAutospacing="0"/>
                        <w:rPr>
                          <w:rFonts w:cs="Calibri"/>
                          <w:sz w:val="22"/>
                          <w:szCs w:val="22"/>
                          <w:lang w:val="en-US"/>
                        </w:rPr>
                      </w:pPr>
                      <w:hyperlink r:id="rId11" w:history="1">
                        <w:r w:rsidRPr="00A42EDC">
                          <w:rPr>
                            <w:rStyle w:val="Hyperlink"/>
                            <w:rFonts w:eastAsiaTheme="majorEastAsia" w:cs="Calibri"/>
                            <w:sz w:val="22"/>
                            <w:szCs w:val="22"/>
                            <w:lang w:val="en-US"/>
                          </w:rPr>
                          <w:t>https://www.reddit.com/r/homelab/comments/7p411y/power_consumption_r710_using_244_watts_that_hi_or/</w:t>
                        </w:r>
                      </w:hyperlink>
                    </w:p>
                    <w:p w14:paraId="639059CB" w14:textId="76F479E0" w:rsidR="00A42EDC" w:rsidRPr="00D71709" w:rsidRDefault="00A42EDC" w:rsidP="00A42EDC">
                      <w:pPr>
                        <w:pStyle w:val="NormalWeb"/>
                        <w:spacing w:before="0" w:beforeAutospacing="0" w:after="0" w:afterAutospacing="0"/>
                        <w:rPr>
                          <w:rFonts w:cs="Calibri"/>
                          <w:sz w:val="22"/>
                          <w:szCs w:val="22"/>
                          <w:lang w:val="en-US"/>
                        </w:rPr>
                      </w:pPr>
                      <w:r w:rsidRPr="00A42EDC">
                        <w:rPr>
                          <w:rFonts w:cs="Calibri"/>
                          <w:sz w:val="22"/>
                          <w:szCs w:val="22"/>
                          <w:lang w:val="en-US"/>
                        </w:rPr>
                        <w:t> </w:t>
                      </w:r>
                      <w:r>
                        <w:rPr>
                          <w:rFonts w:cs="Calibri"/>
                          <w:sz w:val="22"/>
                          <w:szCs w:val="22"/>
                          <w:lang w:val="de-AT"/>
                        </w:rPr>
                        <w:t>Schätzungsweise 250W Stromverbrauch</w:t>
                      </w:r>
                    </w:p>
                    <w:p w14:paraId="630044A8" w14:textId="77777777" w:rsidR="00D71709" w:rsidRDefault="00D71709" w:rsidP="00A42EDC">
                      <w:pPr>
                        <w:pStyle w:val="NormalWeb"/>
                        <w:spacing w:before="0" w:beforeAutospacing="0" w:after="0" w:afterAutospacing="0"/>
                        <w:rPr>
                          <w:rFonts w:cs="Calibri"/>
                          <w:sz w:val="22"/>
                          <w:szCs w:val="22"/>
                          <w:lang w:val="de-AT"/>
                        </w:rPr>
                      </w:pPr>
                    </w:p>
                    <w:p w14:paraId="33D1B988" w14:textId="77777777" w:rsidR="00A42EDC" w:rsidRDefault="00A42EDC" w:rsidP="00A42EDC">
                      <w:pPr>
                        <w:pStyle w:val="NormalWeb"/>
                        <w:spacing w:before="0" w:beforeAutospacing="0" w:after="0" w:afterAutospacing="0"/>
                        <w:rPr>
                          <w:rFonts w:cs="Calibri"/>
                          <w:sz w:val="22"/>
                          <w:szCs w:val="22"/>
                          <w:lang w:val="de-AT"/>
                        </w:rPr>
                      </w:pPr>
                      <w:r>
                        <w:rPr>
                          <w:rFonts w:cs="Calibri"/>
                          <w:sz w:val="22"/>
                          <w:szCs w:val="22"/>
                          <w:lang w:val="de-AT"/>
                        </w:rPr>
                        <w:t>250 * 3 = 750 --&gt; 750W für alle 3 Dell Server</w:t>
                      </w:r>
                    </w:p>
                    <w:p w14:paraId="0FC768C1" w14:textId="77777777" w:rsidR="00A42EDC" w:rsidRDefault="00A42EDC" w:rsidP="00A42EDC">
                      <w:pPr>
                        <w:pStyle w:val="NormalWeb"/>
                        <w:spacing w:before="0" w:beforeAutospacing="0" w:after="0" w:afterAutospacing="0"/>
                        <w:rPr>
                          <w:rFonts w:cs="Calibri"/>
                          <w:sz w:val="22"/>
                          <w:szCs w:val="22"/>
                          <w:lang w:val="de-AT"/>
                        </w:rPr>
                      </w:pPr>
                      <w:r>
                        <w:rPr>
                          <w:rFonts w:cs="Calibri"/>
                          <w:sz w:val="22"/>
                          <w:szCs w:val="22"/>
                          <w:lang w:val="de-AT"/>
                        </w:rPr>
                        <w:t> </w:t>
                      </w:r>
                    </w:p>
                    <w:p w14:paraId="700A7F7D" w14:textId="77777777" w:rsidR="00A42EDC" w:rsidRDefault="00A42EDC" w:rsidP="00A42EDC">
                      <w:pPr>
                        <w:pStyle w:val="NormalWeb"/>
                        <w:spacing w:before="0" w:beforeAutospacing="0" w:after="0" w:afterAutospacing="0"/>
                        <w:rPr>
                          <w:rFonts w:cs="Calibri"/>
                          <w:sz w:val="22"/>
                          <w:szCs w:val="22"/>
                          <w:lang w:val="de-AT"/>
                        </w:rPr>
                      </w:pPr>
                      <w:hyperlink r:id="rId12" w:history="1">
                        <w:r>
                          <w:rPr>
                            <w:rStyle w:val="Hyperlink"/>
                            <w:rFonts w:eastAsiaTheme="majorEastAsia" w:cs="Calibri"/>
                            <w:sz w:val="22"/>
                            <w:szCs w:val="22"/>
                            <w:lang w:val="de-AT"/>
                          </w:rPr>
                          <w:t>https://ark.intel.com/content/www/us/en/ark/products/75270/intel-xeon-processor-e52650l-v2-25m-cache-1-70-ghz.html</w:t>
                        </w:r>
                      </w:hyperlink>
                    </w:p>
                    <w:p w14:paraId="5DC9D445" w14:textId="77777777" w:rsidR="00A42EDC" w:rsidRDefault="00A42EDC" w:rsidP="00A42EDC">
                      <w:pPr>
                        <w:pStyle w:val="NormalWeb"/>
                        <w:spacing w:before="0" w:beforeAutospacing="0" w:after="0" w:afterAutospacing="0"/>
                        <w:rPr>
                          <w:rFonts w:cs="Calibri"/>
                          <w:sz w:val="22"/>
                          <w:szCs w:val="22"/>
                          <w:lang w:val="de-AT"/>
                        </w:rPr>
                      </w:pPr>
                      <w:r>
                        <w:rPr>
                          <w:rFonts w:cs="Calibri"/>
                          <w:sz w:val="22"/>
                          <w:szCs w:val="22"/>
                          <w:lang w:val="de-AT"/>
                        </w:rPr>
                        <w:t> </w:t>
                      </w:r>
                    </w:p>
                    <w:p w14:paraId="22E150A2" w14:textId="77777777" w:rsidR="00A42EDC" w:rsidRDefault="00A42EDC" w:rsidP="00A42EDC">
                      <w:pPr>
                        <w:pStyle w:val="NormalWeb"/>
                        <w:spacing w:before="0" w:beforeAutospacing="0" w:after="0" w:afterAutospacing="0"/>
                        <w:rPr>
                          <w:rFonts w:cs="Calibri"/>
                          <w:sz w:val="22"/>
                          <w:szCs w:val="22"/>
                          <w:lang w:val="de-AT"/>
                        </w:rPr>
                      </w:pPr>
                      <w:r>
                        <w:rPr>
                          <w:rFonts w:cs="Calibri"/>
                          <w:sz w:val="22"/>
                          <w:szCs w:val="22"/>
                          <w:lang w:val="de-AT"/>
                        </w:rPr>
                        <w:t>70W pro CPU --&gt; ~ 150W  --&gt; 180W mit allen Komponenten</w:t>
                      </w:r>
                    </w:p>
                    <w:p w14:paraId="38DF0A1A" w14:textId="77777777" w:rsidR="00A42EDC" w:rsidRDefault="00A42EDC" w:rsidP="00A42EDC">
                      <w:pPr>
                        <w:pStyle w:val="NormalWeb"/>
                        <w:spacing w:before="0" w:beforeAutospacing="0" w:after="0" w:afterAutospacing="0"/>
                        <w:rPr>
                          <w:rFonts w:cs="Calibri"/>
                          <w:sz w:val="22"/>
                          <w:szCs w:val="22"/>
                          <w:lang w:val="de-AT"/>
                        </w:rPr>
                      </w:pPr>
                      <w:r>
                        <w:rPr>
                          <w:rFonts w:cs="Calibri"/>
                          <w:sz w:val="22"/>
                          <w:szCs w:val="22"/>
                          <w:lang w:val="de-AT"/>
                        </w:rPr>
                        <w:t> </w:t>
                      </w:r>
                    </w:p>
                    <w:p w14:paraId="5F936A93" w14:textId="77777777" w:rsidR="00A42EDC" w:rsidRDefault="00A42EDC" w:rsidP="00A42EDC">
                      <w:pPr>
                        <w:pStyle w:val="NormalWeb"/>
                        <w:spacing w:before="0" w:beforeAutospacing="0" w:after="0" w:afterAutospacing="0"/>
                        <w:rPr>
                          <w:rFonts w:cs="Calibri"/>
                          <w:sz w:val="22"/>
                          <w:szCs w:val="22"/>
                          <w:lang w:val="de-AT"/>
                        </w:rPr>
                      </w:pPr>
                      <w:r>
                        <w:rPr>
                          <w:rFonts w:cs="Calibri"/>
                          <w:sz w:val="22"/>
                          <w:szCs w:val="22"/>
                          <w:lang w:val="de-AT"/>
                        </w:rPr>
                        <w:t>180 * 2 = 360W  für HP Server</w:t>
                      </w:r>
                    </w:p>
                    <w:p w14:paraId="5E739910" w14:textId="77777777" w:rsidR="00F07F4C" w:rsidRPr="00080843" w:rsidRDefault="00F07F4C">
                      <w:pPr>
                        <w:rPr>
                          <w:lang w:val="de-AT"/>
                        </w:rPr>
                      </w:pPr>
                    </w:p>
                  </w:txbxContent>
                </v:textbox>
                <w10:wrap type="square"/>
              </v:shape>
            </w:pict>
          </mc:Fallback>
        </mc:AlternateContent>
      </w:r>
    </w:p>
    <w:p w14:paraId="7FC0600E" w14:textId="77777777" w:rsidR="00A84FC0" w:rsidRDefault="00A84FC0" w:rsidP="0070582B">
      <w:pPr>
        <w:jc w:val="center"/>
        <w:rPr>
          <w:color w:val="FF0000"/>
          <w:sz w:val="40"/>
          <w:szCs w:val="40"/>
        </w:rPr>
      </w:pPr>
    </w:p>
    <w:p w14:paraId="1231E895" w14:textId="4DD6A1B7" w:rsidR="00A84FC0" w:rsidRDefault="00A84FC0" w:rsidP="0070582B">
      <w:pPr>
        <w:jc w:val="center"/>
        <w:rPr>
          <w:color w:val="FF0000"/>
          <w:sz w:val="40"/>
          <w:szCs w:val="40"/>
        </w:rPr>
      </w:pPr>
    </w:p>
    <w:p w14:paraId="1FB45A66" w14:textId="77777777" w:rsidR="0070582B" w:rsidRDefault="0070582B" w:rsidP="0070582B">
      <w:pPr>
        <w:jc w:val="center"/>
        <w:rPr>
          <w:color w:val="FF0000"/>
          <w:sz w:val="24"/>
          <w:szCs w:val="24"/>
        </w:rPr>
      </w:pPr>
    </w:p>
    <w:p w14:paraId="64FCAC5B" w14:textId="77777777" w:rsidR="0070582B" w:rsidRPr="0070582B" w:rsidRDefault="0070582B" w:rsidP="0070582B">
      <w:pPr>
        <w:rPr>
          <w:sz w:val="24"/>
          <w:szCs w:val="24"/>
        </w:rPr>
      </w:pPr>
    </w:p>
    <w:p w14:paraId="4C6D0CD4" w14:textId="77777777" w:rsidR="0070582B" w:rsidRDefault="0070582B" w:rsidP="0070582B">
      <w:pPr>
        <w:rPr>
          <w:sz w:val="24"/>
          <w:szCs w:val="24"/>
        </w:rPr>
      </w:pPr>
    </w:p>
    <w:p w14:paraId="0E91FED4" w14:textId="77777777" w:rsidR="0070582B" w:rsidRDefault="0070582B" w:rsidP="0070582B">
      <w:pPr>
        <w:tabs>
          <w:tab w:val="left" w:pos="1470"/>
        </w:tabs>
        <w:rPr>
          <w:sz w:val="24"/>
          <w:szCs w:val="24"/>
        </w:rPr>
      </w:pPr>
      <w:r>
        <w:rPr>
          <w:sz w:val="24"/>
          <w:szCs w:val="24"/>
        </w:rPr>
        <w:tab/>
      </w:r>
    </w:p>
    <w:p w14:paraId="11E9CE61" w14:textId="77777777" w:rsidR="0070582B" w:rsidRDefault="0070582B" w:rsidP="0070582B">
      <w:pPr>
        <w:tabs>
          <w:tab w:val="left" w:pos="1470"/>
        </w:tabs>
        <w:rPr>
          <w:sz w:val="24"/>
          <w:szCs w:val="24"/>
        </w:rPr>
      </w:pPr>
    </w:p>
    <w:p w14:paraId="519F1E07" w14:textId="77777777" w:rsidR="0070582B" w:rsidRDefault="0070582B" w:rsidP="0070582B">
      <w:pPr>
        <w:tabs>
          <w:tab w:val="left" w:pos="1470"/>
        </w:tabs>
        <w:rPr>
          <w:sz w:val="24"/>
          <w:szCs w:val="24"/>
        </w:rPr>
      </w:pPr>
    </w:p>
    <w:p w14:paraId="604FD49F" w14:textId="607F177E" w:rsidR="003773B9" w:rsidRDefault="003773B9">
      <w:pPr>
        <w:rPr>
          <w:sz w:val="24"/>
          <w:szCs w:val="24"/>
        </w:rPr>
      </w:pPr>
      <w:r>
        <w:rPr>
          <w:sz w:val="24"/>
          <w:szCs w:val="24"/>
        </w:rPr>
        <w:br w:type="page"/>
      </w:r>
    </w:p>
    <w:p w14:paraId="06B53018" w14:textId="1108B5B3" w:rsidR="0070582B" w:rsidRPr="0070582B" w:rsidRDefault="003773B9" w:rsidP="0070582B">
      <w:pPr>
        <w:tabs>
          <w:tab w:val="left" w:pos="1470"/>
        </w:tabs>
        <w:rPr>
          <w:sz w:val="24"/>
          <w:szCs w:val="24"/>
        </w:rPr>
      </w:pPr>
      <w:r w:rsidRPr="003773B9">
        <w:rPr>
          <w:noProof/>
          <w:sz w:val="24"/>
          <w:szCs w:val="24"/>
        </w:rPr>
        <w:lastRenderedPageBreak/>
        <mc:AlternateContent>
          <mc:Choice Requires="wps">
            <w:drawing>
              <wp:anchor distT="45720" distB="45720" distL="114300" distR="114300" simplePos="0" relativeHeight="251681280" behindDoc="0" locked="0" layoutInCell="1" allowOverlap="1" wp14:anchorId="162F54FE" wp14:editId="154748D9">
                <wp:simplePos x="0" y="0"/>
                <wp:positionH relativeFrom="column">
                  <wp:posOffset>441325</wp:posOffset>
                </wp:positionH>
                <wp:positionV relativeFrom="paragraph">
                  <wp:posOffset>487045</wp:posOffset>
                </wp:positionV>
                <wp:extent cx="6301740" cy="9319260"/>
                <wp:effectExtent l="0" t="0" r="22860" b="1524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1740" cy="9319260"/>
                        </a:xfrm>
                        <a:prstGeom prst="rect">
                          <a:avLst/>
                        </a:prstGeom>
                        <a:solidFill>
                          <a:srgbClr val="FFFFFF"/>
                        </a:solidFill>
                        <a:ln w="12700">
                          <a:solidFill>
                            <a:srgbClr val="000000"/>
                          </a:solidFill>
                          <a:miter lim="800000"/>
                          <a:headEnd/>
                          <a:tailEnd/>
                        </a:ln>
                      </wps:spPr>
                      <wps:txbx>
                        <w:txbxContent>
                          <w:p w14:paraId="184FDE6B" w14:textId="77777777" w:rsidR="003E2ECD" w:rsidRDefault="003E2ECD" w:rsidP="003E2ECD">
                            <w:pPr>
                              <w:pStyle w:val="NormalWeb"/>
                              <w:spacing w:before="0" w:beforeAutospacing="0" w:after="0" w:afterAutospacing="0"/>
                              <w:rPr>
                                <w:rFonts w:cs="Calibri"/>
                                <w:sz w:val="22"/>
                                <w:szCs w:val="22"/>
                                <w:lang w:val="de-AT"/>
                              </w:rPr>
                            </w:pPr>
                            <w:r>
                              <w:rPr>
                                <w:rFonts w:cs="Calibri"/>
                                <w:sz w:val="22"/>
                                <w:szCs w:val="22"/>
                                <w:lang w:val="de-AT"/>
                              </w:rPr>
                              <w:t> </w:t>
                            </w:r>
                          </w:p>
                          <w:p w14:paraId="4B14789A" w14:textId="77777777" w:rsidR="003E2ECD" w:rsidRDefault="003E2ECD" w:rsidP="003E2ECD">
                            <w:pPr>
                              <w:pStyle w:val="NormalWeb"/>
                              <w:spacing w:before="0" w:beforeAutospacing="0" w:after="0" w:afterAutospacing="0"/>
                              <w:rPr>
                                <w:rFonts w:cs="Calibri"/>
                                <w:sz w:val="22"/>
                                <w:szCs w:val="22"/>
                                <w:lang w:val="de-AT"/>
                              </w:rPr>
                            </w:pPr>
                            <w:hyperlink r:id="rId13" w:history="1">
                              <w:r>
                                <w:rPr>
                                  <w:rStyle w:val="Hyperlink"/>
                                  <w:rFonts w:eastAsiaTheme="majorEastAsia" w:cs="Calibri"/>
                                  <w:sz w:val="22"/>
                                  <w:szCs w:val="22"/>
                                  <w:lang w:val="de-AT"/>
                                </w:rPr>
                                <w:t>https://www.cisco.com/c/dam/en/us/td/docs/switches/lan/csbms/550xseries/quick_start/guide/550xseries-QSG-en-US.pdf</w:t>
                              </w:r>
                            </w:hyperlink>
                          </w:p>
                          <w:p w14:paraId="6B637B97" w14:textId="77777777" w:rsidR="003E2ECD" w:rsidRDefault="003E2ECD" w:rsidP="003E2ECD">
                            <w:pPr>
                              <w:pStyle w:val="NormalWeb"/>
                              <w:spacing w:before="0" w:beforeAutospacing="0" w:after="0" w:afterAutospacing="0"/>
                              <w:rPr>
                                <w:rFonts w:cs="Calibri"/>
                                <w:sz w:val="22"/>
                                <w:szCs w:val="22"/>
                                <w:lang w:val="de-AT"/>
                              </w:rPr>
                            </w:pPr>
                            <w:r>
                              <w:rPr>
                                <w:rFonts w:cs="Calibri"/>
                                <w:sz w:val="22"/>
                                <w:szCs w:val="22"/>
                                <w:lang w:val="de-AT"/>
                              </w:rPr>
                              <w:t> </w:t>
                            </w:r>
                          </w:p>
                          <w:p w14:paraId="62895347" w14:textId="77777777" w:rsidR="003E2ECD" w:rsidRDefault="003E2ECD" w:rsidP="003E2ECD">
                            <w:pPr>
                              <w:pStyle w:val="NormalWeb"/>
                              <w:spacing w:before="0" w:beforeAutospacing="0" w:after="0" w:afterAutospacing="0"/>
                              <w:rPr>
                                <w:rFonts w:cs="Calibri"/>
                                <w:sz w:val="22"/>
                                <w:szCs w:val="22"/>
                                <w:lang w:val="de-AT"/>
                              </w:rPr>
                            </w:pPr>
                            <w:r>
                              <w:rPr>
                                <w:rFonts w:cs="Calibri"/>
                                <w:sz w:val="22"/>
                                <w:szCs w:val="22"/>
                                <w:lang w:val="de-AT"/>
                              </w:rPr>
                              <w:t>200W pro Switch</w:t>
                            </w:r>
                          </w:p>
                          <w:p w14:paraId="494CBBB6" w14:textId="77777777" w:rsidR="003E2ECD" w:rsidRDefault="003E2ECD" w:rsidP="003E2ECD">
                            <w:pPr>
                              <w:pStyle w:val="NormalWeb"/>
                              <w:spacing w:before="0" w:beforeAutospacing="0" w:after="0" w:afterAutospacing="0"/>
                              <w:rPr>
                                <w:rFonts w:cs="Calibri"/>
                                <w:sz w:val="22"/>
                                <w:szCs w:val="22"/>
                                <w:lang w:val="de-AT"/>
                              </w:rPr>
                            </w:pPr>
                            <w:r>
                              <w:rPr>
                                <w:rFonts w:cs="Calibri"/>
                                <w:sz w:val="22"/>
                                <w:szCs w:val="22"/>
                                <w:lang w:val="de-AT"/>
                              </w:rPr>
                              <w:t> </w:t>
                            </w:r>
                          </w:p>
                          <w:p w14:paraId="1FCA04B1" w14:textId="77777777" w:rsidR="003E2ECD" w:rsidRDefault="003E2ECD" w:rsidP="003E2ECD">
                            <w:pPr>
                              <w:pStyle w:val="NormalWeb"/>
                              <w:spacing w:before="0" w:beforeAutospacing="0" w:after="0" w:afterAutospacing="0"/>
                              <w:rPr>
                                <w:rFonts w:cs="Calibri"/>
                                <w:sz w:val="22"/>
                                <w:szCs w:val="22"/>
                                <w:lang w:val="de-AT"/>
                              </w:rPr>
                            </w:pPr>
                            <w:r>
                              <w:rPr>
                                <w:rFonts w:cs="Calibri"/>
                                <w:sz w:val="22"/>
                                <w:szCs w:val="22"/>
                                <w:lang w:val="de-AT"/>
                              </w:rPr>
                              <w:t xml:space="preserve">5 * 200 = 1 000W </w:t>
                            </w:r>
                          </w:p>
                          <w:p w14:paraId="2422D065" w14:textId="77777777" w:rsidR="003E2ECD" w:rsidRDefault="003E2ECD" w:rsidP="003E2ECD">
                            <w:pPr>
                              <w:pStyle w:val="NormalWeb"/>
                              <w:spacing w:before="0" w:beforeAutospacing="0" w:after="0" w:afterAutospacing="0"/>
                              <w:rPr>
                                <w:rFonts w:cs="Calibri"/>
                                <w:sz w:val="22"/>
                                <w:szCs w:val="22"/>
                                <w:lang w:val="de-AT"/>
                              </w:rPr>
                            </w:pPr>
                            <w:r>
                              <w:rPr>
                                <w:rFonts w:cs="Calibri"/>
                                <w:sz w:val="22"/>
                                <w:szCs w:val="22"/>
                                <w:lang w:val="de-AT"/>
                              </w:rPr>
                              <w:t> </w:t>
                            </w:r>
                          </w:p>
                          <w:p w14:paraId="66A18137" w14:textId="77777777" w:rsidR="003E2ECD" w:rsidRDefault="003E2ECD" w:rsidP="003E2ECD">
                            <w:pPr>
                              <w:pStyle w:val="NormalWeb"/>
                              <w:spacing w:before="0" w:beforeAutospacing="0" w:after="0" w:afterAutospacing="0"/>
                              <w:rPr>
                                <w:rFonts w:cs="Calibri"/>
                                <w:sz w:val="22"/>
                                <w:szCs w:val="22"/>
                                <w:lang w:val="de-AT"/>
                              </w:rPr>
                            </w:pPr>
                            <w:r>
                              <w:rPr>
                                <w:rFonts w:cs="Calibri"/>
                                <w:sz w:val="22"/>
                                <w:szCs w:val="22"/>
                                <w:lang w:val="de-AT"/>
                              </w:rPr>
                              <w:t>Insgesamt:</w:t>
                            </w:r>
                          </w:p>
                          <w:p w14:paraId="5CE7029B" w14:textId="77777777" w:rsidR="003E2ECD" w:rsidRDefault="003E2ECD" w:rsidP="003E2ECD">
                            <w:pPr>
                              <w:pStyle w:val="NormalWeb"/>
                              <w:spacing w:before="0" w:beforeAutospacing="0" w:after="0" w:afterAutospacing="0"/>
                              <w:rPr>
                                <w:rFonts w:cs="Calibri"/>
                                <w:sz w:val="22"/>
                                <w:szCs w:val="22"/>
                                <w:lang w:val="de-AT"/>
                              </w:rPr>
                            </w:pPr>
                            <w:r>
                              <w:rPr>
                                <w:rFonts w:cs="Calibri"/>
                                <w:sz w:val="22"/>
                                <w:szCs w:val="22"/>
                                <w:lang w:val="de-AT"/>
                              </w:rPr>
                              <w:t> </w:t>
                            </w:r>
                          </w:p>
                          <w:p w14:paraId="255BD62B" w14:textId="77777777" w:rsidR="003E2ECD" w:rsidRDefault="003E2ECD" w:rsidP="003E2ECD">
                            <w:pPr>
                              <w:pStyle w:val="NormalWeb"/>
                              <w:spacing w:before="0" w:beforeAutospacing="0" w:after="0" w:afterAutospacing="0"/>
                              <w:rPr>
                                <w:rFonts w:cs="Calibri"/>
                                <w:sz w:val="22"/>
                                <w:szCs w:val="22"/>
                                <w:lang w:val="de-AT"/>
                              </w:rPr>
                            </w:pPr>
                            <w:r>
                              <w:rPr>
                                <w:rFonts w:cs="Calibri"/>
                                <w:sz w:val="22"/>
                                <w:szCs w:val="22"/>
                                <w:lang w:val="de-AT"/>
                              </w:rPr>
                              <w:t xml:space="preserve">750 + 360 + 1000 = 2110W </w:t>
                            </w:r>
                          </w:p>
                          <w:p w14:paraId="5EE300FB" w14:textId="07E75378" w:rsidR="003773B9" w:rsidRDefault="003773B9">
                            <w:pPr>
                              <w:rPr>
                                <w:lang w:val="en-US"/>
                              </w:rPr>
                            </w:pPr>
                          </w:p>
                          <w:p w14:paraId="7FA5A560" w14:textId="5E15D8EE" w:rsidR="003E2ECD" w:rsidRDefault="003E2ECD" w:rsidP="003E2ECD">
                            <w:pPr>
                              <w:pStyle w:val="Heading02"/>
                            </w:pPr>
                            <w:r>
                              <w:t xml:space="preserve">USV </w:t>
                            </w:r>
                            <w:r w:rsidR="00CF6F8F">
                              <w:t>f</w:t>
                            </w:r>
                            <w:r>
                              <w:t xml:space="preserve">inden: </w:t>
                            </w:r>
                          </w:p>
                          <w:p w14:paraId="64D12918" w14:textId="594D6C5B" w:rsidR="003E2ECD" w:rsidRDefault="003E2ECD" w:rsidP="00CF6F8F"/>
                          <w:p w14:paraId="4DED0F8C" w14:textId="5C3FAF46" w:rsidR="003E2ECD" w:rsidRDefault="00F84BDF">
                            <w:pPr>
                              <w:rPr>
                                <w:lang w:val="en-US"/>
                              </w:rPr>
                            </w:pPr>
                            <w:r>
                              <w:rPr>
                                <w:lang w:val="en-US"/>
                              </w:rPr>
                              <w:t xml:space="preserve">2110W + 15% =&gt; </w:t>
                            </w:r>
                            <w:r w:rsidR="003B3050">
                              <w:rPr>
                                <w:lang w:val="en-US"/>
                              </w:rPr>
                              <w:t>~2500W mindestens</w:t>
                            </w:r>
                          </w:p>
                          <w:p w14:paraId="58A6BB66" w14:textId="77777777" w:rsidR="003B3050" w:rsidRDefault="003B3050">
                            <w:pPr>
                              <w:rPr>
                                <w:lang w:val="en-US"/>
                              </w:rPr>
                            </w:pPr>
                          </w:p>
                          <w:p w14:paraId="6FB49523" w14:textId="404D9C13" w:rsidR="00D77E7D" w:rsidRPr="00D53EB1" w:rsidRDefault="00D53EB1">
                            <w:r w:rsidRPr="00D53EB1">
                              <w:rPr>
                                <w:b/>
                                <w:bCs/>
                              </w:rPr>
                              <w:t>Wo zu kaufen</w:t>
                            </w:r>
                            <w:r w:rsidR="00D77E7D" w:rsidRPr="00D53EB1">
                              <w:rPr>
                                <w:b/>
                                <w:bCs/>
                              </w:rPr>
                              <w:t>:</w:t>
                            </w:r>
                            <w:r w:rsidR="00D77E7D" w:rsidRPr="00D53EB1">
                              <w:t xml:space="preserve"> </w:t>
                            </w:r>
                            <w:hyperlink r:id="rId14" w:history="1">
                              <w:r w:rsidR="00D77E7D" w:rsidRPr="00D53EB1">
                                <w:rPr>
                                  <w:rStyle w:val="Hyperlink"/>
                                </w:rPr>
                                <w:t>https://bit.ly/3IZA55u</w:t>
                              </w:r>
                            </w:hyperlink>
                          </w:p>
                          <w:p w14:paraId="04B2B88A" w14:textId="77777777" w:rsidR="00D77E7D" w:rsidRPr="00D53EB1" w:rsidRDefault="00D77E7D"/>
                          <w:p w14:paraId="2E94063C" w14:textId="3B8FE6F1" w:rsidR="00D77E7D" w:rsidRDefault="002504BE" w:rsidP="004A24A9">
                            <w:pPr>
                              <w:rPr>
                                <w:lang w:val="it-IT"/>
                              </w:rPr>
                            </w:pPr>
                            <w:r w:rsidRPr="00D53EB1">
                              <w:rPr>
                                <w:b/>
                                <w:bCs/>
                                <w:lang w:val="it-IT"/>
                              </w:rPr>
                              <w:t>Model:</w:t>
                            </w:r>
                            <w:r>
                              <w:rPr>
                                <w:lang w:val="it-IT"/>
                              </w:rPr>
                              <w:t xml:space="preserve"> </w:t>
                            </w:r>
                            <w:r w:rsidR="004A24A9" w:rsidRPr="006E2ED2">
                              <w:rPr>
                                <w:lang w:val="it-IT"/>
                              </w:rPr>
                              <w:t xml:space="preserve">X3000R </w:t>
                            </w:r>
                            <w:proofErr w:type="spellStart"/>
                            <w:r w:rsidR="004A24A9" w:rsidRPr="006E2ED2">
                              <w:rPr>
                                <w:lang w:val="it-IT"/>
                              </w:rPr>
                              <w:t>Xanto</w:t>
                            </w:r>
                            <w:proofErr w:type="spellEnd"/>
                            <w:r w:rsidR="004A24A9" w:rsidRPr="006E2ED2">
                              <w:rPr>
                                <w:lang w:val="it-IT"/>
                              </w:rPr>
                              <w:t xml:space="preserve"> USV</w:t>
                            </w:r>
                            <w:r w:rsidR="006E2ED2" w:rsidRPr="006E2ED2">
                              <w:rPr>
                                <w:lang w:val="it-IT"/>
                              </w:rPr>
                              <w:t xml:space="preserve"> </w:t>
                            </w:r>
                            <w:r w:rsidR="006E2ED2">
                              <w:rPr>
                                <w:lang w:val="it-IT"/>
                              </w:rPr>
                              <w:t xml:space="preserve">(19 </w:t>
                            </w:r>
                            <w:proofErr w:type="spellStart"/>
                            <w:r w:rsidR="006E2ED2">
                              <w:rPr>
                                <w:lang w:val="it-IT"/>
                              </w:rPr>
                              <w:t>Zoll</w:t>
                            </w:r>
                            <w:proofErr w:type="spellEnd"/>
                            <w:r w:rsidR="006E2ED2">
                              <w:rPr>
                                <w:lang w:val="it-IT"/>
                              </w:rPr>
                              <w:t>)</w:t>
                            </w:r>
                          </w:p>
                          <w:p w14:paraId="7E472F2A" w14:textId="77777777" w:rsidR="003B4D96" w:rsidRPr="006E2ED2" w:rsidRDefault="003B4D96" w:rsidP="004A24A9">
                            <w:pPr>
                              <w:rPr>
                                <w:lang w:val="it-IT"/>
                              </w:rPr>
                            </w:pPr>
                          </w:p>
                          <w:p w14:paraId="0076E338" w14:textId="5FDD83A0" w:rsidR="003B4D96" w:rsidRDefault="0069516C" w:rsidP="004A24A9">
                            <w:r w:rsidRPr="00D53EB1">
                              <w:rPr>
                                <w:b/>
                                <w:bCs/>
                              </w:rPr>
                              <w:t>Preis:</w:t>
                            </w:r>
                            <w:r>
                              <w:t xml:space="preserve"> </w:t>
                            </w:r>
                            <w:r>
                              <w:t>1.409,00 €</w:t>
                            </w:r>
                          </w:p>
                          <w:p w14:paraId="042D9B7B" w14:textId="77777777" w:rsidR="0069516C" w:rsidRPr="003B4D96" w:rsidRDefault="0069516C" w:rsidP="004A24A9"/>
                          <w:p w14:paraId="45A97560" w14:textId="427160AE" w:rsidR="003773B9" w:rsidRPr="003B4D96" w:rsidRDefault="0069516C">
                            <w:r w:rsidRPr="00D53EB1">
                              <w:rPr>
                                <w:b/>
                                <w:bCs/>
                              </w:rPr>
                              <w:t>Spezifikationen:</w:t>
                            </w:r>
                            <w:r>
                              <w:t xml:space="preserve"> </w:t>
                            </w:r>
                            <w:r w:rsidR="004A24A9" w:rsidRPr="003B4D96">
                              <w:t xml:space="preserve">3000VA und 3000W =&gt; 2x 6x </w:t>
                            </w:r>
                            <w:r w:rsidR="00971B4F" w:rsidRPr="003B4D96">
                              <w:t>9Ah 12V Batterien</w:t>
                            </w:r>
                          </w:p>
                          <w:p w14:paraId="18631E19" w14:textId="243B9AEE" w:rsidR="00971B4F" w:rsidRPr="003B4D96" w:rsidRDefault="00971B4F"/>
                          <w:p w14:paraId="059DDE60" w14:textId="696D6AD0" w:rsidR="00971B4F" w:rsidRPr="003B4D96" w:rsidRDefault="00971B4F" w:rsidP="0018475E">
                            <w:pPr>
                              <w:pStyle w:val="Heading02"/>
                            </w:pPr>
                            <w:r w:rsidRPr="003B4D96">
                              <w:t xml:space="preserve">Ausrechnen der Laufzeit: </w:t>
                            </w:r>
                          </w:p>
                          <w:p w14:paraId="2BFBB2CD" w14:textId="77777777" w:rsidR="00971B4F" w:rsidRPr="003B4D96" w:rsidRDefault="00971B4F"/>
                          <w:p w14:paraId="172F2271" w14:textId="2754630F" w:rsidR="00971B4F" w:rsidRPr="00FC35FF" w:rsidRDefault="00BE2AF8">
                            <w:pPr>
                              <w:rPr>
                                <w:lang w:val="en-US"/>
                              </w:rPr>
                            </w:pPr>
                            <w:r w:rsidRPr="00FC35FF">
                              <w:rPr>
                                <w:lang w:val="en-US"/>
                              </w:rPr>
                              <w:t>W</w:t>
                            </w:r>
                            <w:r w:rsidR="00685308" w:rsidRPr="00FC35FF">
                              <w:rPr>
                                <w:vertAlign w:val="subscript"/>
                                <w:lang w:val="en-US"/>
                              </w:rPr>
                              <w:t>S</w:t>
                            </w:r>
                            <w:r w:rsidRPr="00FC35FF">
                              <w:rPr>
                                <w:lang w:val="en-US"/>
                              </w:rPr>
                              <w:t xml:space="preserve"> = 2110W</w:t>
                            </w:r>
                          </w:p>
                          <w:p w14:paraId="6733216B" w14:textId="538A4714" w:rsidR="00BE2AF8" w:rsidRPr="00FC35FF" w:rsidRDefault="00FC35FF">
                            <w:pPr>
                              <w:rPr>
                                <w:lang w:val="en-US"/>
                              </w:rPr>
                            </w:pPr>
                            <w:r w:rsidRPr="00FC35FF">
                              <w:rPr>
                                <w:lang w:val="en-US"/>
                              </w:rPr>
                              <w:t>Q</w:t>
                            </w:r>
                            <w:r w:rsidR="004E146C" w:rsidRPr="00FC35FF">
                              <w:rPr>
                                <w:vertAlign w:val="subscript"/>
                                <w:lang w:val="en-US"/>
                              </w:rPr>
                              <w:t>B</w:t>
                            </w:r>
                            <w:r w:rsidR="00BE2AF8" w:rsidRPr="00FC35FF">
                              <w:rPr>
                                <w:lang w:val="en-US"/>
                              </w:rPr>
                              <w:t xml:space="preserve"> = 12 * 9Ah </w:t>
                            </w:r>
                            <w:r w:rsidR="006E2ED2" w:rsidRPr="00FC35FF">
                              <w:rPr>
                                <w:lang w:val="en-US"/>
                              </w:rPr>
                              <w:t>= 108Ah</w:t>
                            </w:r>
                          </w:p>
                          <w:p w14:paraId="39D049D4" w14:textId="48184932" w:rsidR="00BE2AF8" w:rsidRPr="00FC35FF" w:rsidRDefault="00BE2AF8">
                            <w:pPr>
                              <w:rPr>
                                <w:lang w:val="en-US"/>
                              </w:rPr>
                            </w:pPr>
                            <w:r w:rsidRPr="00FC35FF">
                              <w:rPr>
                                <w:lang w:val="en-US"/>
                              </w:rPr>
                              <w:t>U</w:t>
                            </w:r>
                            <w:r w:rsidR="004E146C" w:rsidRPr="00FC35FF">
                              <w:rPr>
                                <w:vertAlign w:val="subscript"/>
                                <w:lang w:val="en-US"/>
                              </w:rPr>
                              <w:t xml:space="preserve">B </w:t>
                            </w:r>
                            <w:r w:rsidR="004E146C" w:rsidRPr="00FC35FF">
                              <w:rPr>
                                <w:lang w:val="en-US"/>
                              </w:rPr>
                              <w:t>= 12V</w:t>
                            </w:r>
                          </w:p>
                          <w:p w14:paraId="33343A9E" w14:textId="77777777" w:rsidR="003B4D96" w:rsidRPr="00FC35FF" w:rsidRDefault="003B4D96">
                            <w:pPr>
                              <w:rPr>
                                <w:lang w:val="en-US"/>
                              </w:rPr>
                            </w:pPr>
                          </w:p>
                          <w:p w14:paraId="68EE50B9" w14:textId="7BAD4759" w:rsidR="003B4D96" w:rsidRDefault="00685308">
                            <w:pPr>
                              <w:rPr>
                                <w:lang w:val="it-IT"/>
                              </w:rPr>
                            </w:pPr>
                            <w:proofErr w:type="spellStart"/>
                            <w:r>
                              <w:rPr>
                                <w:lang w:val="it-IT"/>
                              </w:rPr>
                              <w:t>I</w:t>
                            </w:r>
                            <w:r>
                              <w:rPr>
                                <w:vertAlign w:val="subscript"/>
                                <w:lang w:val="it-IT"/>
                              </w:rPr>
                              <w:t>s</w:t>
                            </w:r>
                            <w:proofErr w:type="spellEnd"/>
                            <w:r>
                              <w:rPr>
                                <w:vertAlign w:val="subscript"/>
                                <w:lang w:val="it-IT"/>
                              </w:rPr>
                              <w:t xml:space="preserve"> </w:t>
                            </w:r>
                            <w:r>
                              <w:rPr>
                                <w:lang w:val="it-IT"/>
                              </w:rPr>
                              <w:t xml:space="preserve">= </w:t>
                            </w:r>
                            <w:proofErr w:type="spellStart"/>
                            <w:r>
                              <w:rPr>
                                <w:lang w:val="it-IT"/>
                              </w:rPr>
                              <w:t>W</w:t>
                            </w:r>
                            <w:r>
                              <w:rPr>
                                <w:vertAlign w:val="subscript"/>
                                <w:lang w:val="it-IT"/>
                              </w:rPr>
                              <w:t>s</w:t>
                            </w:r>
                            <w:proofErr w:type="spellEnd"/>
                            <w:r>
                              <w:rPr>
                                <w:vertAlign w:val="subscript"/>
                                <w:lang w:val="it-IT"/>
                              </w:rPr>
                              <w:t xml:space="preserve"> </w:t>
                            </w:r>
                            <w:r>
                              <w:rPr>
                                <w:lang w:val="it-IT"/>
                              </w:rPr>
                              <w:t>/ U</w:t>
                            </w:r>
                            <w:r>
                              <w:rPr>
                                <w:vertAlign w:val="subscript"/>
                                <w:lang w:val="it-IT"/>
                              </w:rPr>
                              <w:t xml:space="preserve">B </w:t>
                            </w:r>
                            <w:r>
                              <w:rPr>
                                <w:lang w:val="it-IT"/>
                              </w:rPr>
                              <w:t xml:space="preserve"> = </w:t>
                            </w:r>
                            <w:r w:rsidR="00160B2A">
                              <w:rPr>
                                <w:lang w:val="it-IT"/>
                              </w:rPr>
                              <w:t>175.83</w:t>
                            </w:r>
                            <w:r w:rsidR="001716F0">
                              <w:rPr>
                                <w:lang w:val="it-IT"/>
                              </w:rPr>
                              <w:t xml:space="preserve"> A</w:t>
                            </w:r>
                          </w:p>
                          <w:p w14:paraId="6FEBBE27" w14:textId="77777777" w:rsidR="00FC35FF" w:rsidRDefault="00FC35FF">
                            <w:pPr>
                              <w:rPr>
                                <w:lang w:val="it-IT"/>
                              </w:rPr>
                            </w:pPr>
                          </w:p>
                          <w:p w14:paraId="6798D454" w14:textId="2F66874B" w:rsidR="00FC35FF" w:rsidRDefault="00841619">
                            <w:pPr>
                              <w:rPr>
                                <w:lang w:val="it-IT"/>
                              </w:rPr>
                            </w:pPr>
                            <w:r>
                              <w:rPr>
                                <w:lang w:val="it-IT"/>
                              </w:rPr>
                              <w:t xml:space="preserve">t = </w:t>
                            </w:r>
                            <w:r w:rsidR="00F42B9C">
                              <w:rPr>
                                <w:lang w:val="it-IT"/>
                              </w:rPr>
                              <w:t>Q</w:t>
                            </w:r>
                            <w:r w:rsidR="00F42B9C">
                              <w:rPr>
                                <w:vertAlign w:val="subscript"/>
                                <w:lang w:val="it-IT"/>
                              </w:rPr>
                              <w:t xml:space="preserve">B </w:t>
                            </w:r>
                            <w:r w:rsidR="00F42B9C">
                              <w:rPr>
                                <w:lang w:val="it-IT"/>
                              </w:rPr>
                              <w:t>/ I</w:t>
                            </w:r>
                            <w:r w:rsidR="00F42B9C">
                              <w:rPr>
                                <w:vertAlign w:val="subscript"/>
                                <w:lang w:val="it-IT"/>
                              </w:rPr>
                              <w:t xml:space="preserve">S </w:t>
                            </w:r>
                            <w:r w:rsidR="00F42B9C">
                              <w:rPr>
                                <w:lang w:val="it-IT"/>
                              </w:rPr>
                              <w:t>= 0,</w:t>
                            </w:r>
                            <w:r w:rsidR="002E4C03">
                              <w:rPr>
                                <w:lang w:val="it-IT"/>
                              </w:rPr>
                              <w:t>614…h = 36,8 min</w:t>
                            </w:r>
                          </w:p>
                          <w:p w14:paraId="28685789" w14:textId="77777777" w:rsidR="002E4C03" w:rsidRDefault="002E4C03">
                            <w:pPr>
                              <w:rPr>
                                <w:lang w:val="it-IT"/>
                              </w:rPr>
                            </w:pPr>
                          </w:p>
                          <w:p w14:paraId="1522663C" w14:textId="77777777" w:rsidR="002E4C03" w:rsidRPr="00F42B9C" w:rsidRDefault="002E4C03">
                            <w:pPr>
                              <w:rPr>
                                <w:lang w:val="it-IT"/>
                              </w:rPr>
                            </w:pPr>
                          </w:p>
                          <w:p w14:paraId="743E1AA4" w14:textId="77777777" w:rsidR="004E146C" w:rsidRDefault="004E146C">
                            <w:pPr>
                              <w:rPr>
                                <w:lang w:val="it-IT"/>
                              </w:rPr>
                            </w:pPr>
                          </w:p>
                          <w:p w14:paraId="1925B9E6" w14:textId="77777777" w:rsidR="006E2ED2" w:rsidRDefault="006E2ED2">
                            <w:pPr>
                              <w:rPr>
                                <w:lang w:val="it-IT"/>
                              </w:rPr>
                            </w:pPr>
                          </w:p>
                          <w:p w14:paraId="0B534C8D" w14:textId="77777777" w:rsidR="004E146C" w:rsidRPr="004E146C" w:rsidRDefault="004E146C">
                            <w:pPr>
                              <w:rPr>
                                <w:vertAlign w:val="subscript"/>
                                <w:lang w:val="it-I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F54FE" id="_x0000_s1038" type="#_x0000_t202" style="position:absolute;margin-left:34.75pt;margin-top:38.35pt;width:496.2pt;height:733.8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" strokeweight="1pt">
                <v:textbox>
                  <w:txbxContent>
                    <w:p w14:paraId="184FDE6B" w14:textId="77777777" w:rsidR="003E2ECD" w:rsidRDefault="003E2ECD" w:rsidP="003E2ECD">
                      <w:pPr>
                        <w:pStyle w:val="NormalWeb"/>
                        <w:spacing w:before="0" w:beforeAutospacing="0" w:after="0" w:afterAutospacing="0"/>
                        <w:rPr>
                          <w:rFonts w:cs="Calibri"/>
                          <w:sz w:val="22"/>
                          <w:szCs w:val="22"/>
                          <w:lang w:val="de-AT"/>
                        </w:rPr>
                      </w:pPr>
                      <w:r>
                        <w:rPr>
                          <w:rFonts w:cs="Calibri"/>
                          <w:sz w:val="22"/>
                          <w:szCs w:val="22"/>
                          <w:lang w:val="de-AT"/>
                        </w:rPr>
                        <w:t> </w:t>
                      </w:r>
                    </w:p>
                    <w:p w14:paraId="4B14789A" w14:textId="77777777" w:rsidR="003E2ECD" w:rsidRDefault="003E2ECD" w:rsidP="003E2ECD">
                      <w:pPr>
                        <w:pStyle w:val="NormalWeb"/>
                        <w:spacing w:before="0" w:beforeAutospacing="0" w:after="0" w:afterAutospacing="0"/>
                        <w:rPr>
                          <w:rFonts w:cs="Calibri"/>
                          <w:sz w:val="22"/>
                          <w:szCs w:val="22"/>
                          <w:lang w:val="de-AT"/>
                        </w:rPr>
                      </w:pPr>
                      <w:hyperlink r:id="rId15" w:history="1">
                        <w:r>
                          <w:rPr>
                            <w:rStyle w:val="Hyperlink"/>
                            <w:rFonts w:eastAsiaTheme="majorEastAsia" w:cs="Calibri"/>
                            <w:sz w:val="22"/>
                            <w:szCs w:val="22"/>
                            <w:lang w:val="de-AT"/>
                          </w:rPr>
                          <w:t>https://www.cisco.com/c/dam/en/us/td/docs/switches/lan/csbms/550xseries/quick_start/guide/550xseries-QSG-en-US.pdf</w:t>
                        </w:r>
                      </w:hyperlink>
                    </w:p>
                    <w:p w14:paraId="6B637B97" w14:textId="77777777" w:rsidR="003E2ECD" w:rsidRDefault="003E2ECD" w:rsidP="003E2ECD">
                      <w:pPr>
                        <w:pStyle w:val="NormalWeb"/>
                        <w:spacing w:before="0" w:beforeAutospacing="0" w:after="0" w:afterAutospacing="0"/>
                        <w:rPr>
                          <w:rFonts w:cs="Calibri"/>
                          <w:sz w:val="22"/>
                          <w:szCs w:val="22"/>
                          <w:lang w:val="de-AT"/>
                        </w:rPr>
                      </w:pPr>
                      <w:r>
                        <w:rPr>
                          <w:rFonts w:cs="Calibri"/>
                          <w:sz w:val="22"/>
                          <w:szCs w:val="22"/>
                          <w:lang w:val="de-AT"/>
                        </w:rPr>
                        <w:t> </w:t>
                      </w:r>
                    </w:p>
                    <w:p w14:paraId="62895347" w14:textId="77777777" w:rsidR="003E2ECD" w:rsidRDefault="003E2ECD" w:rsidP="003E2ECD">
                      <w:pPr>
                        <w:pStyle w:val="NormalWeb"/>
                        <w:spacing w:before="0" w:beforeAutospacing="0" w:after="0" w:afterAutospacing="0"/>
                        <w:rPr>
                          <w:rFonts w:cs="Calibri"/>
                          <w:sz w:val="22"/>
                          <w:szCs w:val="22"/>
                          <w:lang w:val="de-AT"/>
                        </w:rPr>
                      </w:pPr>
                      <w:r>
                        <w:rPr>
                          <w:rFonts w:cs="Calibri"/>
                          <w:sz w:val="22"/>
                          <w:szCs w:val="22"/>
                          <w:lang w:val="de-AT"/>
                        </w:rPr>
                        <w:t>200W pro Switch</w:t>
                      </w:r>
                    </w:p>
                    <w:p w14:paraId="494CBBB6" w14:textId="77777777" w:rsidR="003E2ECD" w:rsidRDefault="003E2ECD" w:rsidP="003E2ECD">
                      <w:pPr>
                        <w:pStyle w:val="NormalWeb"/>
                        <w:spacing w:before="0" w:beforeAutospacing="0" w:after="0" w:afterAutospacing="0"/>
                        <w:rPr>
                          <w:rFonts w:cs="Calibri"/>
                          <w:sz w:val="22"/>
                          <w:szCs w:val="22"/>
                          <w:lang w:val="de-AT"/>
                        </w:rPr>
                      </w:pPr>
                      <w:r>
                        <w:rPr>
                          <w:rFonts w:cs="Calibri"/>
                          <w:sz w:val="22"/>
                          <w:szCs w:val="22"/>
                          <w:lang w:val="de-AT"/>
                        </w:rPr>
                        <w:t> </w:t>
                      </w:r>
                    </w:p>
                    <w:p w14:paraId="1FCA04B1" w14:textId="77777777" w:rsidR="003E2ECD" w:rsidRDefault="003E2ECD" w:rsidP="003E2ECD">
                      <w:pPr>
                        <w:pStyle w:val="NormalWeb"/>
                        <w:spacing w:before="0" w:beforeAutospacing="0" w:after="0" w:afterAutospacing="0"/>
                        <w:rPr>
                          <w:rFonts w:cs="Calibri"/>
                          <w:sz w:val="22"/>
                          <w:szCs w:val="22"/>
                          <w:lang w:val="de-AT"/>
                        </w:rPr>
                      </w:pPr>
                      <w:r>
                        <w:rPr>
                          <w:rFonts w:cs="Calibri"/>
                          <w:sz w:val="22"/>
                          <w:szCs w:val="22"/>
                          <w:lang w:val="de-AT"/>
                        </w:rPr>
                        <w:t xml:space="preserve">5 * 200 = 1 000W </w:t>
                      </w:r>
                    </w:p>
                    <w:p w14:paraId="2422D065" w14:textId="77777777" w:rsidR="003E2ECD" w:rsidRDefault="003E2ECD" w:rsidP="003E2ECD">
                      <w:pPr>
                        <w:pStyle w:val="NormalWeb"/>
                        <w:spacing w:before="0" w:beforeAutospacing="0" w:after="0" w:afterAutospacing="0"/>
                        <w:rPr>
                          <w:rFonts w:cs="Calibri"/>
                          <w:sz w:val="22"/>
                          <w:szCs w:val="22"/>
                          <w:lang w:val="de-AT"/>
                        </w:rPr>
                      </w:pPr>
                      <w:r>
                        <w:rPr>
                          <w:rFonts w:cs="Calibri"/>
                          <w:sz w:val="22"/>
                          <w:szCs w:val="22"/>
                          <w:lang w:val="de-AT"/>
                        </w:rPr>
                        <w:t> </w:t>
                      </w:r>
                    </w:p>
                    <w:p w14:paraId="66A18137" w14:textId="77777777" w:rsidR="003E2ECD" w:rsidRDefault="003E2ECD" w:rsidP="003E2ECD">
                      <w:pPr>
                        <w:pStyle w:val="NormalWeb"/>
                        <w:spacing w:before="0" w:beforeAutospacing="0" w:after="0" w:afterAutospacing="0"/>
                        <w:rPr>
                          <w:rFonts w:cs="Calibri"/>
                          <w:sz w:val="22"/>
                          <w:szCs w:val="22"/>
                          <w:lang w:val="de-AT"/>
                        </w:rPr>
                      </w:pPr>
                      <w:r>
                        <w:rPr>
                          <w:rFonts w:cs="Calibri"/>
                          <w:sz w:val="22"/>
                          <w:szCs w:val="22"/>
                          <w:lang w:val="de-AT"/>
                        </w:rPr>
                        <w:t>Insgesamt:</w:t>
                      </w:r>
                    </w:p>
                    <w:p w14:paraId="5CE7029B" w14:textId="77777777" w:rsidR="003E2ECD" w:rsidRDefault="003E2ECD" w:rsidP="003E2ECD">
                      <w:pPr>
                        <w:pStyle w:val="NormalWeb"/>
                        <w:spacing w:before="0" w:beforeAutospacing="0" w:after="0" w:afterAutospacing="0"/>
                        <w:rPr>
                          <w:rFonts w:cs="Calibri"/>
                          <w:sz w:val="22"/>
                          <w:szCs w:val="22"/>
                          <w:lang w:val="de-AT"/>
                        </w:rPr>
                      </w:pPr>
                      <w:r>
                        <w:rPr>
                          <w:rFonts w:cs="Calibri"/>
                          <w:sz w:val="22"/>
                          <w:szCs w:val="22"/>
                          <w:lang w:val="de-AT"/>
                        </w:rPr>
                        <w:t> </w:t>
                      </w:r>
                    </w:p>
                    <w:p w14:paraId="255BD62B" w14:textId="77777777" w:rsidR="003E2ECD" w:rsidRDefault="003E2ECD" w:rsidP="003E2ECD">
                      <w:pPr>
                        <w:pStyle w:val="NormalWeb"/>
                        <w:spacing w:before="0" w:beforeAutospacing="0" w:after="0" w:afterAutospacing="0"/>
                        <w:rPr>
                          <w:rFonts w:cs="Calibri"/>
                          <w:sz w:val="22"/>
                          <w:szCs w:val="22"/>
                          <w:lang w:val="de-AT"/>
                        </w:rPr>
                      </w:pPr>
                      <w:r>
                        <w:rPr>
                          <w:rFonts w:cs="Calibri"/>
                          <w:sz w:val="22"/>
                          <w:szCs w:val="22"/>
                          <w:lang w:val="de-AT"/>
                        </w:rPr>
                        <w:t xml:space="preserve">750 + 360 + 1000 = 2110W </w:t>
                      </w:r>
                    </w:p>
                    <w:p w14:paraId="5EE300FB" w14:textId="07E75378" w:rsidR="003773B9" w:rsidRDefault="003773B9">
                      <w:pPr>
                        <w:rPr>
                          <w:lang w:val="en-US"/>
                        </w:rPr>
                      </w:pPr>
                    </w:p>
                    <w:p w14:paraId="7FA5A560" w14:textId="5E15D8EE" w:rsidR="003E2ECD" w:rsidRDefault="003E2ECD" w:rsidP="003E2ECD">
                      <w:pPr>
                        <w:pStyle w:val="Heading02"/>
                      </w:pPr>
                      <w:r>
                        <w:t xml:space="preserve">USV </w:t>
                      </w:r>
                      <w:r w:rsidR="00CF6F8F">
                        <w:t>f</w:t>
                      </w:r>
                      <w:r>
                        <w:t xml:space="preserve">inden: </w:t>
                      </w:r>
                    </w:p>
                    <w:p w14:paraId="64D12918" w14:textId="594D6C5B" w:rsidR="003E2ECD" w:rsidRDefault="003E2ECD" w:rsidP="00CF6F8F"/>
                    <w:p w14:paraId="4DED0F8C" w14:textId="5C3FAF46" w:rsidR="003E2ECD" w:rsidRDefault="00F84BDF">
                      <w:pPr>
                        <w:rPr>
                          <w:lang w:val="en-US"/>
                        </w:rPr>
                      </w:pPr>
                      <w:r>
                        <w:rPr>
                          <w:lang w:val="en-US"/>
                        </w:rPr>
                        <w:t xml:space="preserve">2110W + 15% =&gt; </w:t>
                      </w:r>
                      <w:r w:rsidR="003B3050">
                        <w:rPr>
                          <w:lang w:val="en-US"/>
                        </w:rPr>
                        <w:t>~2500W mindestens</w:t>
                      </w:r>
                    </w:p>
                    <w:p w14:paraId="58A6BB66" w14:textId="77777777" w:rsidR="003B3050" w:rsidRDefault="003B3050">
                      <w:pPr>
                        <w:rPr>
                          <w:lang w:val="en-US"/>
                        </w:rPr>
                      </w:pPr>
                    </w:p>
                    <w:p w14:paraId="6FB49523" w14:textId="404D9C13" w:rsidR="00D77E7D" w:rsidRPr="00D53EB1" w:rsidRDefault="00D53EB1">
                      <w:r w:rsidRPr="00D53EB1">
                        <w:rPr>
                          <w:b/>
                          <w:bCs/>
                        </w:rPr>
                        <w:t>Wo zu kaufen</w:t>
                      </w:r>
                      <w:r w:rsidR="00D77E7D" w:rsidRPr="00D53EB1">
                        <w:rPr>
                          <w:b/>
                          <w:bCs/>
                        </w:rPr>
                        <w:t>:</w:t>
                      </w:r>
                      <w:r w:rsidR="00D77E7D" w:rsidRPr="00D53EB1">
                        <w:t xml:space="preserve"> </w:t>
                      </w:r>
                      <w:hyperlink r:id="rId16" w:history="1">
                        <w:r w:rsidR="00D77E7D" w:rsidRPr="00D53EB1">
                          <w:rPr>
                            <w:rStyle w:val="Hyperlink"/>
                          </w:rPr>
                          <w:t>https://bit.ly/3IZA55u</w:t>
                        </w:r>
                      </w:hyperlink>
                    </w:p>
                    <w:p w14:paraId="04B2B88A" w14:textId="77777777" w:rsidR="00D77E7D" w:rsidRPr="00D53EB1" w:rsidRDefault="00D77E7D"/>
                    <w:p w14:paraId="2E94063C" w14:textId="3B8FE6F1" w:rsidR="00D77E7D" w:rsidRDefault="002504BE" w:rsidP="004A24A9">
                      <w:pPr>
                        <w:rPr>
                          <w:lang w:val="it-IT"/>
                        </w:rPr>
                      </w:pPr>
                      <w:r w:rsidRPr="00D53EB1">
                        <w:rPr>
                          <w:b/>
                          <w:bCs/>
                          <w:lang w:val="it-IT"/>
                        </w:rPr>
                        <w:t>Model:</w:t>
                      </w:r>
                      <w:r>
                        <w:rPr>
                          <w:lang w:val="it-IT"/>
                        </w:rPr>
                        <w:t xml:space="preserve"> </w:t>
                      </w:r>
                      <w:r w:rsidR="004A24A9" w:rsidRPr="006E2ED2">
                        <w:rPr>
                          <w:lang w:val="it-IT"/>
                        </w:rPr>
                        <w:t xml:space="preserve">X3000R </w:t>
                      </w:r>
                      <w:proofErr w:type="spellStart"/>
                      <w:r w:rsidR="004A24A9" w:rsidRPr="006E2ED2">
                        <w:rPr>
                          <w:lang w:val="it-IT"/>
                        </w:rPr>
                        <w:t>Xanto</w:t>
                      </w:r>
                      <w:proofErr w:type="spellEnd"/>
                      <w:r w:rsidR="004A24A9" w:rsidRPr="006E2ED2">
                        <w:rPr>
                          <w:lang w:val="it-IT"/>
                        </w:rPr>
                        <w:t xml:space="preserve"> USV</w:t>
                      </w:r>
                      <w:r w:rsidR="006E2ED2" w:rsidRPr="006E2ED2">
                        <w:rPr>
                          <w:lang w:val="it-IT"/>
                        </w:rPr>
                        <w:t xml:space="preserve"> </w:t>
                      </w:r>
                      <w:r w:rsidR="006E2ED2">
                        <w:rPr>
                          <w:lang w:val="it-IT"/>
                        </w:rPr>
                        <w:t xml:space="preserve">(19 </w:t>
                      </w:r>
                      <w:proofErr w:type="spellStart"/>
                      <w:r w:rsidR="006E2ED2">
                        <w:rPr>
                          <w:lang w:val="it-IT"/>
                        </w:rPr>
                        <w:t>Zoll</w:t>
                      </w:r>
                      <w:proofErr w:type="spellEnd"/>
                      <w:r w:rsidR="006E2ED2">
                        <w:rPr>
                          <w:lang w:val="it-IT"/>
                        </w:rPr>
                        <w:t>)</w:t>
                      </w:r>
                    </w:p>
                    <w:p w14:paraId="7E472F2A" w14:textId="77777777" w:rsidR="003B4D96" w:rsidRPr="006E2ED2" w:rsidRDefault="003B4D96" w:rsidP="004A24A9">
                      <w:pPr>
                        <w:rPr>
                          <w:lang w:val="it-IT"/>
                        </w:rPr>
                      </w:pPr>
                    </w:p>
                    <w:p w14:paraId="0076E338" w14:textId="5FDD83A0" w:rsidR="003B4D96" w:rsidRDefault="0069516C" w:rsidP="004A24A9">
                      <w:r w:rsidRPr="00D53EB1">
                        <w:rPr>
                          <w:b/>
                          <w:bCs/>
                        </w:rPr>
                        <w:t>Preis:</w:t>
                      </w:r>
                      <w:r>
                        <w:t xml:space="preserve"> </w:t>
                      </w:r>
                      <w:r>
                        <w:t>1.409,00 €</w:t>
                      </w:r>
                    </w:p>
                    <w:p w14:paraId="042D9B7B" w14:textId="77777777" w:rsidR="0069516C" w:rsidRPr="003B4D96" w:rsidRDefault="0069516C" w:rsidP="004A24A9"/>
                    <w:p w14:paraId="45A97560" w14:textId="427160AE" w:rsidR="003773B9" w:rsidRPr="003B4D96" w:rsidRDefault="0069516C">
                      <w:r w:rsidRPr="00D53EB1">
                        <w:rPr>
                          <w:b/>
                          <w:bCs/>
                        </w:rPr>
                        <w:t>Spezifikationen:</w:t>
                      </w:r>
                      <w:r>
                        <w:t xml:space="preserve"> </w:t>
                      </w:r>
                      <w:r w:rsidR="004A24A9" w:rsidRPr="003B4D96">
                        <w:t xml:space="preserve">3000VA und 3000W =&gt; 2x 6x </w:t>
                      </w:r>
                      <w:r w:rsidR="00971B4F" w:rsidRPr="003B4D96">
                        <w:t>9Ah 12V Batterien</w:t>
                      </w:r>
                    </w:p>
                    <w:p w14:paraId="18631E19" w14:textId="243B9AEE" w:rsidR="00971B4F" w:rsidRPr="003B4D96" w:rsidRDefault="00971B4F"/>
                    <w:p w14:paraId="059DDE60" w14:textId="696D6AD0" w:rsidR="00971B4F" w:rsidRPr="003B4D96" w:rsidRDefault="00971B4F" w:rsidP="0018475E">
                      <w:pPr>
                        <w:pStyle w:val="Heading02"/>
                      </w:pPr>
                      <w:r w:rsidRPr="003B4D96">
                        <w:t xml:space="preserve">Ausrechnen der Laufzeit: </w:t>
                      </w:r>
                    </w:p>
                    <w:p w14:paraId="2BFBB2CD" w14:textId="77777777" w:rsidR="00971B4F" w:rsidRPr="003B4D96" w:rsidRDefault="00971B4F"/>
                    <w:p w14:paraId="172F2271" w14:textId="2754630F" w:rsidR="00971B4F" w:rsidRPr="00FC35FF" w:rsidRDefault="00BE2AF8">
                      <w:pPr>
                        <w:rPr>
                          <w:lang w:val="en-US"/>
                        </w:rPr>
                      </w:pPr>
                      <w:r w:rsidRPr="00FC35FF">
                        <w:rPr>
                          <w:lang w:val="en-US"/>
                        </w:rPr>
                        <w:t>W</w:t>
                      </w:r>
                      <w:r w:rsidR="00685308" w:rsidRPr="00FC35FF">
                        <w:rPr>
                          <w:vertAlign w:val="subscript"/>
                          <w:lang w:val="en-US"/>
                        </w:rPr>
                        <w:t>S</w:t>
                      </w:r>
                      <w:r w:rsidRPr="00FC35FF">
                        <w:rPr>
                          <w:lang w:val="en-US"/>
                        </w:rPr>
                        <w:t xml:space="preserve"> = 2110W</w:t>
                      </w:r>
                    </w:p>
                    <w:p w14:paraId="6733216B" w14:textId="538A4714" w:rsidR="00BE2AF8" w:rsidRPr="00FC35FF" w:rsidRDefault="00FC35FF">
                      <w:pPr>
                        <w:rPr>
                          <w:lang w:val="en-US"/>
                        </w:rPr>
                      </w:pPr>
                      <w:r w:rsidRPr="00FC35FF">
                        <w:rPr>
                          <w:lang w:val="en-US"/>
                        </w:rPr>
                        <w:t>Q</w:t>
                      </w:r>
                      <w:r w:rsidR="004E146C" w:rsidRPr="00FC35FF">
                        <w:rPr>
                          <w:vertAlign w:val="subscript"/>
                          <w:lang w:val="en-US"/>
                        </w:rPr>
                        <w:t>B</w:t>
                      </w:r>
                      <w:r w:rsidR="00BE2AF8" w:rsidRPr="00FC35FF">
                        <w:rPr>
                          <w:lang w:val="en-US"/>
                        </w:rPr>
                        <w:t xml:space="preserve"> = 12 * 9Ah </w:t>
                      </w:r>
                      <w:r w:rsidR="006E2ED2" w:rsidRPr="00FC35FF">
                        <w:rPr>
                          <w:lang w:val="en-US"/>
                        </w:rPr>
                        <w:t>= 108Ah</w:t>
                      </w:r>
                    </w:p>
                    <w:p w14:paraId="39D049D4" w14:textId="48184932" w:rsidR="00BE2AF8" w:rsidRPr="00FC35FF" w:rsidRDefault="00BE2AF8">
                      <w:pPr>
                        <w:rPr>
                          <w:lang w:val="en-US"/>
                        </w:rPr>
                      </w:pPr>
                      <w:r w:rsidRPr="00FC35FF">
                        <w:rPr>
                          <w:lang w:val="en-US"/>
                        </w:rPr>
                        <w:t>U</w:t>
                      </w:r>
                      <w:r w:rsidR="004E146C" w:rsidRPr="00FC35FF">
                        <w:rPr>
                          <w:vertAlign w:val="subscript"/>
                          <w:lang w:val="en-US"/>
                        </w:rPr>
                        <w:t xml:space="preserve">B </w:t>
                      </w:r>
                      <w:r w:rsidR="004E146C" w:rsidRPr="00FC35FF">
                        <w:rPr>
                          <w:lang w:val="en-US"/>
                        </w:rPr>
                        <w:t>= 12V</w:t>
                      </w:r>
                    </w:p>
                    <w:p w14:paraId="33343A9E" w14:textId="77777777" w:rsidR="003B4D96" w:rsidRPr="00FC35FF" w:rsidRDefault="003B4D96">
                      <w:pPr>
                        <w:rPr>
                          <w:lang w:val="en-US"/>
                        </w:rPr>
                      </w:pPr>
                    </w:p>
                    <w:p w14:paraId="68EE50B9" w14:textId="7BAD4759" w:rsidR="003B4D96" w:rsidRDefault="00685308">
                      <w:pPr>
                        <w:rPr>
                          <w:lang w:val="it-IT"/>
                        </w:rPr>
                      </w:pPr>
                      <w:proofErr w:type="spellStart"/>
                      <w:r>
                        <w:rPr>
                          <w:lang w:val="it-IT"/>
                        </w:rPr>
                        <w:t>I</w:t>
                      </w:r>
                      <w:r>
                        <w:rPr>
                          <w:vertAlign w:val="subscript"/>
                          <w:lang w:val="it-IT"/>
                        </w:rPr>
                        <w:t>s</w:t>
                      </w:r>
                      <w:proofErr w:type="spellEnd"/>
                      <w:r>
                        <w:rPr>
                          <w:vertAlign w:val="subscript"/>
                          <w:lang w:val="it-IT"/>
                        </w:rPr>
                        <w:t xml:space="preserve"> </w:t>
                      </w:r>
                      <w:r>
                        <w:rPr>
                          <w:lang w:val="it-IT"/>
                        </w:rPr>
                        <w:t xml:space="preserve">= </w:t>
                      </w:r>
                      <w:proofErr w:type="spellStart"/>
                      <w:r>
                        <w:rPr>
                          <w:lang w:val="it-IT"/>
                        </w:rPr>
                        <w:t>W</w:t>
                      </w:r>
                      <w:r>
                        <w:rPr>
                          <w:vertAlign w:val="subscript"/>
                          <w:lang w:val="it-IT"/>
                        </w:rPr>
                        <w:t>s</w:t>
                      </w:r>
                      <w:proofErr w:type="spellEnd"/>
                      <w:r>
                        <w:rPr>
                          <w:vertAlign w:val="subscript"/>
                          <w:lang w:val="it-IT"/>
                        </w:rPr>
                        <w:t xml:space="preserve"> </w:t>
                      </w:r>
                      <w:r>
                        <w:rPr>
                          <w:lang w:val="it-IT"/>
                        </w:rPr>
                        <w:t>/ U</w:t>
                      </w:r>
                      <w:r>
                        <w:rPr>
                          <w:vertAlign w:val="subscript"/>
                          <w:lang w:val="it-IT"/>
                        </w:rPr>
                        <w:t xml:space="preserve">B </w:t>
                      </w:r>
                      <w:r>
                        <w:rPr>
                          <w:lang w:val="it-IT"/>
                        </w:rPr>
                        <w:t xml:space="preserve"> = </w:t>
                      </w:r>
                      <w:r w:rsidR="00160B2A">
                        <w:rPr>
                          <w:lang w:val="it-IT"/>
                        </w:rPr>
                        <w:t>175.83</w:t>
                      </w:r>
                      <w:r w:rsidR="001716F0">
                        <w:rPr>
                          <w:lang w:val="it-IT"/>
                        </w:rPr>
                        <w:t xml:space="preserve"> A</w:t>
                      </w:r>
                    </w:p>
                    <w:p w14:paraId="6FEBBE27" w14:textId="77777777" w:rsidR="00FC35FF" w:rsidRDefault="00FC35FF">
                      <w:pPr>
                        <w:rPr>
                          <w:lang w:val="it-IT"/>
                        </w:rPr>
                      </w:pPr>
                    </w:p>
                    <w:p w14:paraId="6798D454" w14:textId="2F66874B" w:rsidR="00FC35FF" w:rsidRDefault="00841619">
                      <w:pPr>
                        <w:rPr>
                          <w:lang w:val="it-IT"/>
                        </w:rPr>
                      </w:pPr>
                      <w:r>
                        <w:rPr>
                          <w:lang w:val="it-IT"/>
                        </w:rPr>
                        <w:t xml:space="preserve">t = </w:t>
                      </w:r>
                      <w:r w:rsidR="00F42B9C">
                        <w:rPr>
                          <w:lang w:val="it-IT"/>
                        </w:rPr>
                        <w:t>Q</w:t>
                      </w:r>
                      <w:r w:rsidR="00F42B9C">
                        <w:rPr>
                          <w:vertAlign w:val="subscript"/>
                          <w:lang w:val="it-IT"/>
                        </w:rPr>
                        <w:t xml:space="preserve">B </w:t>
                      </w:r>
                      <w:r w:rsidR="00F42B9C">
                        <w:rPr>
                          <w:lang w:val="it-IT"/>
                        </w:rPr>
                        <w:t>/ I</w:t>
                      </w:r>
                      <w:r w:rsidR="00F42B9C">
                        <w:rPr>
                          <w:vertAlign w:val="subscript"/>
                          <w:lang w:val="it-IT"/>
                        </w:rPr>
                        <w:t xml:space="preserve">S </w:t>
                      </w:r>
                      <w:r w:rsidR="00F42B9C">
                        <w:rPr>
                          <w:lang w:val="it-IT"/>
                        </w:rPr>
                        <w:t>= 0,</w:t>
                      </w:r>
                      <w:r w:rsidR="002E4C03">
                        <w:rPr>
                          <w:lang w:val="it-IT"/>
                        </w:rPr>
                        <w:t>614…h = 36,8 min</w:t>
                      </w:r>
                    </w:p>
                    <w:p w14:paraId="28685789" w14:textId="77777777" w:rsidR="002E4C03" w:rsidRDefault="002E4C03">
                      <w:pPr>
                        <w:rPr>
                          <w:lang w:val="it-IT"/>
                        </w:rPr>
                      </w:pPr>
                    </w:p>
                    <w:p w14:paraId="1522663C" w14:textId="77777777" w:rsidR="002E4C03" w:rsidRPr="00F42B9C" w:rsidRDefault="002E4C03">
                      <w:pPr>
                        <w:rPr>
                          <w:lang w:val="it-IT"/>
                        </w:rPr>
                      </w:pPr>
                    </w:p>
                    <w:p w14:paraId="743E1AA4" w14:textId="77777777" w:rsidR="004E146C" w:rsidRDefault="004E146C">
                      <w:pPr>
                        <w:rPr>
                          <w:lang w:val="it-IT"/>
                        </w:rPr>
                      </w:pPr>
                    </w:p>
                    <w:p w14:paraId="1925B9E6" w14:textId="77777777" w:rsidR="006E2ED2" w:rsidRDefault="006E2ED2">
                      <w:pPr>
                        <w:rPr>
                          <w:lang w:val="it-IT"/>
                        </w:rPr>
                      </w:pPr>
                    </w:p>
                    <w:p w14:paraId="0B534C8D" w14:textId="77777777" w:rsidR="004E146C" w:rsidRPr="004E146C" w:rsidRDefault="004E146C">
                      <w:pPr>
                        <w:rPr>
                          <w:vertAlign w:val="subscript"/>
                          <w:lang w:val="it-IT"/>
                        </w:rPr>
                      </w:pPr>
                    </w:p>
                  </w:txbxContent>
                </v:textbox>
                <w10:wrap type="square"/>
              </v:shape>
            </w:pict>
          </mc:Fallback>
        </mc:AlternateContent>
      </w:r>
    </w:p>
    <w:sectPr w:rsidR="0070582B" w:rsidRPr="0070582B" w:rsidSect="00935029">
      <w:pgSz w:w="11907" w:h="16840" w:code="9"/>
      <w:pgMar w:top="397" w:right="227" w:bottom="510" w:left="397" w:header="720" w:footer="624"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xygen">
    <w:charset w:val="00"/>
    <w:family w:val="auto"/>
    <w:pitch w:val="variable"/>
    <w:sig w:usb0="A00000EF" w:usb1="4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D646A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0"/>
  <w:displayVerticalDrawingGridEvery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870"/>
    <w:rsid w:val="00012B30"/>
    <w:rsid w:val="00046D3D"/>
    <w:rsid w:val="00075600"/>
    <w:rsid w:val="00077D56"/>
    <w:rsid w:val="00080843"/>
    <w:rsid w:val="00125824"/>
    <w:rsid w:val="001547F9"/>
    <w:rsid w:val="00160B2A"/>
    <w:rsid w:val="001716F0"/>
    <w:rsid w:val="0018475E"/>
    <w:rsid w:val="001D3FAE"/>
    <w:rsid w:val="002504BE"/>
    <w:rsid w:val="002E4C03"/>
    <w:rsid w:val="003773B9"/>
    <w:rsid w:val="00395839"/>
    <w:rsid w:val="003A0BDD"/>
    <w:rsid w:val="003B3050"/>
    <w:rsid w:val="003B4D96"/>
    <w:rsid w:val="003C1C70"/>
    <w:rsid w:val="003D382B"/>
    <w:rsid w:val="003D632F"/>
    <w:rsid w:val="003E2ECD"/>
    <w:rsid w:val="004A24A9"/>
    <w:rsid w:val="004C6034"/>
    <w:rsid w:val="004E146C"/>
    <w:rsid w:val="00664872"/>
    <w:rsid w:val="00685308"/>
    <w:rsid w:val="0069516C"/>
    <w:rsid w:val="006E2ED2"/>
    <w:rsid w:val="00702870"/>
    <w:rsid w:val="0070582B"/>
    <w:rsid w:val="00742C48"/>
    <w:rsid w:val="00750E60"/>
    <w:rsid w:val="00841619"/>
    <w:rsid w:val="0084167A"/>
    <w:rsid w:val="00935029"/>
    <w:rsid w:val="00940110"/>
    <w:rsid w:val="00971B4F"/>
    <w:rsid w:val="009F1EB3"/>
    <w:rsid w:val="00A42EDC"/>
    <w:rsid w:val="00A638E4"/>
    <w:rsid w:val="00A84FC0"/>
    <w:rsid w:val="00AA7FFE"/>
    <w:rsid w:val="00AE6A7D"/>
    <w:rsid w:val="00B25EFC"/>
    <w:rsid w:val="00BE2AF8"/>
    <w:rsid w:val="00CA2DF7"/>
    <w:rsid w:val="00CC1871"/>
    <w:rsid w:val="00CF4837"/>
    <w:rsid w:val="00CF6F8F"/>
    <w:rsid w:val="00D53EB1"/>
    <w:rsid w:val="00D5582D"/>
    <w:rsid w:val="00D61962"/>
    <w:rsid w:val="00D71709"/>
    <w:rsid w:val="00D77E7D"/>
    <w:rsid w:val="00DB13E3"/>
    <w:rsid w:val="00ED647C"/>
    <w:rsid w:val="00F04B1B"/>
    <w:rsid w:val="00F07F4C"/>
    <w:rsid w:val="00F42B9C"/>
    <w:rsid w:val="00F84BDF"/>
    <w:rsid w:val="00FC35FF"/>
    <w:rsid w:val="00FF18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B3D5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semiHidden="1" w:uiPriority="72" w:unhideWhenUsed="1"/>
    <w:lsdException w:name="Quote" w:semiHidden="1" w:uiPriority="73" w:unhideWhenUsed="1"/>
    <w:lsdException w:name="Intense Quote" w:semiHidden="1" w:uiPriority="60" w:unhideWhenUsed="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9"/>
    <w:lsdException w:name="Plain Table 2" w:uiPriority="50"/>
    <w:lsdException w:name="Plain Table 3" w:uiPriority="51"/>
    <w:lsdException w:name="Plain Table 4" w:uiPriority="52"/>
    <w:lsdException w:name="Plain Table 5" w:uiPriority="46"/>
    <w:lsdException w:name="Grid Table Light" w:uiPriority="47"/>
    <w:lsdException w:name="Grid Table 1 Light" w:uiPriority="48"/>
    <w:lsdException w:name="Grid Table 2" w:uiPriority="49"/>
    <w:lsdException w:name="Grid Table 3" w:uiPriority="50"/>
    <w:lsdException w:name="Grid Table 4" w:uiPriority="51"/>
    <w:lsdException w:name="Grid Table 5 Dark" w:uiPriority="52"/>
    <w:lsdException w:name="Grid Table 6 Colorful" w:uiPriority="46"/>
    <w:lsdException w:name="Grid Table 7 Colorful" w:uiPriority="47"/>
    <w:lsdException w:name="Grid Table 1 Light Accent 1" w:uiPriority="48"/>
    <w:lsdException w:name="Grid Table 2 Accent 1" w:uiPriority="49"/>
    <w:lsdException w:name="Grid Table 3 Accent 1" w:uiPriority="50"/>
    <w:lsdException w:name="Grid Table 4 Accent 1" w:uiPriority="51"/>
    <w:lsdException w:name="Grid Table 5 Dark Accent 1" w:uiPriority="52"/>
    <w:lsdException w:name="Grid Table 6 Colorful Accent 1" w:uiPriority="46"/>
    <w:lsdException w:name="Grid Table 7 Colorful Accent 1" w:uiPriority="47"/>
    <w:lsdException w:name="Grid Table 1 Light Accent 2" w:uiPriority="48"/>
    <w:lsdException w:name="Grid Table 2 Accent 2" w:uiPriority="49"/>
    <w:lsdException w:name="Grid Table 3 Accent 2" w:uiPriority="50"/>
    <w:lsdException w:name="Grid Table 4 Accent 2" w:uiPriority="51"/>
    <w:lsdException w:name="Grid Table 5 Dark Accent 2" w:uiPriority="52"/>
    <w:lsdException w:name="Grid Table 6 Colorful Accent 2" w:uiPriority="46"/>
    <w:lsdException w:name="Grid Table 7 Colorful Accent 2" w:uiPriority="47"/>
    <w:lsdException w:name="Grid Table 1 Light Accent 3" w:uiPriority="48"/>
    <w:lsdException w:name="Grid Table 2 Accent 3" w:uiPriority="49"/>
    <w:lsdException w:name="Grid Table 3 Accent 3" w:uiPriority="50"/>
    <w:lsdException w:name="Grid Table 4 Accent 3" w:uiPriority="51"/>
    <w:lsdException w:name="Grid Table 5 Dark Accent 3" w:uiPriority="52"/>
    <w:lsdException w:name="Grid Table 6 Colorful Accent 3" w:uiPriority="46"/>
    <w:lsdException w:name="Grid Table 7 Colorful Accent 3" w:uiPriority="47"/>
    <w:lsdException w:name="Grid Table 1 Light Accent 4" w:uiPriority="48"/>
    <w:lsdException w:name="Grid Table 2 Accent 4" w:uiPriority="49"/>
    <w:lsdException w:name="Grid Table 3 Accent 4" w:uiPriority="50"/>
    <w:lsdException w:name="Grid Table 4 Accent 4" w:uiPriority="51"/>
    <w:lsdException w:name="Grid Table 5 Dark Accent 4" w:uiPriority="52"/>
    <w:lsdException w:name="Grid Table 6 Colorful Accent 4" w:uiPriority="46"/>
    <w:lsdException w:name="Grid Table 7 Colorful Accent 4" w:uiPriority="47"/>
    <w:lsdException w:name="Grid Table 1 Light Accent 5" w:uiPriority="48"/>
    <w:lsdException w:name="Grid Table 2 Accent 5" w:uiPriority="49"/>
    <w:lsdException w:name="Grid Table 3 Accent 5" w:uiPriority="50"/>
    <w:lsdException w:name="Grid Table 4 Accent 5" w:uiPriority="51"/>
    <w:lsdException w:name="Grid Table 5 Dark Accent 5" w:uiPriority="52"/>
    <w:lsdException w:name="Grid Table 6 Colorful Accent 5" w:uiPriority="46"/>
    <w:lsdException w:name="Grid Table 7 Colorful Accent 5" w:uiPriority="47"/>
    <w:lsdException w:name="Grid Table 1 Light Accent 6" w:uiPriority="48"/>
    <w:lsdException w:name="Grid Table 2 Accent 6" w:uiPriority="49"/>
    <w:lsdException w:name="Grid Table 3 Accent 6" w:uiPriority="50"/>
    <w:lsdException w:name="Grid Table 4 Accent 6" w:uiPriority="51"/>
    <w:lsdException w:name="Grid Table 5 Dark Accent 6" w:uiPriority="52"/>
    <w:lsdException w:name="Grid Table 6 Colorful Accent 6" w:uiPriority="46"/>
    <w:lsdException w:name="Grid Table 7 Colorful Accent 6" w:uiPriority="47"/>
    <w:lsdException w:name="List Table 1 Light" w:uiPriority="48"/>
    <w:lsdException w:name="List Table 2" w:uiPriority="49"/>
    <w:lsdException w:name="List Table 3" w:uiPriority="50"/>
    <w:lsdException w:name="List Table 4" w:uiPriority="51"/>
    <w:lsdException w:name="List Table 5 Dark" w:uiPriority="52"/>
    <w:lsdException w:name="List Table 6 Colorful" w:uiPriority="46"/>
    <w:lsdException w:name="List Table 7 Colorful" w:uiPriority="47"/>
    <w:lsdException w:name="List Table 1 Light Accent 1" w:uiPriority="48"/>
    <w:lsdException w:name="List Table 2 Accent 1" w:uiPriority="49"/>
    <w:lsdException w:name="List Table 3 Accent 1" w:uiPriority="50"/>
    <w:lsdException w:name="List Table 4 Accent 1" w:uiPriority="51"/>
    <w:lsdException w:name="List Table 5 Dark Accent 1" w:uiPriority="52"/>
    <w:lsdException w:name="List Table 6 Colorful Accent 1" w:uiPriority="46"/>
    <w:lsdException w:name="List Table 7 Colorful Accent 1" w:uiPriority="47"/>
    <w:lsdException w:name="List Table 1 Light Accent 2" w:uiPriority="48"/>
    <w:lsdException w:name="List Table 2 Accent 2" w:uiPriority="49"/>
    <w:lsdException w:name="List Table 3 Accent 2" w:uiPriority="50"/>
    <w:lsdException w:name="List Table 4 Accent 2" w:uiPriority="51"/>
    <w:lsdException w:name="List Table 5 Dark Accent 2" w:uiPriority="52"/>
    <w:lsdException w:name="List Table 6 Colorful Accent 2" w:uiPriority="46"/>
    <w:lsdException w:name="List Table 7 Colorful Accent 2" w:uiPriority="47"/>
    <w:lsdException w:name="List Table 1 Light Accent 3" w:uiPriority="48"/>
    <w:lsdException w:name="List Table 2 Accent 3" w:uiPriority="49"/>
    <w:lsdException w:name="List Table 3 Accent 3" w:uiPriority="50"/>
    <w:lsdException w:name="List Table 4 Accent 3" w:uiPriority="51"/>
    <w:lsdException w:name="List Table 5 Dark Accent 3" w:uiPriority="52"/>
    <w:lsdException w:name="List Table 6 Colorful Accent 3" w:uiPriority="46"/>
    <w:lsdException w:name="List Table 7 Colorful Accent 3" w:uiPriority="47"/>
    <w:lsdException w:name="List Table 1 Light Accent 4" w:uiPriority="48"/>
    <w:lsdException w:name="List Table 2 Accent 4" w:uiPriority="49"/>
    <w:lsdException w:name="List Table 3 Accent 4" w:uiPriority="50"/>
    <w:lsdException w:name="List Table 4 Accent 4" w:uiPriority="51"/>
    <w:lsdException w:name="List Table 5 Dark Accent 4" w:uiPriority="52"/>
    <w:lsdException w:name="List Table 6 Colorful Accent 4" w:uiPriority="46"/>
    <w:lsdException w:name="List Table 7 Colorful Accent 4" w:uiPriority="47"/>
    <w:lsdException w:name="List Table 1 Light Accent 5" w:uiPriority="48"/>
    <w:lsdException w:name="List Table 2 Accent 5" w:uiPriority="49"/>
    <w:lsdException w:name="List Table 3 Accent 5" w:uiPriority="50"/>
    <w:lsdException w:name="List Table 4 Accent 5" w:uiPriority="51"/>
    <w:lsdException w:name="List Table 5 Dark Accent 5" w:uiPriority="52"/>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1709"/>
    <w:rPr>
      <w:rFonts w:ascii="Calibri" w:hAnsi="Calibri"/>
      <w:sz w:val="22"/>
    </w:rPr>
  </w:style>
  <w:style w:type="paragraph" w:styleId="Heading1">
    <w:name w:val="heading 1"/>
    <w:basedOn w:val="Normal"/>
    <w:next w:val="Normal"/>
    <w:link w:val="Heading1Char"/>
    <w:qFormat/>
    <w:rsid w:val="00080843"/>
    <w:pPr>
      <w:keepNext/>
      <w:keepLines/>
      <w:spacing w:before="240"/>
      <w:outlineLvl w:val="0"/>
    </w:pPr>
    <w:rPr>
      <w:rFonts w:ascii="Oxygen" w:eastAsiaTheme="majorEastAsia" w:hAnsi="Oxygen" w:cstheme="majorBidi"/>
      <w:b/>
      <w:color w:val="FF0000"/>
      <w:sz w:val="24"/>
      <w:szCs w:val="32"/>
    </w:rPr>
  </w:style>
  <w:style w:type="paragraph" w:styleId="Heading2">
    <w:name w:val="heading 2"/>
    <w:basedOn w:val="Normal"/>
    <w:next w:val="Normal"/>
    <w:link w:val="Heading2Char"/>
    <w:unhideWhenUsed/>
    <w:qFormat/>
    <w:rsid w:val="004A24A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638E4"/>
    <w:rPr>
      <w:rFonts w:ascii="Tahoma" w:hAnsi="Tahoma" w:cs="Tahoma"/>
      <w:sz w:val="16"/>
      <w:szCs w:val="16"/>
    </w:rPr>
  </w:style>
  <w:style w:type="paragraph" w:styleId="NormalWeb">
    <w:name w:val="Normal (Web)"/>
    <w:basedOn w:val="Normal"/>
    <w:link w:val="NormalWebChar"/>
    <w:uiPriority w:val="99"/>
    <w:unhideWhenUsed/>
    <w:rsid w:val="00080843"/>
    <w:pPr>
      <w:spacing w:before="100" w:beforeAutospacing="1" w:after="100" w:afterAutospacing="1"/>
    </w:pPr>
    <w:rPr>
      <w:sz w:val="24"/>
      <w:szCs w:val="24"/>
    </w:rPr>
  </w:style>
  <w:style w:type="character" w:customStyle="1" w:styleId="Heading1Char">
    <w:name w:val="Heading 1 Char"/>
    <w:basedOn w:val="DefaultParagraphFont"/>
    <w:link w:val="Heading1"/>
    <w:rsid w:val="00080843"/>
    <w:rPr>
      <w:rFonts w:ascii="Oxygen" w:eastAsiaTheme="majorEastAsia" w:hAnsi="Oxygen" w:cstheme="majorBidi"/>
      <w:b/>
      <w:color w:val="FF0000"/>
      <w:sz w:val="24"/>
      <w:szCs w:val="32"/>
    </w:rPr>
  </w:style>
  <w:style w:type="paragraph" w:customStyle="1" w:styleId="Heading02">
    <w:name w:val="Heading02"/>
    <w:basedOn w:val="NormalWeb"/>
    <w:link w:val="Heading02Char"/>
    <w:qFormat/>
    <w:rsid w:val="00080843"/>
    <w:pPr>
      <w:spacing w:before="0" w:beforeAutospacing="0" w:after="0" w:afterAutospacing="0"/>
    </w:pPr>
    <w:rPr>
      <w:rFonts w:ascii="Oxygen" w:hAnsi="Oxygen" w:cs="Calibri"/>
      <w:b/>
      <w:sz w:val="22"/>
      <w:szCs w:val="22"/>
      <w:lang w:val="de-AT"/>
    </w:rPr>
  </w:style>
  <w:style w:type="character" w:styleId="Hyperlink">
    <w:name w:val="Hyperlink"/>
    <w:basedOn w:val="DefaultParagraphFont"/>
    <w:uiPriority w:val="99"/>
    <w:unhideWhenUsed/>
    <w:rsid w:val="00A42EDC"/>
    <w:rPr>
      <w:color w:val="0000FF"/>
      <w:u w:val="single"/>
    </w:rPr>
  </w:style>
  <w:style w:type="character" w:customStyle="1" w:styleId="NormalWebChar">
    <w:name w:val="Normal (Web) Char"/>
    <w:basedOn w:val="DefaultParagraphFont"/>
    <w:link w:val="NormalWeb"/>
    <w:uiPriority w:val="99"/>
    <w:rsid w:val="00080843"/>
    <w:rPr>
      <w:sz w:val="24"/>
      <w:szCs w:val="24"/>
    </w:rPr>
  </w:style>
  <w:style w:type="character" w:customStyle="1" w:styleId="Heading02Char">
    <w:name w:val="Heading02 Char"/>
    <w:basedOn w:val="NormalWebChar"/>
    <w:link w:val="Heading02"/>
    <w:rsid w:val="00080843"/>
    <w:rPr>
      <w:rFonts w:ascii="Oxygen" w:hAnsi="Oxygen" w:cs="Calibri"/>
      <w:b/>
      <w:sz w:val="22"/>
      <w:szCs w:val="22"/>
      <w:lang w:val="de-AT"/>
    </w:rPr>
  </w:style>
  <w:style w:type="character" w:styleId="UnresolvedMention">
    <w:name w:val="Unresolved Mention"/>
    <w:basedOn w:val="DefaultParagraphFont"/>
    <w:uiPriority w:val="99"/>
    <w:semiHidden/>
    <w:unhideWhenUsed/>
    <w:rsid w:val="00D77E7D"/>
    <w:rPr>
      <w:color w:val="605E5C"/>
      <w:shd w:val="clear" w:color="auto" w:fill="E1DFDD"/>
    </w:rPr>
  </w:style>
  <w:style w:type="character" w:customStyle="1" w:styleId="Heading2Char">
    <w:name w:val="Heading 2 Char"/>
    <w:basedOn w:val="DefaultParagraphFont"/>
    <w:link w:val="Heading2"/>
    <w:rsid w:val="004A24A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736521">
      <w:bodyDiv w:val="1"/>
      <w:marLeft w:val="0"/>
      <w:marRight w:val="0"/>
      <w:marTop w:val="0"/>
      <w:marBottom w:val="0"/>
      <w:divBdr>
        <w:top w:val="none" w:sz="0" w:space="0" w:color="auto"/>
        <w:left w:val="none" w:sz="0" w:space="0" w:color="auto"/>
        <w:bottom w:val="none" w:sz="0" w:space="0" w:color="auto"/>
        <w:right w:val="none" w:sz="0" w:space="0" w:color="auto"/>
      </w:divBdr>
    </w:div>
    <w:div w:id="972249955">
      <w:bodyDiv w:val="1"/>
      <w:marLeft w:val="0"/>
      <w:marRight w:val="0"/>
      <w:marTop w:val="0"/>
      <w:marBottom w:val="0"/>
      <w:divBdr>
        <w:top w:val="none" w:sz="0" w:space="0" w:color="auto"/>
        <w:left w:val="none" w:sz="0" w:space="0" w:color="auto"/>
        <w:bottom w:val="none" w:sz="0" w:space="0" w:color="auto"/>
        <w:right w:val="none" w:sz="0" w:space="0" w:color="auto"/>
      </w:divBdr>
    </w:div>
    <w:div w:id="1096243823">
      <w:bodyDiv w:val="1"/>
      <w:marLeft w:val="0"/>
      <w:marRight w:val="0"/>
      <w:marTop w:val="0"/>
      <w:marBottom w:val="0"/>
      <w:divBdr>
        <w:top w:val="none" w:sz="0" w:space="0" w:color="auto"/>
        <w:left w:val="none" w:sz="0" w:space="0" w:color="auto"/>
        <w:bottom w:val="none" w:sz="0" w:space="0" w:color="auto"/>
        <w:right w:val="none" w:sz="0" w:space="0" w:color="auto"/>
      </w:divBdr>
    </w:div>
    <w:div w:id="1127241594">
      <w:bodyDiv w:val="1"/>
      <w:marLeft w:val="0"/>
      <w:marRight w:val="0"/>
      <w:marTop w:val="0"/>
      <w:marBottom w:val="0"/>
      <w:divBdr>
        <w:top w:val="none" w:sz="0" w:space="0" w:color="auto"/>
        <w:left w:val="none" w:sz="0" w:space="0" w:color="auto"/>
        <w:bottom w:val="none" w:sz="0" w:space="0" w:color="auto"/>
        <w:right w:val="none" w:sz="0" w:space="0" w:color="auto"/>
      </w:divBdr>
      <w:divsChild>
        <w:div w:id="249437958">
          <w:marLeft w:val="0"/>
          <w:marRight w:val="0"/>
          <w:marTop w:val="0"/>
          <w:marBottom w:val="0"/>
          <w:divBdr>
            <w:top w:val="none" w:sz="0" w:space="0" w:color="auto"/>
            <w:left w:val="none" w:sz="0" w:space="0" w:color="auto"/>
            <w:bottom w:val="none" w:sz="0" w:space="0" w:color="auto"/>
            <w:right w:val="none" w:sz="0" w:space="0" w:color="auto"/>
          </w:divBdr>
          <w:divsChild>
            <w:div w:id="992443648">
              <w:marLeft w:val="0"/>
              <w:marRight w:val="0"/>
              <w:marTop w:val="0"/>
              <w:marBottom w:val="0"/>
              <w:divBdr>
                <w:top w:val="none" w:sz="0" w:space="0" w:color="auto"/>
                <w:left w:val="none" w:sz="0" w:space="0" w:color="auto"/>
                <w:bottom w:val="none" w:sz="0" w:space="0" w:color="auto"/>
                <w:right w:val="none" w:sz="0" w:space="0" w:color="auto"/>
              </w:divBdr>
              <w:divsChild>
                <w:div w:id="2010712840">
                  <w:marLeft w:val="0"/>
                  <w:marRight w:val="0"/>
                  <w:marTop w:val="0"/>
                  <w:marBottom w:val="0"/>
                  <w:divBdr>
                    <w:top w:val="none" w:sz="0" w:space="0" w:color="auto"/>
                    <w:left w:val="none" w:sz="0" w:space="0" w:color="auto"/>
                    <w:bottom w:val="none" w:sz="0" w:space="0" w:color="auto"/>
                    <w:right w:val="none" w:sz="0" w:space="0" w:color="auto"/>
                  </w:divBdr>
                  <w:divsChild>
                    <w:div w:id="57023119">
                      <w:marLeft w:val="0"/>
                      <w:marRight w:val="0"/>
                      <w:marTop w:val="0"/>
                      <w:marBottom w:val="0"/>
                      <w:divBdr>
                        <w:top w:val="none" w:sz="0" w:space="0" w:color="auto"/>
                        <w:left w:val="none" w:sz="0" w:space="0" w:color="auto"/>
                        <w:bottom w:val="none" w:sz="0" w:space="0" w:color="auto"/>
                        <w:right w:val="none" w:sz="0" w:space="0" w:color="auto"/>
                      </w:divBdr>
                      <w:divsChild>
                        <w:div w:id="12386311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1704148">
                  <w:marLeft w:val="0"/>
                  <w:marRight w:val="0"/>
                  <w:marTop w:val="0"/>
                  <w:marBottom w:val="0"/>
                  <w:divBdr>
                    <w:top w:val="none" w:sz="0" w:space="0" w:color="auto"/>
                    <w:left w:val="none" w:sz="0" w:space="0" w:color="auto"/>
                    <w:bottom w:val="none" w:sz="0" w:space="0" w:color="auto"/>
                    <w:right w:val="none" w:sz="0" w:space="0" w:color="auto"/>
                  </w:divBdr>
                  <w:divsChild>
                    <w:div w:id="118844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140341">
      <w:bodyDiv w:val="1"/>
      <w:marLeft w:val="0"/>
      <w:marRight w:val="0"/>
      <w:marTop w:val="0"/>
      <w:marBottom w:val="0"/>
      <w:divBdr>
        <w:top w:val="none" w:sz="0" w:space="0" w:color="auto"/>
        <w:left w:val="none" w:sz="0" w:space="0" w:color="auto"/>
        <w:bottom w:val="none" w:sz="0" w:space="0" w:color="auto"/>
        <w:right w:val="none" w:sz="0" w:space="0" w:color="auto"/>
      </w:divBdr>
    </w:div>
    <w:div w:id="1297031444">
      <w:bodyDiv w:val="1"/>
      <w:marLeft w:val="0"/>
      <w:marRight w:val="0"/>
      <w:marTop w:val="0"/>
      <w:marBottom w:val="0"/>
      <w:divBdr>
        <w:top w:val="none" w:sz="0" w:space="0" w:color="auto"/>
        <w:left w:val="none" w:sz="0" w:space="0" w:color="auto"/>
        <w:bottom w:val="none" w:sz="0" w:space="0" w:color="auto"/>
        <w:right w:val="none" w:sz="0" w:space="0" w:color="auto"/>
      </w:divBdr>
    </w:div>
    <w:div w:id="1634479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homelab/comments/7p411y/power_consumption_r710_using_244_watts_that_hi_or/" TargetMode="External"/><Relationship Id="rId13" Type="http://schemas.openxmlformats.org/officeDocument/2006/relationships/hyperlink" Target="https://www.cisco.com/c/dam/en/us/td/docs/switches/lan/csbms/550xseries/quick_start/guide/550xseries-QSG-en-US.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rk.intel.com/content/www/us/en/ark/products/37106/intel-xeon-processor-x5550-8m-cache-2-66-ghz-6-40-gts-intel-qpi.html" TargetMode="External"/><Relationship Id="rId12" Type="http://schemas.openxmlformats.org/officeDocument/2006/relationships/hyperlink" Target="https://ark.intel.com/content/www/us/en/ark/products/75270/intel-xeon-processor-e52650l-v2-25m-cache-1-70-ghz.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it.ly/3IZA55u"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reddit.com/r/homelab/comments/7p411y/power_consumption_r710_using_244_watts_that_hi_or/" TargetMode="External"/><Relationship Id="rId5" Type="http://schemas.openxmlformats.org/officeDocument/2006/relationships/webSettings" Target="webSettings.xml"/><Relationship Id="rId15" Type="http://schemas.openxmlformats.org/officeDocument/2006/relationships/hyperlink" Target="https://www.cisco.com/c/dam/en/us/td/docs/switches/lan/csbms/550xseries/quick_start/guide/550xseries-QSG-en-US.pdf" TargetMode="External"/><Relationship Id="rId10" Type="http://schemas.openxmlformats.org/officeDocument/2006/relationships/hyperlink" Target="https://ark.intel.com/content/www/us/en/ark/products/37106/intel-xeon-processor-x5550-8m-cache-2-66-ghz-6-40-gts-intel-qpi.html" TargetMode="External"/><Relationship Id="rId4" Type="http://schemas.openxmlformats.org/officeDocument/2006/relationships/settings" Target="settings.xml"/><Relationship Id="rId9" Type="http://schemas.openxmlformats.org/officeDocument/2006/relationships/hyperlink" Target="https://ark.intel.com/content/www/us/en/ark/products/75270/intel-xeon-processor-e52650l-v2-25m-cache-1-70-ghz.html" TargetMode="External"/><Relationship Id="rId14" Type="http://schemas.openxmlformats.org/officeDocument/2006/relationships/hyperlink" Target="https://bit.ly/3IZA55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FORM199.do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E09C3-7824-446F-BFE5-92FB29AF3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FORM199.dot</Template>
  <TotalTime>0</TotalTime>
  <Pages>2</Pages>
  <Words>7</Words>
  <Characters>51</Characters>
  <Application>Microsoft Office Word</Application>
  <DocSecurity>0</DocSecurity>
  <Lines>1</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Company>
  <LinksUpToDate>false</LinksUpToDate>
  <CharactersWithSpaces>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Zimmerl</dc:creator>
  <cp:keywords/>
  <cp:lastModifiedBy>A Fox</cp:lastModifiedBy>
  <cp:revision>38</cp:revision>
  <cp:lastPrinted>2005-09-07T20:55:00Z</cp:lastPrinted>
  <dcterms:created xsi:type="dcterms:W3CDTF">2022-02-04T07:36:00Z</dcterms:created>
  <dcterms:modified xsi:type="dcterms:W3CDTF">2022-02-04T10:53:00Z</dcterms:modified>
</cp:coreProperties>
</file>