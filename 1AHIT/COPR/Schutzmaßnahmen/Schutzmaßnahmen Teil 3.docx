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2D8E3" w14:textId="77777777" w:rsidR="0055405E" w:rsidRDefault="0052387C" w:rsidP="0055405E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CABD070" wp14:editId="3667FD97">
                <wp:simplePos x="0" y="0"/>
                <wp:positionH relativeFrom="column">
                  <wp:posOffset>2428875</wp:posOffset>
                </wp:positionH>
                <wp:positionV relativeFrom="paragraph">
                  <wp:posOffset>9201150</wp:posOffset>
                </wp:positionV>
                <wp:extent cx="4620260" cy="685800"/>
                <wp:effectExtent l="0" t="0" r="2540" b="0"/>
                <wp:wrapNone/>
                <wp:docPr id="40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62026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DA8D" w14:textId="2687BC9D" w:rsidR="00AC1D1B" w:rsidRDefault="00AC1D1B" w:rsidP="0055405E">
                            <w:r>
                              <w:t xml:space="preserve">IT HTL YBBS                   </w:t>
                            </w:r>
                            <w:r w:rsidR="00492B29">
                              <w:t xml:space="preserve">              Schuljahr: </w:t>
                            </w:r>
                            <w:r w:rsidR="007F0615">
                              <w:t>2020</w:t>
                            </w:r>
                            <w:r>
                              <w:t xml:space="preserve">                     HW Labor Computerpraktikum  </w:t>
                            </w:r>
                            <w:r w:rsidR="0052387C" w:rsidRPr="002E598F">
                              <w:rPr>
                                <w:noProof/>
                              </w:rPr>
                              <w:drawing>
                                <wp:inline distT="0" distB="0" distL="0" distR="0" wp14:anchorId="64805E43" wp14:editId="2BAD1412">
                                  <wp:extent cx="358775" cy="393700"/>
                                  <wp:effectExtent l="0" t="0" r="0" b="0"/>
                                  <wp:docPr id="39" name="Bild 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775" cy="393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81D56" w:rsidRPr="00181D56">
                              <w:t xml:space="preserve"> </w:t>
                            </w:r>
                            <w:r w:rsidR="00181D56">
                              <w:t xml:space="preserve">Lehrer: </w:t>
                            </w:r>
                            <w:proofErr w:type="spellStart"/>
                            <w:r w:rsidR="00181D56">
                              <w:t>Zimmerl</w:t>
                            </w:r>
                            <w:proofErr w:type="spellEnd"/>
                            <w:r w:rsidR="00181D56">
                              <w:t xml:space="preserve"> </w:t>
                            </w:r>
                            <w:proofErr w:type="spellStart"/>
                            <w:r w:rsidR="00181D56">
                              <w:t>BEd</w:t>
                            </w:r>
                            <w:proofErr w:type="spellEnd"/>
                            <w:r w:rsidR="00181D56">
                              <w:t xml:space="preserve">, Kammerer </w:t>
                            </w:r>
                            <w:proofErr w:type="spellStart"/>
                            <w:r w:rsidR="00181D56">
                              <w:t>BEd</w:t>
                            </w:r>
                            <w:proofErr w:type="spellEnd"/>
                            <w:r w:rsidR="00181D56">
                              <w:t xml:space="preserve">   geprüft: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ABD070" id="_x0000_t202" coordsize="21600,21600" o:spt="202" path="m,l,21600r21600,l21600,xe">
                <v:stroke joinstyle="miter"/>
                <v:path gradientshapeok="t" o:connecttype="rect"/>
              </v:shapetype>
              <v:shape id="Text Box 240" o:spid="_x0000_s1026" type="#_x0000_t202" style="position:absolute;margin-left:191.25pt;margin-top:724.5pt;width:363.8pt;height:54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">
                <v:path arrowok="t"/>
                <v:textbox>
                  <w:txbxContent>
                    <w:p w14:paraId="6103DA8D" w14:textId="2687BC9D" w:rsidR="00AC1D1B" w:rsidRDefault="00AC1D1B" w:rsidP="0055405E">
                      <w:r>
                        <w:t xml:space="preserve">IT HTL YBBS                   </w:t>
                      </w:r>
                      <w:r w:rsidR="00492B29">
                        <w:t xml:space="preserve">              Schuljahr: </w:t>
                      </w:r>
                      <w:r w:rsidR="007F0615">
                        <w:t>2020</w:t>
                      </w:r>
                      <w:r>
                        <w:t xml:space="preserve">                     HW Labor Computerpraktikum  </w:t>
                      </w:r>
                      <w:r w:rsidR="0052387C" w:rsidRPr="002E598F">
                        <w:rPr>
                          <w:noProof/>
                        </w:rPr>
                        <w:drawing>
                          <wp:inline distT="0" distB="0" distL="0" distR="0" wp14:anchorId="64805E43" wp14:editId="2BAD1412">
                            <wp:extent cx="358775" cy="393700"/>
                            <wp:effectExtent l="0" t="0" r="0" b="0"/>
                            <wp:docPr id="39" name="Bild 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775" cy="393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81D56" w:rsidRPr="00181D56">
                        <w:t xml:space="preserve"> </w:t>
                      </w:r>
                      <w:r w:rsidR="00181D56">
                        <w:t xml:space="preserve">Lehrer: </w:t>
                      </w:r>
                      <w:proofErr w:type="spellStart"/>
                      <w:r w:rsidR="00181D56">
                        <w:t>Zimmerl</w:t>
                      </w:r>
                      <w:proofErr w:type="spellEnd"/>
                      <w:r w:rsidR="00181D56">
                        <w:t xml:space="preserve"> </w:t>
                      </w:r>
                      <w:proofErr w:type="spellStart"/>
                      <w:r w:rsidR="00181D56">
                        <w:t>BEd</w:t>
                      </w:r>
                      <w:proofErr w:type="spellEnd"/>
                      <w:r w:rsidR="00181D56">
                        <w:t xml:space="preserve">, Kammerer </w:t>
                      </w:r>
                      <w:proofErr w:type="spellStart"/>
                      <w:r w:rsidR="00181D56">
                        <w:t>BEd</w:t>
                      </w:r>
                      <w:proofErr w:type="spellEnd"/>
                      <w:r w:rsidR="00181D56">
                        <w:t xml:space="preserve">   geprüft: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0" allowOverlap="1" wp14:anchorId="4E786215" wp14:editId="7B57A813">
                <wp:simplePos x="0" y="0"/>
                <wp:positionH relativeFrom="column">
                  <wp:posOffset>478790</wp:posOffset>
                </wp:positionH>
                <wp:positionV relativeFrom="paragraph">
                  <wp:posOffset>534035</wp:posOffset>
                </wp:positionV>
                <wp:extent cx="6583680" cy="9352915"/>
                <wp:effectExtent l="0" t="0" r="0" b="0"/>
                <wp:wrapNone/>
                <wp:docPr id="38" name="Rectangl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83680" cy="9352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F9A431" id="Rectangle 206" o:spid="_x0000_s1026" style="position:absolute;margin-left:37.7pt;margin-top:42.05pt;width:518.4pt;height:736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" o:allowincell="f" filled="f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6CD7E90B" wp14:editId="32144CD9">
                <wp:simplePos x="0" y="0"/>
                <wp:positionH relativeFrom="column">
                  <wp:posOffset>4503420</wp:posOffset>
                </wp:positionH>
                <wp:positionV relativeFrom="paragraph">
                  <wp:posOffset>9601200</wp:posOffset>
                </wp:positionV>
                <wp:extent cx="0" cy="0"/>
                <wp:effectExtent l="0" t="0" r="0" b="0"/>
                <wp:wrapNone/>
                <wp:docPr id="37" name="Lin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101997" id="Line 241" o:spid="_x0000_s1026" style="position:absolute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.6pt,756pt" to="354.6pt,7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0" allowOverlap="1" wp14:anchorId="4FD4F26E" wp14:editId="37653862">
                <wp:simplePos x="0" y="0"/>
                <wp:positionH relativeFrom="column">
                  <wp:posOffset>6972300</wp:posOffset>
                </wp:positionH>
                <wp:positionV relativeFrom="paragraph">
                  <wp:posOffset>6752590</wp:posOffset>
                </wp:positionV>
                <wp:extent cx="273685" cy="0"/>
                <wp:effectExtent l="0" t="0" r="0" b="0"/>
                <wp:wrapNone/>
                <wp:docPr id="36" name="Lin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736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682EFD" id="Line 227" o:spid="_x0000_s1026" style="position:absolute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9pt,531.7pt" to="570.55pt,5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0" allowOverlap="1" wp14:anchorId="4130D9F3" wp14:editId="0A260AA9">
                <wp:simplePos x="0" y="0"/>
                <wp:positionH relativeFrom="column">
                  <wp:posOffset>6278245</wp:posOffset>
                </wp:positionH>
                <wp:positionV relativeFrom="paragraph">
                  <wp:posOffset>53340</wp:posOffset>
                </wp:positionV>
                <wp:extent cx="785495" cy="207010"/>
                <wp:effectExtent l="0" t="0" r="0" b="0"/>
                <wp:wrapNone/>
                <wp:docPr id="35" name="Rectangl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5495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1B740A" w14:textId="6A8D69CE" w:rsidR="00AC1D1B" w:rsidRDefault="00AC1D1B" w:rsidP="0055405E">
                            <w:proofErr w:type="spellStart"/>
                            <w:r>
                              <w:t>Bl</w:t>
                            </w:r>
                            <w:proofErr w:type="spellEnd"/>
                            <w:r>
                              <w:t xml:space="preserve">.: </w:t>
                            </w:r>
                            <w:r w:rsidR="0007275C">
                              <w:t>14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30D9F3" id="Rectangle 217" o:spid="_x0000_s1027" style="position:absolute;margin-left:494.35pt;margin-top:4.2pt;width:61.85pt;height:16.3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" o:allowincell="f" filled="f" stroked="f">
                <v:path arrowok="t"/>
                <v:textbox inset="1pt,1pt,1pt,1pt">
                  <w:txbxContent>
                    <w:p w14:paraId="0F1B740A" w14:textId="6A8D69CE" w:rsidR="00AC1D1B" w:rsidRDefault="00AC1D1B" w:rsidP="0055405E">
                      <w:proofErr w:type="spellStart"/>
                      <w:r>
                        <w:t>Bl</w:t>
                      </w:r>
                      <w:proofErr w:type="spellEnd"/>
                      <w:r>
                        <w:t xml:space="preserve">.: </w:t>
                      </w:r>
                      <w:r w:rsidR="0007275C">
                        <w:t>14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0" allowOverlap="1" wp14:anchorId="70739E87" wp14:editId="1E959688">
                <wp:simplePos x="0" y="0"/>
                <wp:positionH relativeFrom="column">
                  <wp:posOffset>5142230</wp:posOffset>
                </wp:positionH>
                <wp:positionV relativeFrom="paragraph">
                  <wp:posOffset>76835</wp:posOffset>
                </wp:positionV>
                <wp:extent cx="1098550" cy="183515"/>
                <wp:effectExtent l="0" t="0" r="0" b="0"/>
                <wp:wrapNone/>
                <wp:docPr id="34" name="Rectangl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855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64A3A8" w14:textId="37CE0F48" w:rsidR="00AC1D1B" w:rsidRDefault="00AC1D1B" w:rsidP="0055405E">
                            <w:r>
                              <w:t xml:space="preserve">Datum: </w:t>
                            </w:r>
                            <w:r w:rsidR="0007275C">
                              <w:t>14.12.2020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739E87" id="Rectangle 215" o:spid="_x0000_s1028" style="position:absolute;margin-left:404.9pt;margin-top:6.05pt;width:86.5pt;height:14.4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" o:allowincell="f" filled="f" stroked="f">
                <v:path arrowok="t"/>
                <v:textbox inset="1pt,1pt,1pt,1pt">
                  <w:txbxContent>
                    <w:p w14:paraId="6664A3A8" w14:textId="37CE0F48" w:rsidR="00AC1D1B" w:rsidRDefault="00AC1D1B" w:rsidP="0055405E">
                      <w:r>
                        <w:t xml:space="preserve">Datum: </w:t>
                      </w:r>
                      <w:r w:rsidR="0007275C">
                        <w:t>14.12.2020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0" allowOverlap="1" wp14:anchorId="6BBCB20D" wp14:editId="410783F9">
                <wp:simplePos x="0" y="0"/>
                <wp:positionH relativeFrom="column">
                  <wp:posOffset>3910330</wp:posOffset>
                </wp:positionH>
                <wp:positionV relativeFrom="paragraph">
                  <wp:posOffset>52705</wp:posOffset>
                </wp:positionV>
                <wp:extent cx="684530" cy="207645"/>
                <wp:effectExtent l="0" t="0" r="0" b="0"/>
                <wp:wrapNone/>
                <wp:docPr id="33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453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1F5C3E8" w14:textId="77777777" w:rsidR="00AC1D1B" w:rsidRDefault="00AC1D1B" w:rsidP="0055405E">
                            <w:r>
                              <w:t xml:space="preserve">Klasse: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BCB20D" id="Rectangle 212" o:spid="_x0000_s1029" style="position:absolute;margin-left:307.9pt;margin-top:4.15pt;width:53.9pt;height:16.3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" o:allowincell="f" filled="f" stroked="f">
                <v:path arrowok="t"/>
                <v:textbox inset="1pt,1pt,1pt,1pt">
                  <w:txbxContent>
                    <w:p w14:paraId="71F5C3E8" w14:textId="77777777" w:rsidR="00AC1D1B" w:rsidRDefault="00AC1D1B" w:rsidP="0055405E">
                      <w:r>
                        <w:t xml:space="preserve">Klasse: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0" allowOverlap="1" wp14:anchorId="585ECCFC" wp14:editId="47EABE1B">
                <wp:simplePos x="0" y="0"/>
                <wp:positionH relativeFrom="column">
                  <wp:posOffset>5965190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32" name="Lin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16D9A1" id="Line 238" o:spid="_x0000_s1026" style="position:absolute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9.7pt,42.05pt" to="469.7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0" allowOverlap="1" wp14:anchorId="138BF47E" wp14:editId="7B2F41B6">
                <wp:simplePos x="0" y="0"/>
                <wp:positionH relativeFrom="column">
                  <wp:posOffset>5965190</wp:posOffset>
                </wp:positionH>
                <wp:positionV relativeFrom="paragraph">
                  <wp:posOffset>10043795</wp:posOffset>
                </wp:positionV>
                <wp:extent cx="635" cy="92075"/>
                <wp:effectExtent l="0" t="0" r="12065" b="0"/>
                <wp:wrapNone/>
                <wp:docPr id="31" name="Lin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6778A7" id="Line 235" o:spid="_x0000_s1026" style="position:absolute;flip:y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9.7pt,790.85pt" to="469.75pt,7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0" allowOverlap="1" wp14:anchorId="5EF8EF4E" wp14:editId="0F017DD9">
                <wp:simplePos x="0" y="0"/>
                <wp:positionH relativeFrom="column">
                  <wp:posOffset>478790</wp:posOffset>
                </wp:positionH>
                <wp:positionV relativeFrom="paragraph">
                  <wp:posOffset>6751955</wp:posOffset>
                </wp:positionV>
                <wp:extent cx="92075" cy="635"/>
                <wp:effectExtent l="0" t="0" r="0" b="0"/>
                <wp:wrapNone/>
                <wp:docPr id="30" name="Lin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801D81" id="Line 228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531.65pt" to="44.95pt,5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0" allowOverlap="1" wp14:anchorId="4745A0A2" wp14:editId="55304689">
                <wp:simplePos x="0" y="0"/>
                <wp:positionH relativeFrom="column">
                  <wp:posOffset>6696710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29" name="Lin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A34840" id="Line 239" o:spid="_x0000_s1026" style="position:absolute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7.3pt,42.05pt" to="527.3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0" allowOverlap="1" wp14:anchorId="380ECDE3" wp14:editId="2AFD4852">
                <wp:simplePos x="0" y="0"/>
                <wp:positionH relativeFrom="column">
                  <wp:posOffset>844550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28" name="Lin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2EC21F" id="Line 237" o:spid="_x0000_s1026" style="position:absolute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5pt,42.05pt" to="66.5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0" allowOverlap="1" wp14:anchorId="51CC36DF" wp14:editId="2261F4FC">
                <wp:simplePos x="0" y="0"/>
                <wp:positionH relativeFrom="column">
                  <wp:posOffset>6696710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27" name="Lin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729533" id="Line 221" o:spid="_x0000_s1026" style="position:absolute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7.3pt,42.05pt" to="527.3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0" allowOverlap="1" wp14:anchorId="23003793" wp14:editId="5A60B594">
                <wp:simplePos x="0" y="0"/>
                <wp:positionH relativeFrom="column">
                  <wp:posOffset>844550</wp:posOffset>
                </wp:positionH>
                <wp:positionV relativeFrom="paragraph">
                  <wp:posOffset>534035</wp:posOffset>
                </wp:positionV>
                <wp:extent cx="635" cy="92075"/>
                <wp:effectExtent l="0" t="0" r="12065" b="9525"/>
                <wp:wrapNone/>
                <wp:docPr id="26" name="Lin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F43387" id="Line 233" o:spid="_x0000_s1026" style="position:absolute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5pt,42.05pt" to="66.55pt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0" allowOverlap="1" wp14:anchorId="4B22CAED" wp14:editId="10CFCFF9">
                <wp:simplePos x="0" y="0"/>
                <wp:positionH relativeFrom="column">
                  <wp:posOffset>6696710</wp:posOffset>
                </wp:positionH>
                <wp:positionV relativeFrom="paragraph">
                  <wp:posOffset>10043795</wp:posOffset>
                </wp:positionV>
                <wp:extent cx="635" cy="92075"/>
                <wp:effectExtent l="0" t="0" r="12065" b="0"/>
                <wp:wrapNone/>
                <wp:docPr id="25" name="Lin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F06C33" id="Line 236" o:spid="_x0000_s1026" style="position:absolute;flip:y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7.3pt,790.85pt" to="527.35pt,7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0" allowOverlap="1" wp14:anchorId="0F6A5030" wp14:editId="7C92F4E9">
                <wp:simplePos x="0" y="0"/>
                <wp:positionH relativeFrom="column">
                  <wp:posOffset>844550</wp:posOffset>
                </wp:positionH>
                <wp:positionV relativeFrom="paragraph">
                  <wp:posOffset>10043795</wp:posOffset>
                </wp:positionV>
                <wp:extent cx="635" cy="92075"/>
                <wp:effectExtent l="0" t="0" r="12065" b="0"/>
                <wp:wrapNone/>
                <wp:docPr id="24" name="Lin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920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E7E316" id="Line 234" o:spid="_x0000_s1026" style="position:absolute;flip:y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5pt,790.85pt" to="66.55pt,7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0" allowOverlap="1" wp14:anchorId="2CCA86AE" wp14:editId="709D9ABF">
                <wp:simplePos x="0" y="0"/>
                <wp:positionH relativeFrom="column">
                  <wp:posOffset>6971030</wp:posOffset>
                </wp:positionH>
                <wp:positionV relativeFrom="paragraph">
                  <wp:posOffset>8580755</wp:posOffset>
                </wp:positionV>
                <wp:extent cx="92075" cy="635"/>
                <wp:effectExtent l="0" t="0" r="0" b="0"/>
                <wp:wrapNone/>
                <wp:docPr id="23" name="Lin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3C6B23" id="Line 232" o:spid="_x0000_s1026" style="position:absolute;flip:x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675.65pt" to="556.15pt,6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0" allowOverlap="1" wp14:anchorId="694693E9" wp14:editId="53A53BAB">
                <wp:simplePos x="0" y="0"/>
                <wp:positionH relativeFrom="column">
                  <wp:posOffset>478790</wp:posOffset>
                </wp:positionH>
                <wp:positionV relativeFrom="paragraph">
                  <wp:posOffset>8580755</wp:posOffset>
                </wp:positionV>
                <wp:extent cx="92075" cy="635"/>
                <wp:effectExtent l="0" t="0" r="0" b="0"/>
                <wp:wrapNone/>
                <wp:docPr id="22" name="Lin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D6D843" id="Line 225" o:spid="_x0000_s1026" style="position:absolute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675.65pt" to="44.95pt,6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0" allowOverlap="1" wp14:anchorId="04EEE9CA" wp14:editId="5C8B959D">
                <wp:simplePos x="0" y="0"/>
                <wp:positionH relativeFrom="column">
                  <wp:posOffset>6971030</wp:posOffset>
                </wp:positionH>
                <wp:positionV relativeFrom="paragraph">
                  <wp:posOffset>4923155</wp:posOffset>
                </wp:positionV>
                <wp:extent cx="92075" cy="635"/>
                <wp:effectExtent l="0" t="0" r="0" b="0"/>
                <wp:wrapNone/>
                <wp:docPr id="21" name="Lin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88FA54" id="Line 231" o:spid="_x0000_s1026" style="position:absolute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387.65pt" to="556.15pt,3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0" allowOverlap="1" wp14:anchorId="71F7A0D1" wp14:editId="43E16AA3">
                <wp:simplePos x="0" y="0"/>
                <wp:positionH relativeFrom="column">
                  <wp:posOffset>478790</wp:posOffset>
                </wp:positionH>
                <wp:positionV relativeFrom="paragraph">
                  <wp:posOffset>4923155</wp:posOffset>
                </wp:positionV>
                <wp:extent cx="92075" cy="635"/>
                <wp:effectExtent l="0" t="0" r="0" b="0"/>
                <wp:wrapNone/>
                <wp:docPr id="20" name="Lin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583B0C" id="Line 224" o:spid="_x0000_s1026" style="position:absolute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387.65pt" to="44.95pt,3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0" allowOverlap="1" wp14:anchorId="39C4BAAB" wp14:editId="4B3A0897">
                <wp:simplePos x="0" y="0"/>
                <wp:positionH relativeFrom="column">
                  <wp:posOffset>478790</wp:posOffset>
                </wp:positionH>
                <wp:positionV relativeFrom="paragraph">
                  <wp:posOffset>3094355</wp:posOffset>
                </wp:positionV>
                <wp:extent cx="92075" cy="635"/>
                <wp:effectExtent l="0" t="0" r="0" b="0"/>
                <wp:wrapNone/>
                <wp:docPr id="19" name="Lin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B0AC63" id="Line 223" o:spid="_x0000_s1026" style="position:absolute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243.65pt" to="44.95pt,2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0" allowOverlap="1" wp14:anchorId="0C6853DD" wp14:editId="1965F1F2">
                <wp:simplePos x="0" y="0"/>
                <wp:positionH relativeFrom="column">
                  <wp:posOffset>6971030</wp:posOffset>
                </wp:positionH>
                <wp:positionV relativeFrom="paragraph">
                  <wp:posOffset>3094355</wp:posOffset>
                </wp:positionV>
                <wp:extent cx="92075" cy="635"/>
                <wp:effectExtent l="0" t="0" r="0" b="0"/>
                <wp:wrapNone/>
                <wp:docPr id="18" name="Lin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EE2A3B" id="Line 229" o:spid="_x0000_s1026" style="position:absolute;flip:x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243.65pt" to="556.15pt,2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0" allowOverlap="1" wp14:anchorId="76FF8E47" wp14:editId="450230EE">
                <wp:simplePos x="0" y="0"/>
                <wp:positionH relativeFrom="column">
                  <wp:posOffset>6971030</wp:posOffset>
                </wp:positionH>
                <wp:positionV relativeFrom="paragraph">
                  <wp:posOffset>1265555</wp:posOffset>
                </wp:positionV>
                <wp:extent cx="92075" cy="635"/>
                <wp:effectExtent l="0" t="0" r="0" b="0"/>
                <wp:wrapNone/>
                <wp:docPr id="17" name="Lin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2D95A9" id="Line 230" o:spid="_x0000_s1026" style="position:absolute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8.9pt,99.65pt" to="556.15pt,9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0" allowOverlap="1" wp14:anchorId="001BED1C" wp14:editId="4A640C0F">
                <wp:simplePos x="0" y="0"/>
                <wp:positionH relativeFrom="column">
                  <wp:posOffset>7062470</wp:posOffset>
                </wp:positionH>
                <wp:positionV relativeFrom="paragraph">
                  <wp:posOffset>6660515</wp:posOffset>
                </wp:positionV>
                <wp:extent cx="635" cy="635"/>
                <wp:effectExtent l="0" t="0" r="0" b="0"/>
                <wp:wrapNone/>
                <wp:docPr id="16" name="Lin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53FFDE" id="Line 226" o:spid="_x0000_s1026" style="position:absolute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6.1pt,524.45pt" to="556.15pt,5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0" allowOverlap="1" wp14:anchorId="7B2F80D3" wp14:editId="686E2406">
                <wp:simplePos x="0" y="0"/>
                <wp:positionH relativeFrom="column">
                  <wp:posOffset>478790</wp:posOffset>
                </wp:positionH>
                <wp:positionV relativeFrom="paragraph">
                  <wp:posOffset>1286510</wp:posOffset>
                </wp:positionV>
                <wp:extent cx="92075" cy="635"/>
                <wp:effectExtent l="0" t="0" r="0" b="0"/>
                <wp:wrapNone/>
                <wp:docPr id="15" name="Lin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2075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B3BE9E" id="Line 222" o:spid="_x0000_s1026" style="position:absolute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.7pt,101.3pt" to="44.95pt,10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" o:allowincell="f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0" allowOverlap="1" wp14:anchorId="6468E04E" wp14:editId="26720048">
                <wp:simplePos x="0" y="0"/>
                <wp:positionH relativeFrom="column">
                  <wp:posOffset>6239510</wp:posOffset>
                </wp:positionH>
                <wp:positionV relativeFrom="paragraph">
                  <wp:posOffset>259715</wp:posOffset>
                </wp:positionV>
                <wp:extent cx="823595" cy="635"/>
                <wp:effectExtent l="0" t="0" r="0" b="0"/>
                <wp:wrapNone/>
                <wp:docPr id="14" name="Lin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E75E11" id="Line 220" o:spid="_x0000_s1026" style="position:absolute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1.3pt,20.45pt" to="556.15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0" allowOverlap="1" wp14:anchorId="7E818BDD" wp14:editId="4ADFA8F3">
                <wp:simplePos x="0" y="0"/>
                <wp:positionH relativeFrom="column">
                  <wp:posOffset>7062470</wp:posOffset>
                </wp:positionH>
                <wp:positionV relativeFrom="paragraph">
                  <wp:posOffset>-14605</wp:posOffset>
                </wp:positionV>
                <wp:extent cx="635" cy="549275"/>
                <wp:effectExtent l="0" t="0" r="12065" b="0"/>
                <wp:wrapNone/>
                <wp:docPr id="13" name="Lin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635" cy="54927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279CE2" id="Line 219" o:spid="_x0000_s1026" style="position:absolute;flip:y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6.1pt,-1.15pt" to="556.1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0" allowOverlap="1" wp14:anchorId="0161624D" wp14:editId="1004C64B">
                <wp:simplePos x="0" y="0"/>
                <wp:positionH relativeFrom="column">
                  <wp:posOffset>6239510</wp:posOffset>
                </wp:positionH>
                <wp:positionV relativeFrom="paragraph">
                  <wp:posOffset>-14605</wp:posOffset>
                </wp:positionV>
                <wp:extent cx="823595" cy="635"/>
                <wp:effectExtent l="0" t="0" r="0" b="0"/>
                <wp:wrapNone/>
                <wp:docPr id="12" name="Lin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23595" cy="6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B11728" id="Line 218" o:spid="_x0000_s1026" style="position:absolute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1.3pt,-1.15pt" to="556.15pt,-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0" allowOverlap="1" wp14:anchorId="2237E611" wp14:editId="5581EFB5">
                <wp:simplePos x="0" y="0"/>
                <wp:positionH relativeFrom="column">
                  <wp:posOffset>5050790</wp:posOffset>
                </wp:positionH>
                <wp:positionV relativeFrom="paragraph">
                  <wp:posOffset>259715</wp:posOffset>
                </wp:positionV>
                <wp:extent cx="635" cy="274955"/>
                <wp:effectExtent l="0" t="0" r="12065" b="4445"/>
                <wp:wrapNone/>
                <wp:docPr id="11" name="Lin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" cy="27495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EA2008" id="Line 216" o:spid="_x0000_s1026" style="position:absolute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7.7pt,20.45pt" to="397.7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" o:allowincell="f" strokeweight="1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0" allowOverlap="1" wp14:anchorId="74D5C68F" wp14:editId="482F4F57">
                <wp:simplePos x="0" y="0"/>
                <wp:positionH relativeFrom="column">
                  <wp:posOffset>3862070</wp:posOffset>
                </wp:positionH>
                <wp:positionV relativeFrom="paragraph">
                  <wp:posOffset>-14605</wp:posOffset>
                </wp:positionV>
                <wp:extent cx="1189355" cy="274955"/>
                <wp:effectExtent l="0" t="0" r="4445" b="4445"/>
                <wp:wrapNone/>
                <wp:docPr id="10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9355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4C6182" id="Rectangle 204" o:spid="_x0000_s1026" style="position:absolute;margin-left:304.1pt;margin-top:-1.15pt;width:93.65pt;height:21.6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" o:allowincell="f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0" allowOverlap="1" wp14:anchorId="5A038BF4" wp14:editId="551CF731">
                <wp:simplePos x="0" y="0"/>
                <wp:positionH relativeFrom="column">
                  <wp:posOffset>5050790</wp:posOffset>
                </wp:positionH>
                <wp:positionV relativeFrom="paragraph">
                  <wp:posOffset>-14605</wp:posOffset>
                </wp:positionV>
                <wp:extent cx="1189355" cy="274955"/>
                <wp:effectExtent l="0" t="0" r="4445" b="4445"/>
                <wp:wrapNone/>
                <wp:docPr id="9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89355" cy="27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AB123E" id="Rectangle 203" o:spid="_x0000_s1026" style="position:absolute;margin-left:397.7pt;margin-top:-1.15pt;width:93.65pt;height:21.6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" o:allowincell="f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0" allowOverlap="1" wp14:anchorId="5343EDB0" wp14:editId="70025F70">
                <wp:simplePos x="0" y="0"/>
                <wp:positionH relativeFrom="column">
                  <wp:posOffset>5142230</wp:posOffset>
                </wp:positionH>
                <wp:positionV relativeFrom="paragraph">
                  <wp:posOffset>351155</wp:posOffset>
                </wp:positionV>
                <wp:extent cx="1866265" cy="183515"/>
                <wp:effectExtent l="0" t="0" r="0" b="0"/>
                <wp:wrapNone/>
                <wp:docPr id="8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6626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09CC9B5" w14:textId="77777777" w:rsidR="00AC1D1B" w:rsidRDefault="00AC1D1B" w:rsidP="0055405E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43EDB0" id="Rectangle 205" o:spid="_x0000_s1030" style="position:absolute;margin-left:404.9pt;margin-top:27.65pt;width:146.95pt;height:14.4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" o:allowincell="f" filled="f" stroked="f" strokeweight="1pt">
                <v:path arrowok="t"/>
                <v:textbox inset="1pt,1pt,1pt,1pt">
                  <w:txbxContent>
                    <w:p w14:paraId="509CC9B5" w14:textId="77777777" w:rsidR="00AC1D1B" w:rsidRDefault="00AC1D1B" w:rsidP="0055405E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0" allowOverlap="1" wp14:anchorId="2614381C" wp14:editId="2ECFE67B">
                <wp:simplePos x="0" y="0"/>
                <wp:positionH relativeFrom="column">
                  <wp:posOffset>4484370</wp:posOffset>
                </wp:positionH>
                <wp:positionV relativeFrom="paragraph">
                  <wp:posOffset>340360</wp:posOffset>
                </wp:positionV>
                <wp:extent cx="457835" cy="183515"/>
                <wp:effectExtent l="0" t="0" r="0" b="6985"/>
                <wp:wrapNone/>
                <wp:docPr id="7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83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A32590" w14:textId="78C9CD27" w:rsidR="00AC1D1B" w:rsidRPr="0007275C" w:rsidRDefault="0007275C" w:rsidP="0055405E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4381C" id="Rectangle 214" o:spid="_x0000_s1031" style="position:absolute;margin-left:353.1pt;margin-top:26.8pt;width:36.05pt;height:14.4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" o:allowincell="f" filled="f" stroked="f">
                <v:path arrowok="t"/>
                <v:textbox inset="1pt,1pt,1pt,1pt">
                  <w:txbxContent>
                    <w:p w14:paraId="2CA32590" w14:textId="78C9CD27" w:rsidR="00AC1D1B" w:rsidRPr="0007275C" w:rsidRDefault="0007275C" w:rsidP="0055405E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0" allowOverlap="1" wp14:anchorId="70B95DB7" wp14:editId="124D23A1">
                <wp:simplePos x="0" y="0"/>
                <wp:positionH relativeFrom="column">
                  <wp:posOffset>4484370</wp:posOffset>
                </wp:positionH>
                <wp:positionV relativeFrom="paragraph">
                  <wp:posOffset>53340</wp:posOffset>
                </wp:positionV>
                <wp:extent cx="457835" cy="183515"/>
                <wp:effectExtent l="0" t="0" r="0" b="0"/>
                <wp:wrapNone/>
                <wp:docPr id="6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83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FED929" w14:textId="37D0D21E" w:rsidR="00AC1D1B" w:rsidRPr="0007275C" w:rsidRDefault="0007275C" w:rsidP="0055405E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1AHIT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B95DB7" id="Rectangle 213" o:spid="_x0000_s1032" style="position:absolute;margin-left:353.1pt;margin-top:4.2pt;width:36.05pt;height:14.4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" o:allowincell="f" filled="f" stroked="f">
                <v:path arrowok="t"/>
                <v:textbox inset="1pt,1pt,1pt,1pt">
                  <w:txbxContent>
                    <w:p w14:paraId="7BFED929" w14:textId="37D0D21E" w:rsidR="00AC1D1B" w:rsidRPr="0007275C" w:rsidRDefault="0007275C" w:rsidP="0055405E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1AHIT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1" layoutInCell="0" allowOverlap="1" wp14:anchorId="345C8B91" wp14:editId="5D62F65E">
                <wp:simplePos x="0" y="0"/>
                <wp:positionH relativeFrom="column">
                  <wp:posOffset>537845</wp:posOffset>
                </wp:positionH>
                <wp:positionV relativeFrom="paragraph">
                  <wp:posOffset>52705</wp:posOffset>
                </wp:positionV>
                <wp:extent cx="3234055" cy="390525"/>
                <wp:effectExtent l="0" t="0" r="0" b="0"/>
                <wp:wrapNone/>
                <wp:docPr id="5" name="Rectangl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3405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3B564C0" w14:textId="6D4D5A89" w:rsidR="00AC1D1B" w:rsidRDefault="00AC1D1B" w:rsidP="0055405E">
                            <w:r>
                              <w:t xml:space="preserve">Name: </w:t>
                            </w:r>
                            <w:r w:rsidR="0007275C">
                              <w:t>Leonard Bunea</w:t>
                            </w:r>
                            <w:r w:rsidR="0007275C">
                              <w:tab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5C8B91" id="Rectangle 211" o:spid="_x0000_s1033" style="position:absolute;margin-left:42.35pt;margin-top:4.15pt;width:254.65pt;height:30.7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" o:allowincell="f" filled="f" stroked="f">
                <v:path arrowok="t"/>
                <v:textbox inset="1pt,1pt,1pt,1pt">
                  <w:txbxContent>
                    <w:p w14:paraId="53B564C0" w14:textId="6D4D5A89" w:rsidR="00AC1D1B" w:rsidRDefault="00AC1D1B" w:rsidP="0055405E">
                      <w:r>
                        <w:t xml:space="preserve">Name: </w:t>
                      </w:r>
                      <w:r w:rsidR="0007275C">
                        <w:t>Leonard Bunea</w:t>
                      </w:r>
                      <w:r w:rsidR="0007275C">
                        <w:tab/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0" allowOverlap="1" wp14:anchorId="389252EF" wp14:editId="60846C0B">
                <wp:simplePos x="0" y="0"/>
                <wp:positionH relativeFrom="column">
                  <wp:posOffset>1111885</wp:posOffset>
                </wp:positionH>
                <wp:positionV relativeFrom="paragraph">
                  <wp:posOffset>52705</wp:posOffset>
                </wp:positionV>
                <wp:extent cx="2659380" cy="481330"/>
                <wp:effectExtent l="0" t="0" r="0" b="0"/>
                <wp:wrapNone/>
                <wp:docPr id="4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9380" cy="481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563F6DF" w14:textId="77777777" w:rsidR="00AC1D1B" w:rsidRDefault="00AC1D1B" w:rsidP="0055405E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252EF" id="Rectangle 210" o:spid="_x0000_s1034" style="position:absolute;margin-left:87.55pt;margin-top:4.15pt;width:209.4pt;height:37.9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" o:allowincell="f" filled="f" stroked="f">
                <v:path arrowok="t"/>
                <v:textbox inset="1pt,1pt,1pt,1pt">
                  <w:txbxContent>
                    <w:p w14:paraId="3563F6DF" w14:textId="77777777" w:rsidR="00AC1D1B" w:rsidRDefault="00AC1D1B" w:rsidP="0055405E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1" layoutInCell="0" allowOverlap="1" wp14:anchorId="5331DE4D" wp14:editId="3B2A16ED">
                <wp:simplePos x="0" y="0"/>
                <wp:positionH relativeFrom="column">
                  <wp:posOffset>3910330</wp:posOffset>
                </wp:positionH>
                <wp:positionV relativeFrom="paragraph">
                  <wp:posOffset>340360</wp:posOffset>
                </wp:positionV>
                <wp:extent cx="549275" cy="183515"/>
                <wp:effectExtent l="0" t="0" r="0" b="0"/>
                <wp:wrapNone/>
                <wp:docPr id="3" name="Rectangl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927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08B519C" w14:textId="77777777" w:rsidR="00AC1D1B" w:rsidRDefault="00AC1D1B" w:rsidP="0055405E">
                            <w:r>
                              <w:t>Gruppe: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31DE4D" id="Rectangle 209" o:spid="_x0000_s1035" style="position:absolute;margin-left:307.9pt;margin-top:26.8pt;width:43.25pt;height:14.4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" o:allowincell="f" filled="f" stroked="f">
                <v:path arrowok="t"/>
                <v:textbox inset="1pt,1pt,1pt,1pt">
                  <w:txbxContent>
                    <w:p w14:paraId="408B519C" w14:textId="77777777" w:rsidR="00AC1D1B" w:rsidRDefault="00AC1D1B" w:rsidP="0055405E">
                      <w:r>
                        <w:t>Gruppe: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1" layoutInCell="0" allowOverlap="1" wp14:anchorId="58BE4B9A" wp14:editId="1767340E">
                <wp:simplePos x="0" y="0"/>
                <wp:positionH relativeFrom="column">
                  <wp:posOffset>3910330</wp:posOffset>
                </wp:positionH>
                <wp:positionV relativeFrom="paragraph">
                  <wp:posOffset>340360</wp:posOffset>
                </wp:positionV>
                <wp:extent cx="549275" cy="183515"/>
                <wp:effectExtent l="0" t="0" r="0" b="0"/>
                <wp:wrapNone/>
                <wp:docPr id="2" name="Rectangl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927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100892" w14:textId="77777777" w:rsidR="00AC1D1B" w:rsidRDefault="00AC1D1B" w:rsidP="0055405E">
                            <w:r>
                              <w:t>Gruppe: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BE4B9A" id="Rectangle 208" o:spid="_x0000_s1036" style="position:absolute;margin-left:307.9pt;margin-top:26.8pt;width:43.25pt;height:14.4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" o:allowincell="f" filled="f" stroked="f">
                <v:path arrowok="t"/>
                <v:textbox inset="1pt,1pt,1pt,1pt">
                  <w:txbxContent>
                    <w:p w14:paraId="45100892" w14:textId="77777777" w:rsidR="00AC1D1B" w:rsidRDefault="00AC1D1B" w:rsidP="0055405E">
                      <w:r>
                        <w:t>Gruppe: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0" allowOverlap="1" wp14:anchorId="6D44C025" wp14:editId="018C3B17">
                <wp:simplePos x="0" y="0"/>
                <wp:positionH relativeFrom="column">
                  <wp:posOffset>478790</wp:posOffset>
                </wp:positionH>
                <wp:positionV relativeFrom="paragraph">
                  <wp:posOffset>-14605</wp:posOffset>
                </wp:positionV>
                <wp:extent cx="3383915" cy="549275"/>
                <wp:effectExtent l="0" t="0" r="0" b="0"/>
                <wp:wrapNone/>
                <wp:docPr id="1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83915" cy="549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534EC" id="Rectangle 207" o:spid="_x0000_s1026" style="position:absolute;margin-left:37.7pt;margin-top:-1.15pt;width:266.45pt;height:43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" o:allowincell="f" filled="f" strokeweight="1pt">
                <v:path arrowok="t"/>
              </v:rect>
            </w:pict>
          </mc:Fallback>
        </mc:AlternateContent>
      </w:r>
    </w:p>
    <w:p w14:paraId="1325B3E4" w14:textId="77777777" w:rsidR="0055405E" w:rsidRPr="0070582B" w:rsidRDefault="0055405E" w:rsidP="0055405E">
      <w:pPr>
        <w:rPr>
          <w:sz w:val="24"/>
        </w:rPr>
      </w:pPr>
    </w:p>
    <w:p w14:paraId="2872E60E" w14:textId="77777777" w:rsidR="0055405E" w:rsidRDefault="0052387C" w:rsidP="0055405E">
      <w:pPr>
        <w:ind w:firstLine="708"/>
        <w:rPr>
          <w:rFonts w:ascii="Comic Sans MS" w:hAnsi="Comic Sans MS" w:cs="Arial"/>
          <w:b/>
          <w:bCs/>
          <w:i/>
          <w:iCs/>
          <w:color w:val="0000FF"/>
          <w:sz w:val="36"/>
          <w:szCs w:val="36"/>
          <w:u w:val="single"/>
          <w:lang w:val="de-AT" w:eastAsia="de-AT"/>
        </w:rPr>
      </w:pPr>
      <w:r>
        <w:rPr>
          <w:noProof/>
        </w:rPr>
        <w:drawing>
          <wp:anchor distT="0" distB="0" distL="114300" distR="114300" simplePos="0" relativeHeight="251738624" behindDoc="0" locked="0" layoutInCell="1" allowOverlap="1" wp14:anchorId="7BC38757" wp14:editId="172C1855">
            <wp:simplePos x="0" y="0"/>
            <wp:positionH relativeFrom="column">
              <wp:posOffset>1151890</wp:posOffset>
            </wp:positionH>
            <wp:positionV relativeFrom="paragraph">
              <wp:posOffset>245110</wp:posOffset>
            </wp:positionV>
            <wp:extent cx="4845050" cy="3253740"/>
            <wp:effectExtent l="0" t="0" r="0" b="0"/>
            <wp:wrapNone/>
            <wp:docPr id="242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12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071B7" w14:textId="77777777" w:rsidR="0055405E" w:rsidRDefault="0055405E" w:rsidP="0055405E">
      <w:pPr>
        <w:jc w:val="center"/>
        <w:rPr>
          <w:color w:val="FF0000"/>
          <w:sz w:val="40"/>
          <w:szCs w:val="40"/>
        </w:rPr>
      </w:pPr>
    </w:p>
    <w:p w14:paraId="55475006" w14:textId="77777777" w:rsidR="0055405E" w:rsidRDefault="0055405E" w:rsidP="0055405E">
      <w:pPr>
        <w:jc w:val="center"/>
        <w:rPr>
          <w:color w:val="FF0000"/>
          <w:sz w:val="40"/>
          <w:szCs w:val="40"/>
        </w:rPr>
      </w:pPr>
    </w:p>
    <w:p w14:paraId="2BD5C827" w14:textId="597ADCC2" w:rsidR="0055405E" w:rsidRDefault="0055405E" w:rsidP="0055405E">
      <w:pPr>
        <w:jc w:val="center"/>
        <w:rPr>
          <w:color w:val="FF0000"/>
          <w:sz w:val="40"/>
          <w:szCs w:val="40"/>
        </w:rPr>
      </w:pPr>
    </w:p>
    <w:p w14:paraId="436C4F11" w14:textId="7D574C97" w:rsidR="0055405E" w:rsidRDefault="0055405E" w:rsidP="0055405E">
      <w:pPr>
        <w:jc w:val="center"/>
        <w:rPr>
          <w:color w:val="FF0000"/>
          <w:sz w:val="24"/>
          <w:szCs w:val="24"/>
        </w:rPr>
      </w:pPr>
    </w:p>
    <w:p w14:paraId="2D222348" w14:textId="7EE677B2" w:rsidR="0055405E" w:rsidRPr="0070582B" w:rsidRDefault="0055405E" w:rsidP="0055405E">
      <w:pPr>
        <w:rPr>
          <w:sz w:val="24"/>
          <w:szCs w:val="24"/>
        </w:rPr>
      </w:pPr>
    </w:p>
    <w:p w14:paraId="11B04E69" w14:textId="41EFE732" w:rsidR="0055405E" w:rsidRDefault="000A3BDA" w:rsidP="0055405E">
      <w:pPr>
        <w:rPr>
          <w:sz w:val="24"/>
          <w:szCs w:val="24"/>
        </w:rPr>
      </w:pPr>
      <w:r w:rsidRPr="00723297">
        <w:rPr>
          <w:rFonts w:ascii="Comic Sans MS" w:hAnsi="Comic Sans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8864" behindDoc="0" locked="0" layoutInCell="1" allowOverlap="1" wp14:anchorId="5E15A8E9" wp14:editId="3328CD2F">
                <wp:simplePos x="0" y="0"/>
                <wp:positionH relativeFrom="margin">
                  <wp:posOffset>3576955</wp:posOffset>
                </wp:positionH>
                <wp:positionV relativeFrom="paragraph">
                  <wp:posOffset>-966470</wp:posOffset>
                </wp:positionV>
                <wp:extent cx="2114550" cy="9163050"/>
                <wp:effectExtent l="0" t="0" r="19050" b="1905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91630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29DD1" w14:textId="30159AE9" w:rsidR="00723297" w:rsidRDefault="00723297"/>
                          <w:p w14:paraId="6D46B7A2" w14:textId="205B1F61" w:rsidR="00EC7017" w:rsidRPr="000310C9" w:rsidRDefault="00EC7017">
                            <w:pPr>
                              <w:rPr>
                                <w:sz w:val="22"/>
                                <w:szCs w:val="22"/>
                                <w:lang w:val="de-AT"/>
                              </w:rPr>
                            </w:pPr>
                            <w:r w:rsidRPr="000310C9">
                              <w:rPr>
                                <w:sz w:val="22"/>
                                <w:szCs w:val="22"/>
                                <w:lang w:val="de-AT"/>
                              </w:rPr>
                              <w:t>Schutz vor elektrischem Schlag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5A8E9" id="Text Box 2" o:spid="_x0000_s1037" type="#_x0000_t202" style="position:absolute;margin-left:281.65pt;margin-top:-76.1pt;width:166.5pt;height:721.5pt;z-index:251748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" filled="f" strokecolor="white [3212]">
                <v:textbox>
                  <w:txbxContent>
                    <w:p w14:paraId="70B29DD1" w14:textId="30159AE9" w:rsidR="00723297" w:rsidRDefault="00723297"/>
                    <w:p w14:paraId="6D46B7A2" w14:textId="205B1F61" w:rsidR="00EC7017" w:rsidRPr="000310C9" w:rsidRDefault="00EC7017">
                      <w:pPr>
                        <w:rPr>
                          <w:sz w:val="22"/>
                          <w:szCs w:val="22"/>
                          <w:lang w:val="de-AT"/>
                        </w:rPr>
                      </w:pPr>
                      <w:r w:rsidRPr="000310C9">
                        <w:rPr>
                          <w:sz w:val="22"/>
                          <w:szCs w:val="22"/>
                          <w:lang w:val="de-AT"/>
                        </w:rPr>
                        <w:t>Schutz vor elektrischem Schlag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BCD009" w14:textId="77777777" w:rsidR="0055405E" w:rsidRDefault="0055405E" w:rsidP="0055405E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D85C474" w14:textId="77777777" w:rsidR="0055405E" w:rsidRDefault="0055405E" w:rsidP="0055405E">
      <w:pPr>
        <w:tabs>
          <w:tab w:val="left" w:pos="1470"/>
        </w:tabs>
        <w:rPr>
          <w:sz w:val="24"/>
          <w:szCs w:val="24"/>
        </w:rPr>
      </w:pPr>
    </w:p>
    <w:p w14:paraId="3FCE9884" w14:textId="77777777" w:rsidR="0055405E" w:rsidRDefault="0055405E" w:rsidP="0055405E">
      <w:pPr>
        <w:tabs>
          <w:tab w:val="left" w:pos="1470"/>
        </w:tabs>
        <w:rPr>
          <w:sz w:val="24"/>
          <w:szCs w:val="24"/>
        </w:rPr>
      </w:pPr>
    </w:p>
    <w:p w14:paraId="73BDDBE3" w14:textId="77777777" w:rsidR="0055405E" w:rsidRPr="0070582B" w:rsidRDefault="0055405E" w:rsidP="0055405E">
      <w:pPr>
        <w:tabs>
          <w:tab w:val="left" w:pos="1470"/>
        </w:tabs>
        <w:rPr>
          <w:sz w:val="24"/>
          <w:szCs w:val="24"/>
        </w:rPr>
      </w:pPr>
    </w:p>
    <w:p w14:paraId="55A98ECC" w14:textId="2E90B511" w:rsidR="00AC1D1B" w:rsidRDefault="00AC1D1B" w:rsidP="0055405E">
      <w:pPr>
        <w:rPr>
          <w:rFonts w:ascii="Comic Sans MS" w:hAnsi="Comic Sans MS"/>
          <w:sz w:val="32"/>
          <w:szCs w:val="32"/>
        </w:rPr>
      </w:pPr>
    </w:p>
    <w:p w14:paraId="74D19BB9" w14:textId="77777777" w:rsidR="00AC1D1B" w:rsidRPr="00AC1D1B" w:rsidRDefault="00AC1D1B" w:rsidP="00AC1D1B">
      <w:pPr>
        <w:rPr>
          <w:rFonts w:ascii="Comic Sans MS" w:hAnsi="Comic Sans MS"/>
          <w:sz w:val="32"/>
          <w:szCs w:val="32"/>
        </w:rPr>
      </w:pPr>
    </w:p>
    <w:p w14:paraId="284FF022" w14:textId="77777777" w:rsidR="00AC1D1B" w:rsidRPr="00AC1D1B" w:rsidRDefault="00AC1D1B" w:rsidP="00AC1D1B">
      <w:pPr>
        <w:rPr>
          <w:rFonts w:ascii="Comic Sans MS" w:hAnsi="Comic Sans MS"/>
          <w:sz w:val="32"/>
          <w:szCs w:val="32"/>
        </w:rPr>
      </w:pPr>
    </w:p>
    <w:p w14:paraId="1DBC1FCC" w14:textId="67268D4E" w:rsidR="00AC1D1B" w:rsidRPr="00AC1D1B" w:rsidRDefault="00AC1D1B" w:rsidP="00AC1D1B">
      <w:pPr>
        <w:rPr>
          <w:rFonts w:ascii="Comic Sans MS" w:hAnsi="Comic Sans MS"/>
          <w:sz w:val="32"/>
          <w:szCs w:val="32"/>
        </w:rPr>
      </w:pPr>
    </w:p>
    <w:p w14:paraId="551C879C" w14:textId="007F1C74" w:rsidR="00AC1D1B" w:rsidRPr="00AC1D1B" w:rsidRDefault="0007275C" w:rsidP="00AC1D1B">
      <w:pPr>
        <w:rPr>
          <w:rFonts w:ascii="Comic Sans MS" w:hAnsi="Comic Sans M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1AE4056" wp14:editId="1402AD86">
                <wp:simplePos x="0" y="0"/>
                <wp:positionH relativeFrom="column">
                  <wp:posOffset>1177925</wp:posOffset>
                </wp:positionH>
                <wp:positionV relativeFrom="paragraph">
                  <wp:posOffset>4445</wp:posOffset>
                </wp:positionV>
                <wp:extent cx="2660015" cy="379730"/>
                <wp:effectExtent l="0" t="0" r="0" b="1270"/>
                <wp:wrapNone/>
                <wp:docPr id="1053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660015" cy="379730"/>
                        </a:xfrm>
                        <a:prstGeom prst="rect">
                          <a:avLst/>
                        </a:prstGeom>
                        <a:solidFill>
                          <a:srgbClr xmlns:a14="http://schemas.microsoft.com/office/drawing/2010/main" val="FFFFFF" mc:Ignorable="a14" a14:legacySpreadsheetColorIndex="9"/>
                        </a:solidFill>
                        <a:ln w="9525">
                          <a:solidFill>
                            <a:srgbClr xmlns:a14="http://schemas.microsoft.com/office/drawing/2010/main" val="000000" mc:Ignorable="a14" a14:legacySpreadsheetColorIndex="64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82C8B" w14:textId="77777777" w:rsidR="00AC1D1B" w:rsidRDefault="00AC1D1B" w:rsidP="00AC1D1B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 xml:space="preserve">Abb.4: Geräteklassen nach dem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vorgesehenen  Schutz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 xml:space="preserve"> gegen Berührungsspannung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vertOverflow="clip" wrap="square" lIns="27432" tIns="22860" rIns="0" bIns="0" anchor="t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AE4056" id="Text Box 29" o:spid="_x0000_s1038" type="#_x0000_t202" style="position:absolute;margin-left:92.75pt;margin-top:.35pt;width:209.45pt;height:29.9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">
                <v:path arrowok="t"/>
                <v:textbox inset="2.16pt,1.8pt,0,0">
                  <w:txbxContent>
                    <w:p w14:paraId="3DF82C8B" w14:textId="77777777" w:rsidR="00AC1D1B" w:rsidRDefault="00AC1D1B" w:rsidP="00AC1D1B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 xml:space="preserve">Abb.4: Geräteklassen nach dem </w:t>
                      </w:r>
                      <w:proofErr w:type="gramStart"/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>vorgesehenen  Schutz</w:t>
                      </w:r>
                      <w:proofErr w:type="gramEnd"/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 w:val="18"/>
                          <w:szCs w:val="18"/>
                        </w:rPr>
                        <w:t xml:space="preserve"> gegen Berührungsspannung</w:t>
                      </w:r>
                      <w:r>
                        <w:rPr>
                          <w:rFonts w:ascii="Arial" w:hAnsi="Arial" w:cs="Arial"/>
                          <w:color w:val="000000"/>
                          <w:sz w:val="18"/>
                          <w:szCs w:val="18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</w:p>
    <w:p w14:paraId="428B55D8" w14:textId="2773485D" w:rsidR="00AC1D1B" w:rsidRPr="00AC1D1B" w:rsidRDefault="0007275C" w:rsidP="0007275C">
      <w:pPr>
        <w:tabs>
          <w:tab w:val="left" w:pos="6840"/>
        </w:tabs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</w:r>
    </w:p>
    <w:p w14:paraId="76692811" w14:textId="77777777" w:rsidR="00AC1D1B" w:rsidRDefault="00AC1D1B" w:rsidP="00AC1D1B">
      <w:pPr>
        <w:tabs>
          <w:tab w:val="left" w:pos="1926"/>
        </w:tabs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  <w:t>Beispiele für Geräte:</w:t>
      </w:r>
    </w:p>
    <w:p w14:paraId="3B3303E5" w14:textId="1363AA14" w:rsidR="00535C95" w:rsidRDefault="000F27B2" w:rsidP="00AC1D1B">
      <w:pPr>
        <w:tabs>
          <w:tab w:val="left" w:pos="1926"/>
        </w:tabs>
        <w:rPr>
          <w:rFonts w:ascii="Comic Sans MS" w:hAnsi="Comic Sans MS"/>
          <w:sz w:val="32"/>
          <w:szCs w:val="32"/>
        </w:rPr>
      </w:pPr>
      <w:r w:rsidRPr="008E151A">
        <w:rPr>
          <w:rFonts w:ascii="Comic Sans MS" w:hAnsi="Comic Sans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2720" behindDoc="0" locked="0" layoutInCell="1" allowOverlap="1" wp14:anchorId="6E676E35" wp14:editId="6DC4F76A">
                <wp:simplePos x="0" y="0"/>
                <wp:positionH relativeFrom="column">
                  <wp:posOffset>2995930</wp:posOffset>
                </wp:positionH>
                <wp:positionV relativeFrom="paragraph">
                  <wp:posOffset>165735</wp:posOffset>
                </wp:positionV>
                <wp:extent cx="2360930" cy="1404620"/>
                <wp:effectExtent l="0" t="0" r="10795" b="203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25D5D" w14:textId="468EE98A" w:rsidR="008E151A" w:rsidRDefault="00CD5931" w:rsidP="00CD5931">
                            <w:pPr>
                              <w:rPr>
                                <w:sz w:val="28"/>
                                <w:szCs w:val="28"/>
                                <w:shd w:val="clear" w:color="auto" w:fill="FFFFFF"/>
                              </w:rPr>
                            </w:pPr>
                            <w:r w:rsidRPr="00CD5931">
                              <w:rPr>
                                <w:sz w:val="28"/>
                                <w:szCs w:val="28"/>
                                <w:shd w:val="clear" w:color="auto" w:fill="FFFFFF"/>
                              </w:rPr>
                              <w:t>Bügeleisen, Waschautomaten und Warmwassergeräte.</w:t>
                            </w:r>
                          </w:p>
                          <w:p w14:paraId="73A23DFA" w14:textId="0A178385" w:rsidR="00CD5931" w:rsidRPr="000F27B2" w:rsidRDefault="000F27B2" w:rsidP="000F27B2">
                            <w:pPr>
                              <w:rPr>
                                <w:sz w:val="32"/>
                                <w:szCs w:val="32"/>
                                <w:lang w:val="de-AT"/>
                              </w:rPr>
                            </w:pPr>
                            <w:r w:rsidRPr="000F27B2"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w:t>alle Geräte, die mit einem Schutzleiter verbunden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676E35" id="_x0000_s1039" type="#_x0000_t202" style="position:absolute;margin-left:235.9pt;margin-top:13.05pt;width:185.9pt;height:110.6pt;z-index:251742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" fillcolor="white [3212]" strokecolor="white [3212]">
                <v:textbox style="mso-fit-shape-to-text:t">
                  <w:txbxContent>
                    <w:p w14:paraId="5C225D5D" w14:textId="468EE98A" w:rsidR="008E151A" w:rsidRDefault="00CD5931" w:rsidP="00CD5931">
                      <w:pPr>
                        <w:rPr>
                          <w:sz w:val="28"/>
                          <w:szCs w:val="28"/>
                          <w:shd w:val="clear" w:color="auto" w:fill="FFFFFF"/>
                        </w:rPr>
                      </w:pPr>
                      <w:r w:rsidRPr="00CD5931">
                        <w:rPr>
                          <w:sz w:val="28"/>
                          <w:szCs w:val="28"/>
                          <w:shd w:val="clear" w:color="auto" w:fill="FFFFFF"/>
                        </w:rPr>
                        <w:t>Bügeleisen, Waschautomaten und Warmwassergeräte.</w:t>
                      </w:r>
                    </w:p>
                    <w:p w14:paraId="73A23DFA" w14:textId="0A178385" w:rsidR="00CD5931" w:rsidRPr="000F27B2" w:rsidRDefault="000F27B2" w:rsidP="000F27B2">
                      <w:pPr>
                        <w:rPr>
                          <w:sz w:val="32"/>
                          <w:szCs w:val="32"/>
                          <w:lang w:val="de-AT"/>
                        </w:rPr>
                      </w:pPr>
                      <w:r w:rsidRPr="000F27B2">
                        <w:rPr>
                          <w:sz w:val="22"/>
                          <w:szCs w:val="22"/>
                          <w:shd w:val="clear" w:color="auto" w:fill="FFFFFF"/>
                        </w:rPr>
                        <w:t>alle Geräte, die mit einem Schutzleiter verbunden</w:t>
                      </w:r>
                    </w:p>
                  </w:txbxContent>
                </v:textbox>
              </v:shape>
            </w:pict>
          </mc:Fallback>
        </mc:AlternateContent>
      </w:r>
    </w:p>
    <w:p w14:paraId="2F293B70" w14:textId="0CCF9A6B" w:rsidR="00AC1D1B" w:rsidRDefault="00AC1D1B" w:rsidP="00535C95">
      <w:pPr>
        <w:tabs>
          <w:tab w:val="left" w:pos="1926"/>
        </w:tabs>
        <w:spacing w:line="360" w:lineRule="auto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  <w:t xml:space="preserve">*der </w:t>
      </w:r>
      <w:r w:rsidR="00535C95">
        <w:rPr>
          <w:rFonts w:ascii="Comic Sans MS" w:hAnsi="Comic Sans MS"/>
          <w:sz w:val="32"/>
          <w:szCs w:val="32"/>
        </w:rPr>
        <w:t xml:space="preserve">Klasse </w:t>
      </w:r>
      <w:proofErr w:type="gramStart"/>
      <w:r w:rsidR="00B4603F">
        <w:rPr>
          <w:rFonts w:ascii="Comic Sans MS" w:hAnsi="Comic Sans MS"/>
          <w:sz w:val="32"/>
          <w:szCs w:val="32"/>
        </w:rPr>
        <w:t>I</w:t>
      </w:r>
      <w:r w:rsidR="00535C95">
        <w:rPr>
          <w:rFonts w:ascii="Comic Sans MS" w:hAnsi="Comic Sans MS"/>
          <w:sz w:val="32"/>
          <w:szCs w:val="32"/>
        </w:rPr>
        <w:t>:_</w:t>
      </w:r>
      <w:proofErr w:type="gramEnd"/>
      <w:r w:rsidR="00535C95">
        <w:rPr>
          <w:rFonts w:ascii="Comic Sans MS" w:hAnsi="Comic Sans MS"/>
          <w:sz w:val="32"/>
          <w:szCs w:val="32"/>
        </w:rPr>
        <w:t>________________________________</w:t>
      </w:r>
    </w:p>
    <w:p w14:paraId="5BDA09F5" w14:textId="77777777" w:rsidR="00535C95" w:rsidRPr="00AC1D1B" w:rsidRDefault="00535C95" w:rsidP="00535C95">
      <w:pPr>
        <w:tabs>
          <w:tab w:val="left" w:pos="1926"/>
        </w:tabs>
        <w:spacing w:line="360" w:lineRule="auto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  <w:t>________________________________</w:t>
      </w:r>
    </w:p>
    <w:p w14:paraId="56BCE6C7" w14:textId="7B73D18B" w:rsidR="00AC1D1B" w:rsidRPr="00AC1D1B" w:rsidRDefault="00AC1D1B" w:rsidP="00FB45F7">
      <w:pPr>
        <w:spacing w:line="360" w:lineRule="auto"/>
        <w:jc w:val="center"/>
        <w:rPr>
          <w:rFonts w:ascii="Comic Sans MS" w:hAnsi="Comic Sans MS"/>
          <w:sz w:val="32"/>
          <w:szCs w:val="32"/>
        </w:rPr>
      </w:pPr>
    </w:p>
    <w:p w14:paraId="27EE33EA" w14:textId="253AC42C" w:rsidR="00535C95" w:rsidRDefault="00FB45F7" w:rsidP="00535C95">
      <w:pPr>
        <w:tabs>
          <w:tab w:val="left" w:pos="1926"/>
        </w:tabs>
        <w:spacing w:line="360" w:lineRule="auto"/>
        <w:rPr>
          <w:rFonts w:ascii="Comic Sans MS" w:hAnsi="Comic Sans MS"/>
          <w:sz w:val="32"/>
          <w:szCs w:val="32"/>
        </w:rPr>
      </w:pPr>
      <w:r w:rsidRPr="008E151A">
        <w:rPr>
          <w:rFonts w:ascii="Comic Sans MS" w:hAnsi="Comic Sans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4768" behindDoc="0" locked="0" layoutInCell="1" allowOverlap="1" wp14:anchorId="246E4980" wp14:editId="65588BC4">
                <wp:simplePos x="0" y="0"/>
                <wp:positionH relativeFrom="column">
                  <wp:posOffset>3005455</wp:posOffset>
                </wp:positionH>
                <wp:positionV relativeFrom="paragraph">
                  <wp:posOffset>8255</wp:posOffset>
                </wp:positionV>
                <wp:extent cx="3733800" cy="1404620"/>
                <wp:effectExtent l="0" t="0" r="19050" b="2159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9737A" w14:textId="73DA180D" w:rsidR="00FB45F7" w:rsidRPr="006B17B9" w:rsidRDefault="006B17B9" w:rsidP="006B17B9">
                            <w:pPr>
                              <w:rPr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B17B9">
                              <w:rPr>
                                <w:sz w:val="24"/>
                                <w:szCs w:val="24"/>
                                <w:shd w:val="clear" w:color="auto" w:fill="FFFFFF"/>
                              </w:rPr>
                              <w:t>Handleuchten, Geräte für die Haut- und Haarbehandlung sowie für ortsveränderliche Sicherheitstransformatoren.</w:t>
                            </w:r>
                          </w:p>
                          <w:p w14:paraId="10D9B126" w14:textId="28FE0E66" w:rsidR="006B17B9" w:rsidRPr="006B17B9" w:rsidRDefault="006B17B9" w:rsidP="006B17B9">
                            <w:pPr>
                              <w:rPr>
                                <w:sz w:val="40"/>
                                <w:szCs w:val="40"/>
                                <w:lang w:val="de-AT"/>
                              </w:rPr>
                            </w:pPr>
                            <w:r w:rsidRPr="006B17B9">
                              <w:rPr>
                                <w:sz w:val="24"/>
                                <w:szCs w:val="24"/>
                                <w:shd w:val="clear" w:color="auto" w:fill="FFFFFF"/>
                              </w:rPr>
                              <w:t>Elektrowerkzeugen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6E4980" id="_x0000_s1040" type="#_x0000_t202" style="position:absolute;margin-left:236.65pt;margin-top:.65pt;width:294pt;height:110.6pt;z-index:251744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" fillcolor="white [3212]" strokecolor="white [3212]">
                <v:textbox style="mso-fit-shape-to-text:t">
                  <w:txbxContent>
                    <w:p w14:paraId="1629737A" w14:textId="73DA180D" w:rsidR="00FB45F7" w:rsidRPr="006B17B9" w:rsidRDefault="006B17B9" w:rsidP="006B17B9">
                      <w:pPr>
                        <w:rPr>
                          <w:sz w:val="24"/>
                          <w:szCs w:val="24"/>
                          <w:shd w:val="clear" w:color="auto" w:fill="FFFFFF"/>
                        </w:rPr>
                      </w:pPr>
                      <w:r w:rsidRPr="006B17B9">
                        <w:rPr>
                          <w:sz w:val="24"/>
                          <w:szCs w:val="24"/>
                          <w:shd w:val="clear" w:color="auto" w:fill="FFFFFF"/>
                        </w:rPr>
                        <w:t>Handleuchten, Geräte für die Haut- und Haarbehandlung sowie für ortsveränderliche Sicherheitstransformatoren.</w:t>
                      </w:r>
                    </w:p>
                    <w:p w14:paraId="10D9B126" w14:textId="28FE0E66" w:rsidR="006B17B9" w:rsidRPr="006B17B9" w:rsidRDefault="006B17B9" w:rsidP="006B17B9">
                      <w:pPr>
                        <w:rPr>
                          <w:sz w:val="40"/>
                          <w:szCs w:val="40"/>
                          <w:lang w:val="de-AT"/>
                        </w:rPr>
                      </w:pPr>
                      <w:r w:rsidRPr="006B17B9">
                        <w:rPr>
                          <w:sz w:val="24"/>
                          <w:szCs w:val="24"/>
                          <w:shd w:val="clear" w:color="auto" w:fill="FFFFFF"/>
                        </w:rPr>
                        <w:t>Elektrowerkzeugen</w:t>
                      </w:r>
                    </w:p>
                  </w:txbxContent>
                </v:textbox>
              </v:shape>
            </w:pict>
          </mc:Fallback>
        </mc:AlternateContent>
      </w:r>
      <w:r w:rsidR="00535C95">
        <w:rPr>
          <w:rFonts w:ascii="Comic Sans MS" w:hAnsi="Comic Sans MS"/>
          <w:sz w:val="32"/>
          <w:szCs w:val="32"/>
        </w:rPr>
        <w:tab/>
      </w:r>
      <w:r w:rsidR="00535C95">
        <w:rPr>
          <w:rFonts w:ascii="Comic Sans MS" w:hAnsi="Comic Sans MS"/>
          <w:sz w:val="32"/>
          <w:szCs w:val="32"/>
        </w:rPr>
        <w:tab/>
        <w:t xml:space="preserve">*der Klasse </w:t>
      </w:r>
      <w:proofErr w:type="gramStart"/>
      <w:r w:rsidR="00B4603F">
        <w:rPr>
          <w:rFonts w:ascii="Comic Sans MS" w:hAnsi="Comic Sans MS"/>
          <w:sz w:val="32"/>
          <w:szCs w:val="32"/>
        </w:rPr>
        <w:t>II</w:t>
      </w:r>
      <w:r w:rsidR="00535C95">
        <w:rPr>
          <w:rFonts w:ascii="Comic Sans MS" w:hAnsi="Comic Sans MS"/>
          <w:sz w:val="32"/>
          <w:szCs w:val="32"/>
        </w:rPr>
        <w:t>:_</w:t>
      </w:r>
      <w:proofErr w:type="gramEnd"/>
      <w:r w:rsidR="00535C95">
        <w:rPr>
          <w:rFonts w:ascii="Comic Sans MS" w:hAnsi="Comic Sans MS"/>
          <w:sz w:val="32"/>
          <w:szCs w:val="32"/>
        </w:rPr>
        <w:t>________________________________</w:t>
      </w:r>
    </w:p>
    <w:p w14:paraId="784A66C1" w14:textId="77777777" w:rsidR="00535C95" w:rsidRPr="00AC1D1B" w:rsidRDefault="00535C95" w:rsidP="00535C95">
      <w:pPr>
        <w:tabs>
          <w:tab w:val="left" w:pos="1926"/>
        </w:tabs>
        <w:spacing w:line="360" w:lineRule="auto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  <w:t>_________________________________</w:t>
      </w:r>
    </w:p>
    <w:p w14:paraId="5954F6A5" w14:textId="77777777" w:rsidR="00535C95" w:rsidRPr="00AC1D1B" w:rsidRDefault="00535C95" w:rsidP="00535C95">
      <w:pPr>
        <w:spacing w:line="360" w:lineRule="auto"/>
        <w:rPr>
          <w:rFonts w:ascii="Comic Sans MS" w:hAnsi="Comic Sans MS"/>
          <w:sz w:val="32"/>
          <w:szCs w:val="32"/>
        </w:rPr>
      </w:pPr>
    </w:p>
    <w:p w14:paraId="2B86ED96" w14:textId="0EFDF05A" w:rsidR="00535C95" w:rsidRDefault="00DE3B6B" w:rsidP="00535C95">
      <w:pPr>
        <w:tabs>
          <w:tab w:val="left" w:pos="1926"/>
        </w:tabs>
        <w:spacing w:line="360" w:lineRule="auto"/>
        <w:rPr>
          <w:rFonts w:ascii="Comic Sans MS" w:hAnsi="Comic Sans MS"/>
          <w:sz w:val="32"/>
          <w:szCs w:val="32"/>
        </w:rPr>
      </w:pPr>
      <w:r w:rsidRPr="008E151A">
        <w:rPr>
          <w:rFonts w:ascii="Comic Sans MS" w:hAnsi="Comic Sans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6816" behindDoc="0" locked="0" layoutInCell="1" allowOverlap="1" wp14:anchorId="1A3A2DE4" wp14:editId="713ACD2D">
                <wp:simplePos x="0" y="0"/>
                <wp:positionH relativeFrom="column">
                  <wp:posOffset>3000375</wp:posOffset>
                </wp:positionH>
                <wp:positionV relativeFrom="paragraph">
                  <wp:posOffset>104775</wp:posOffset>
                </wp:positionV>
                <wp:extent cx="3733800" cy="1404620"/>
                <wp:effectExtent l="0" t="0" r="19050" b="2159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4E4AB" w14:textId="2577F060" w:rsidR="00DE3B6B" w:rsidRPr="007F0615" w:rsidRDefault="007F0615" w:rsidP="007F0615">
                            <w:pPr>
                              <w:rPr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7F0615">
                              <w:rPr>
                                <w:sz w:val="24"/>
                                <w:szCs w:val="24"/>
                                <w:shd w:val="clear" w:color="auto" w:fill="FFFFFF"/>
                              </w:rPr>
                              <w:t>alle Geräte mit Akku- oder Batteriebetrieb</w:t>
                            </w:r>
                          </w:p>
                          <w:p w14:paraId="054D6872" w14:textId="21D910CE" w:rsidR="007F0615" w:rsidRPr="007F0615" w:rsidRDefault="007F0615" w:rsidP="007F0615">
                            <w:pPr>
                              <w:rPr>
                                <w:rStyle w:val="Strong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 w:rsidRPr="007F0615">
                              <w:rPr>
                                <w:rStyle w:val="Strong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Sicherheitstransformator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A2DE4" id="_x0000_s1041" type="#_x0000_t202" style="position:absolute;margin-left:236.25pt;margin-top:8.25pt;width:294pt;height:110.6pt;z-index:251746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" fillcolor="white [3212]" strokecolor="white [3212]">
                <v:textbox style="mso-fit-shape-to-text:t">
                  <w:txbxContent>
                    <w:p w14:paraId="2504E4AB" w14:textId="2577F060" w:rsidR="00DE3B6B" w:rsidRPr="007F0615" w:rsidRDefault="007F0615" w:rsidP="007F0615">
                      <w:pPr>
                        <w:rPr>
                          <w:sz w:val="24"/>
                          <w:szCs w:val="24"/>
                          <w:shd w:val="clear" w:color="auto" w:fill="FFFFFF"/>
                        </w:rPr>
                      </w:pPr>
                      <w:r w:rsidRPr="007F0615">
                        <w:rPr>
                          <w:sz w:val="24"/>
                          <w:szCs w:val="24"/>
                          <w:shd w:val="clear" w:color="auto" w:fill="FFFFFF"/>
                        </w:rPr>
                        <w:t>alle Geräte mit Akku- oder Batteriebetrieb</w:t>
                      </w:r>
                    </w:p>
                    <w:p w14:paraId="054D6872" w14:textId="21D910CE" w:rsidR="007F0615" w:rsidRPr="007F0615" w:rsidRDefault="007F0615" w:rsidP="007F0615">
                      <w:pPr>
                        <w:rPr>
                          <w:rStyle w:val="Strong"/>
                          <w:b w:val="0"/>
                          <w:bCs w:val="0"/>
                          <w:sz w:val="24"/>
                          <w:szCs w:val="24"/>
                        </w:rPr>
                      </w:pPr>
                      <w:r w:rsidRPr="007F0615">
                        <w:rPr>
                          <w:rStyle w:val="Strong"/>
                          <w:b w:val="0"/>
                          <w:bCs w:val="0"/>
                          <w:sz w:val="24"/>
                          <w:szCs w:val="24"/>
                        </w:rPr>
                        <w:t>Sicherheitstransformator</w:t>
                      </w:r>
                    </w:p>
                  </w:txbxContent>
                </v:textbox>
              </v:shape>
            </w:pict>
          </mc:Fallback>
        </mc:AlternateContent>
      </w:r>
      <w:r w:rsidR="00535C95">
        <w:rPr>
          <w:rFonts w:ascii="Comic Sans MS" w:hAnsi="Comic Sans MS"/>
          <w:sz w:val="32"/>
          <w:szCs w:val="32"/>
        </w:rPr>
        <w:tab/>
        <w:t xml:space="preserve">  *der Klasse </w:t>
      </w:r>
      <w:proofErr w:type="gramStart"/>
      <w:r w:rsidR="00B4603F">
        <w:rPr>
          <w:rFonts w:ascii="Comic Sans MS" w:hAnsi="Comic Sans MS"/>
          <w:sz w:val="32"/>
          <w:szCs w:val="32"/>
        </w:rPr>
        <w:t>III</w:t>
      </w:r>
      <w:r w:rsidR="00535C95">
        <w:rPr>
          <w:rFonts w:ascii="Comic Sans MS" w:hAnsi="Comic Sans MS"/>
          <w:sz w:val="32"/>
          <w:szCs w:val="32"/>
        </w:rPr>
        <w:t>:_</w:t>
      </w:r>
      <w:proofErr w:type="gramEnd"/>
      <w:r w:rsidR="00535C95">
        <w:rPr>
          <w:rFonts w:ascii="Comic Sans MS" w:hAnsi="Comic Sans MS"/>
          <w:sz w:val="32"/>
          <w:szCs w:val="32"/>
        </w:rPr>
        <w:t>________________________________</w:t>
      </w:r>
    </w:p>
    <w:p w14:paraId="72555E91" w14:textId="47FBD6DD" w:rsidR="00535C95" w:rsidRPr="00AC1D1B" w:rsidRDefault="00535C95" w:rsidP="00535C95">
      <w:pPr>
        <w:tabs>
          <w:tab w:val="left" w:pos="1926"/>
        </w:tabs>
        <w:spacing w:line="360" w:lineRule="auto"/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</w:r>
      <w:r>
        <w:rPr>
          <w:rFonts w:ascii="Comic Sans MS" w:hAnsi="Comic Sans MS"/>
          <w:sz w:val="32"/>
          <w:szCs w:val="32"/>
        </w:rPr>
        <w:tab/>
        <w:t>_________________________________</w:t>
      </w:r>
    </w:p>
    <w:p w14:paraId="5019E107" w14:textId="013FFDF2" w:rsidR="00535C95" w:rsidRPr="00AC1D1B" w:rsidRDefault="00DE3B6B" w:rsidP="00DE3B6B">
      <w:pPr>
        <w:tabs>
          <w:tab w:val="left" w:pos="3675"/>
        </w:tabs>
        <w:rPr>
          <w:rFonts w:ascii="Comic Sans MS" w:hAnsi="Comic Sans MS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ab/>
      </w:r>
    </w:p>
    <w:p w14:paraId="0BDAA93B" w14:textId="77777777" w:rsidR="00AC1D1B" w:rsidRPr="00AC1D1B" w:rsidRDefault="00AC1D1B" w:rsidP="00AC1D1B">
      <w:pPr>
        <w:rPr>
          <w:rFonts w:ascii="Comic Sans MS" w:hAnsi="Comic Sans MS"/>
          <w:sz w:val="32"/>
          <w:szCs w:val="32"/>
        </w:rPr>
      </w:pPr>
    </w:p>
    <w:p w14:paraId="5E9AEE2F" w14:textId="77777777" w:rsidR="00AC1D1B" w:rsidRPr="00AC1D1B" w:rsidRDefault="00AC1D1B" w:rsidP="00AC1D1B">
      <w:pPr>
        <w:rPr>
          <w:rFonts w:ascii="Comic Sans MS" w:hAnsi="Comic Sans MS"/>
          <w:sz w:val="32"/>
          <w:szCs w:val="32"/>
        </w:rPr>
      </w:pPr>
    </w:p>
    <w:p w14:paraId="78B0724A" w14:textId="77777777" w:rsidR="00B4603F" w:rsidRDefault="00B4603F" w:rsidP="00AC1D1B">
      <w:pPr>
        <w:rPr>
          <w:rFonts w:ascii="Comic Sans MS" w:hAnsi="Comic Sans MS"/>
          <w:sz w:val="32"/>
          <w:szCs w:val="32"/>
        </w:rPr>
      </w:pPr>
    </w:p>
    <w:p w14:paraId="49EB65DA" w14:textId="77777777" w:rsidR="000310C9" w:rsidRDefault="00B4603F" w:rsidP="00AC1D1B">
      <w:pPr>
        <w:rPr>
          <w:noProof/>
        </w:rPr>
      </w:pPr>
      <w:r>
        <w:rPr>
          <w:rFonts w:ascii="Comic Sans MS" w:hAnsi="Comic Sans MS"/>
          <w:sz w:val="32"/>
          <w:szCs w:val="32"/>
        </w:rPr>
        <w:br w:type="page"/>
      </w:r>
    </w:p>
    <w:tbl>
      <w:tblPr>
        <w:tblStyle w:val="TableGrid"/>
        <w:tblpPr w:leftFromText="180" w:rightFromText="180" w:vertAnchor="page" w:horzAnchor="page" w:tblpX="1891" w:tblpY="706"/>
        <w:tblW w:w="0" w:type="auto"/>
        <w:tblLook w:val="04A0" w:firstRow="1" w:lastRow="0" w:firstColumn="1" w:lastColumn="0" w:noHBand="0" w:noVBand="1"/>
      </w:tblPr>
      <w:tblGrid>
        <w:gridCol w:w="8359"/>
      </w:tblGrid>
      <w:tr w:rsidR="00A648BC" w:rsidRPr="000310C9" w14:paraId="253FFBBB" w14:textId="77777777" w:rsidTr="00A648BC">
        <w:trPr>
          <w:trHeight w:val="416"/>
        </w:trPr>
        <w:tc>
          <w:tcPr>
            <w:tcW w:w="8359" w:type="dxa"/>
          </w:tcPr>
          <w:p w14:paraId="15883402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lastRenderedPageBreak/>
              <w:t>Schutzmaßnahme</w:t>
            </w:r>
            <w:proofErr w:type="spellEnd"/>
          </w:p>
        </w:tc>
      </w:tr>
      <w:tr w:rsidR="00A648BC" w:rsidRPr="000310C9" w14:paraId="49A2FF5F" w14:textId="77777777" w:rsidTr="00A648BC">
        <w:trPr>
          <w:trHeight w:val="415"/>
        </w:trPr>
        <w:tc>
          <w:tcPr>
            <w:tcW w:w="8359" w:type="dxa"/>
          </w:tcPr>
          <w:p w14:paraId="22A907F5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r w:rsidRPr="00A648BC">
              <w:rPr>
                <w:sz w:val="32"/>
                <w:szCs w:val="32"/>
                <w:lang w:val="en-US"/>
              </w:rPr>
              <w:t xml:space="preserve">Schutz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vor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elektrischem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Schlag</w:t>
            </w:r>
            <w:proofErr w:type="spellEnd"/>
          </w:p>
        </w:tc>
      </w:tr>
      <w:tr w:rsidR="00A648BC" w:rsidRPr="00D70AC9" w14:paraId="6016B304" w14:textId="77777777" w:rsidTr="00A648BC">
        <w:tc>
          <w:tcPr>
            <w:tcW w:w="8359" w:type="dxa"/>
          </w:tcPr>
          <w:p w14:paraId="0D2BB04A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Schutz gegen Stromschlag im Fehlerfall</w:t>
            </w:r>
          </w:p>
        </w:tc>
      </w:tr>
      <w:tr w:rsidR="00A648BC" w:rsidRPr="00234579" w14:paraId="2EF241D3" w14:textId="77777777" w:rsidTr="00A648BC">
        <w:trPr>
          <w:trHeight w:val="371"/>
        </w:trPr>
        <w:tc>
          <w:tcPr>
            <w:tcW w:w="8359" w:type="dxa"/>
          </w:tcPr>
          <w:p w14:paraId="61DE79C4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Zusätzlicher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Schutz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gegen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Stromschlag</w:t>
            </w:r>
            <w:proofErr w:type="spellEnd"/>
          </w:p>
        </w:tc>
      </w:tr>
      <w:tr w:rsidR="00A648BC" w14:paraId="52A46F58" w14:textId="77777777" w:rsidTr="00A648BC">
        <w:tc>
          <w:tcPr>
            <w:tcW w:w="8359" w:type="dxa"/>
          </w:tcPr>
          <w:p w14:paraId="1ED40B87" w14:textId="77777777" w:rsidR="00A648BC" w:rsidRPr="00BD5786" w:rsidRDefault="00A648BC" w:rsidP="00A648BC">
            <w:pPr>
              <w:rPr>
                <w:sz w:val="32"/>
                <w:szCs w:val="32"/>
                <w:lang w:val="de-AT"/>
              </w:rPr>
            </w:pPr>
            <w:r w:rsidRPr="00BD5786">
              <w:rPr>
                <w:sz w:val="32"/>
                <w:szCs w:val="32"/>
                <w:lang w:val="de-AT"/>
              </w:rPr>
              <w:t>Kurzschluss zum Rahmen, Fehler zum Rahmen</w:t>
            </w:r>
          </w:p>
          <w:p w14:paraId="47CB05A5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</w:p>
        </w:tc>
      </w:tr>
      <w:tr w:rsidR="00A648BC" w14:paraId="6D4FA87C" w14:textId="77777777" w:rsidTr="00A648BC">
        <w:tc>
          <w:tcPr>
            <w:tcW w:w="8359" w:type="dxa"/>
          </w:tcPr>
          <w:p w14:paraId="09506C19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Schutztrennung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,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Sicherheit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=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elektrische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Trennung</w:t>
            </w:r>
            <w:proofErr w:type="spellEnd"/>
          </w:p>
        </w:tc>
      </w:tr>
      <w:tr w:rsidR="00A648BC" w14:paraId="20ADAD16" w14:textId="77777777" w:rsidTr="00A648BC">
        <w:tc>
          <w:tcPr>
            <w:tcW w:w="8359" w:type="dxa"/>
          </w:tcPr>
          <w:p w14:paraId="23FFA019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45759B">
              <w:rPr>
                <w:sz w:val="32"/>
                <w:szCs w:val="32"/>
                <w:lang w:val="en-US"/>
              </w:rPr>
              <w:t>Schutzerdung</w:t>
            </w:r>
            <w:proofErr w:type="spellEnd"/>
            <w:r w:rsidRPr="0045759B">
              <w:rPr>
                <w:sz w:val="32"/>
                <w:szCs w:val="32"/>
                <w:lang w:val="en-US"/>
              </w:rPr>
              <w:t>, TT-</w:t>
            </w:r>
            <w:proofErr w:type="spellStart"/>
            <w:r w:rsidRPr="0045759B">
              <w:rPr>
                <w:sz w:val="32"/>
                <w:szCs w:val="32"/>
                <w:lang w:val="en-US"/>
              </w:rPr>
              <w:t>Schutzsystem</w:t>
            </w:r>
            <w:proofErr w:type="spellEnd"/>
          </w:p>
        </w:tc>
      </w:tr>
      <w:tr w:rsidR="00A648BC" w14:paraId="445F9F72" w14:textId="77777777" w:rsidTr="00A648BC">
        <w:tc>
          <w:tcPr>
            <w:tcW w:w="8359" w:type="dxa"/>
          </w:tcPr>
          <w:p w14:paraId="41D5DBD7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Mehrfacherdung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>, TN-System</w:t>
            </w:r>
          </w:p>
        </w:tc>
      </w:tr>
      <w:tr w:rsidR="00A648BC" w14:paraId="4FCA4F11" w14:textId="77777777" w:rsidTr="00A648BC">
        <w:tc>
          <w:tcPr>
            <w:tcW w:w="8359" w:type="dxa"/>
          </w:tcPr>
          <w:p w14:paraId="2374B82D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Fehlerstromschutzgerät</w:t>
            </w:r>
            <w:proofErr w:type="spellEnd"/>
          </w:p>
        </w:tc>
      </w:tr>
      <w:tr w:rsidR="00A648BC" w14:paraId="2ED73EE4" w14:textId="77777777" w:rsidTr="00A648BC">
        <w:tc>
          <w:tcPr>
            <w:tcW w:w="8359" w:type="dxa"/>
          </w:tcPr>
          <w:p w14:paraId="1F482C46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Strombetriebenes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Erdschluss-Leistungsschaltersystem</w:t>
            </w:r>
            <w:proofErr w:type="spellEnd"/>
          </w:p>
        </w:tc>
      </w:tr>
      <w:tr w:rsidR="00A648BC" w14:paraId="64095CCA" w14:textId="77777777" w:rsidTr="00A648BC">
        <w:tc>
          <w:tcPr>
            <w:tcW w:w="8359" w:type="dxa"/>
          </w:tcPr>
          <w:p w14:paraId="129472EB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Schutzleiter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,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Geräte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A648BC">
              <w:rPr>
                <w:sz w:val="32"/>
                <w:szCs w:val="32"/>
                <w:lang w:val="en-US"/>
              </w:rPr>
              <w:t>Erdungskanal</w:t>
            </w:r>
            <w:proofErr w:type="spellEnd"/>
          </w:p>
        </w:tc>
      </w:tr>
      <w:tr w:rsidR="00A648BC" w14:paraId="78DB38A9" w14:textId="77777777" w:rsidTr="00A648BC">
        <w:tc>
          <w:tcPr>
            <w:tcW w:w="8359" w:type="dxa"/>
          </w:tcPr>
          <w:p w14:paraId="56398CCB" w14:textId="77777777" w:rsidR="00A648BC" w:rsidRPr="00A648BC" w:rsidRDefault="00A648BC" w:rsidP="00A648BC">
            <w:pPr>
              <w:rPr>
                <w:sz w:val="32"/>
                <w:szCs w:val="32"/>
                <w:lang w:val="en-US"/>
              </w:rPr>
            </w:pPr>
            <w:proofErr w:type="spellStart"/>
            <w:r w:rsidRPr="00A648BC">
              <w:rPr>
                <w:sz w:val="32"/>
                <w:szCs w:val="32"/>
                <w:lang w:val="en-US"/>
              </w:rPr>
              <w:t>Schutzleitersystem</w:t>
            </w:r>
            <w:proofErr w:type="spellEnd"/>
            <w:r w:rsidRPr="00A648BC">
              <w:rPr>
                <w:sz w:val="32"/>
                <w:szCs w:val="32"/>
                <w:lang w:val="en-US"/>
              </w:rPr>
              <w:t>, IT-System</w:t>
            </w:r>
          </w:p>
        </w:tc>
      </w:tr>
      <w:tr w:rsidR="00A648BC" w14:paraId="2B4F101F" w14:textId="77777777" w:rsidTr="00A648BC">
        <w:tc>
          <w:tcPr>
            <w:tcW w:w="8359" w:type="dxa"/>
          </w:tcPr>
          <w:p w14:paraId="0D19A156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Gesamtisolierung, Schutz durch Verwendung von Geräten der Klasse II</w:t>
            </w:r>
          </w:p>
        </w:tc>
      </w:tr>
      <w:tr w:rsidR="00A648BC" w14:paraId="598E0597" w14:textId="77777777" w:rsidTr="00A648BC">
        <w:tc>
          <w:tcPr>
            <w:tcW w:w="8359" w:type="dxa"/>
          </w:tcPr>
          <w:p w14:paraId="132A51BA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Basisschutz</w:t>
            </w:r>
          </w:p>
        </w:tc>
      </w:tr>
      <w:tr w:rsidR="00A648BC" w14:paraId="21AA0E35" w14:textId="77777777" w:rsidTr="00A648BC">
        <w:tc>
          <w:tcPr>
            <w:tcW w:w="8359" w:type="dxa"/>
          </w:tcPr>
          <w:p w14:paraId="38795476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Grundisolierung</w:t>
            </w:r>
          </w:p>
        </w:tc>
      </w:tr>
      <w:tr w:rsidR="00A648BC" w14:paraId="71456DCC" w14:textId="77777777" w:rsidTr="00A648BC">
        <w:tc>
          <w:tcPr>
            <w:tcW w:w="8359" w:type="dxa"/>
          </w:tcPr>
          <w:p w14:paraId="13EFCAD8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Isolationsfehler</w:t>
            </w:r>
          </w:p>
        </w:tc>
      </w:tr>
      <w:tr w:rsidR="00A648BC" w14:paraId="74F654D8" w14:textId="77777777" w:rsidTr="00A648BC">
        <w:tc>
          <w:tcPr>
            <w:tcW w:w="8359" w:type="dxa"/>
          </w:tcPr>
          <w:p w14:paraId="0F922732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normale Armreichweite</w:t>
            </w:r>
          </w:p>
        </w:tc>
      </w:tr>
      <w:tr w:rsidR="00A648BC" w14:paraId="1369592A" w14:textId="77777777" w:rsidTr="00A648BC">
        <w:tc>
          <w:tcPr>
            <w:tcW w:w="8359" w:type="dxa"/>
          </w:tcPr>
          <w:p w14:paraId="2921DEB4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elektrische Ausrüstung</w:t>
            </w:r>
          </w:p>
        </w:tc>
      </w:tr>
      <w:tr w:rsidR="00A648BC" w14:paraId="2E7141FF" w14:textId="77777777" w:rsidTr="00A648BC">
        <w:tc>
          <w:tcPr>
            <w:tcW w:w="8359" w:type="dxa"/>
          </w:tcPr>
          <w:p w14:paraId="4B8E5575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Fehlerspannung</w:t>
            </w:r>
          </w:p>
        </w:tc>
      </w:tr>
      <w:tr w:rsidR="00A648BC" w14:paraId="212EF2F0" w14:textId="77777777" w:rsidTr="00A648BC">
        <w:tc>
          <w:tcPr>
            <w:tcW w:w="8359" w:type="dxa"/>
          </w:tcPr>
          <w:p w14:paraId="49FD9AF8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Berührungsspannung, Berührungspotential</w:t>
            </w:r>
          </w:p>
        </w:tc>
      </w:tr>
      <w:tr w:rsidR="00A648BC" w14:paraId="7C958CE5" w14:textId="77777777" w:rsidTr="00A648BC">
        <w:tc>
          <w:tcPr>
            <w:tcW w:w="8359" w:type="dxa"/>
          </w:tcPr>
          <w:p w14:paraId="212AA8AC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Sicherheitsspannung</w:t>
            </w:r>
          </w:p>
        </w:tc>
      </w:tr>
      <w:tr w:rsidR="00A648BC" w14:paraId="30DC990F" w14:textId="77777777" w:rsidTr="00A648BC">
        <w:tc>
          <w:tcPr>
            <w:tcW w:w="8359" w:type="dxa"/>
          </w:tcPr>
          <w:p w14:paraId="104B3929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</w:p>
        </w:tc>
      </w:tr>
      <w:tr w:rsidR="00A648BC" w14:paraId="0F283669" w14:textId="77777777" w:rsidTr="00A648BC">
        <w:tc>
          <w:tcPr>
            <w:tcW w:w="8359" w:type="dxa"/>
          </w:tcPr>
          <w:p w14:paraId="19E8B303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Unfall</w:t>
            </w:r>
          </w:p>
        </w:tc>
      </w:tr>
      <w:tr w:rsidR="00A648BC" w14:paraId="0EA82FD3" w14:textId="77777777" w:rsidTr="00A648BC">
        <w:tc>
          <w:tcPr>
            <w:tcW w:w="8359" w:type="dxa"/>
          </w:tcPr>
          <w:p w14:paraId="14BC1617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Erste Hilfe</w:t>
            </w:r>
          </w:p>
        </w:tc>
      </w:tr>
      <w:tr w:rsidR="00A648BC" w14:paraId="4B3A1E9E" w14:textId="77777777" w:rsidTr="00A648BC">
        <w:tc>
          <w:tcPr>
            <w:tcW w:w="8359" w:type="dxa"/>
          </w:tcPr>
          <w:p w14:paraId="653F5F5B" w14:textId="77777777" w:rsidR="00A648BC" w:rsidRPr="00A648BC" w:rsidRDefault="00A648BC" w:rsidP="00A648BC">
            <w:pPr>
              <w:pStyle w:val="HTMLPreformatted"/>
              <w:shd w:val="clear" w:color="auto" w:fill="F8F9FA"/>
              <w:spacing w:line="540" w:lineRule="atLeast"/>
              <w:rPr>
                <w:rFonts w:ascii="Times New Roman" w:hAnsi="Times New Roman" w:cs="Times New Roman"/>
                <w:sz w:val="32"/>
                <w:szCs w:val="32"/>
                <w:lang w:val="de-AT" w:eastAsia="de-DE"/>
              </w:rPr>
            </w:pPr>
            <w:r w:rsidRPr="00A648BC">
              <w:rPr>
                <w:rFonts w:ascii="Times New Roman" w:hAnsi="Times New Roman" w:cs="Times New Roman"/>
                <w:sz w:val="32"/>
                <w:szCs w:val="32"/>
                <w:lang w:val="de-AT" w:eastAsia="de-DE"/>
              </w:rPr>
              <w:t>Lebensgefahr</w:t>
            </w:r>
          </w:p>
        </w:tc>
      </w:tr>
      <w:tr w:rsidR="00A648BC" w14:paraId="3FAADDA2" w14:textId="77777777" w:rsidTr="00A648BC">
        <w:tc>
          <w:tcPr>
            <w:tcW w:w="8359" w:type="dxa"/>
          </w:tcPr>
          <w:p w14:paraId="0FB57735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Spannung</w:t>
            </w:r>
          </w:p>
        </w:tc>
      </w:tr>
      <w:tr w:rsidR="00A648BC" w14:paraId="7DFCB0C2" w14:textId="77777777" w:rsidTr="00A648BC">
        <w:tc>
          <w:tcPr>
            <w:tcW w:w="8359" w:type="dxa"/>
          </w:tcPr>
          <w:p w14:paraId="19055E3B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Strom</w:t>
            </w:r>
          </w:p>
        </w:tc>
      </w:tr>
      <w:tr w:rsidR="00A648BC" w14:paraId="7E21A508" w14:textId="77777777" w:rsidTr="00A648BC">
        <w:tc>
          <w:tcPr>
            <w:tcW w:w="8359" w:type="dxa"/>
          </w:tcPr>
          <w:p w14:paraId="6215EC93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Wechselstrom</w:t>
            </w:r>
          </w:p>
        </w:tc>
      </w:tr>
      <w:tr w:rsidR="00A648BC" w14:paraId="032CCD56" w14:textId="77777777" w:rsidTr="00A648BC">
        <w:tc>
          <w:tcPr>
            <w:tcW w:w="8359" w:type="dxa"/>
          </w:tcPr>
          <w:p w14:paraId="6BC517BE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Gleichstrom</w:t>
            </w:r>
          </w:p>
        </w:tc>
      </w:tr>
      <w:tr w:rsidR="00A648BC" w14:paraId="44B0D258" w14:textId="77777777" w:rsidTr="00A648BC">
        <w:tc>
          <w:tcPr>
            <w:tcW w:w="8359" w:type="dxa"/>
          </w:tcPr>
          <w:p w14:paraId="68CE12B7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Erdung, Erdungssystem</w:t>
            </w:r>
          </w:p>
        </w:tc>
      </w:tr>
      <w:tr w:rsidR="00A648BC" w14:paraId="7A824A99" w14:textId="77777777" w:rsidTr="00A648BC">
        <w:tc>
          <w:tcPr>
            <w:tcW w:w="8359" w:type="dxa"/>
          </w:tcPr>
          <w:p w14:paraId="4E825EF9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Kurzschluss</w:t>
            </w:r>
          </w:p>
        </w:tc>
      </w:tr>
      <w:tr w:rsidR="00A648BC" w14:paraId="633A4501" w14:textId="77777777" w:rsidTr="00A648BC">
        <w:tc>
          <w:tcPr>
            <w:tcW w:w="8359" w:type="dxa"/>
          </w:tcPr>
          <w:p w14:paraId="7374CF1B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Leiter</w:t>
            </w:r>
          </w:p>
        </w:tc>
      </w:tr>
      <w:tr w:rsidR="00A648BC" w14:paraId="4756345A" w14:textId="77777777" w:rsidTr="00A648BC">
        <w:tc>
          <w:tcPr>
            <w:tcW w:w="8359" w:type="dxa"/>
          </w:tcPr>
          <w:p w14:paraId="4D761D7D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Resistenz</w:t>
            </w:r>
          </w:p>
        </w:tc>
      </w:tr>
      <w:tr w:rsidR="00A648BC" w14:paraId="51AB92DE" w14:textId="77777777" w:rsidTr="00A648BC">
        <w:tc>
          <w:tcPr>
            <w:tcW w:w="8359" w:type="dxa"/>
          </w:tcPr>
          <w:p w14:paraId="512348C5" w14:textId="77777777" w:rsidR="00A648BC" w:rsidRPr="00A648BC" w:rsidRDefault="00A648BC" w:rsidP="00A648BC">
            <w:pPr>
              <w:rPr>
                <w:sz w:val="32"/>
                <w:szCs w:val="32"/>
                <w:lang w:val="de-AT"/>
              </w:rPr>
            </w:pPr>
            <w:r w:rsidRPr="00A648BC">
              <w:rPr>
                <w:sz w:val="32"/>
                <w:szCs w:val="32"/>
                <w:lang w:val="de-AT"/>
              </w:rPr>
              <w:t>Schaltung</w:t>
            </w:r>
          </w:p>
        </w:tc>
      </w:tr>
    </w:tbl>
    <w:p w14:paraId="241D6C55" w14:textId="17E86806" w:rsidR="0070582B" w:rsidRPr="00AC1D1B" w:rsidRDefault="0052387C" w:rsidP="00AC1D1B">
      <w:pPr>
        <w:rPr>
          <w:rFonts w:ascii="Comic Sans MS" w:hAnsi="Comic Sans M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40672" behindDoc="1" locked="0" layoutInCell="1" allowOverlap="1" wp14:anchorId="64E6D358" wp14:editId="73E4EFAC">
            <wp:simplePos x="0" y="0"/>
            <wp:positionH relativeFrom="margin">
              <wp:posOffset>-13970</wp:posOffset>
            </wp:positionH>
            <wp:positionV relativeFrom="paragraph">
              <wp:posOffset>0</wp:posOffset>
            </wp:positionV>
            <wp:extent cx="6840220" cy="10118090"/>
            <wp:effectExtent l="0" t="0" r="0" b="0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246" name="Bild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1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0582B" w:rsidRPr="00AC1D1B" w:rsidSect="00935029">
      <w:pgSz w:w="11907" w:h="16840" w:code="9"/>
      <w:pgMar w:top="397" w:right="227" w:bottom="510" w:left="397" w:header="720" w:footer="624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B5FCA5" w14:textId="77777777" w:rsidR="00330291" w:rsidRDefault="00330291" w:rsidP="0055405E">
      <w:r>
        <w:separator/>
      </w:r>
    </w:p>
  </w:endnote>
  <w:endnote w:type="continuationSeparator" w:id="0">
    <w:p w14:paraId="13AA22DB" w14:textId="77777777" w:rsidR="00330291" w:rsidRDefault="00330291" w:rsidP="005540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D1BEA4" w14:textId="77777777" w:rsidR="00330291" w:rsidRDefault="00330291" w:rsidP="0055405E">
      <w:r>
        <w:separator/>
      </w:r>
    </w:p>
  </w:footnote>
  <w:footnote w:type="continuationSeparator" w:id="0">
    <w:p w14:paraId="648B512C" w14:textId="77777777" w:rsidR="00330291" w:rsidRDefault="00330291" w:rsidP="005540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3C88BB1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870"/>
    <w:rsid w:val="000310C9"/>
    <w:rsid w:val="00064757"/>
    <w:rsid w:val="0007275C"/>
    <w:rsid w:val="00075600"/>
    <w:rsid w:val="00077D56"/>
    <w:rsid w:val="000A3BDA"/>
    <w:rsid w:val="000F27B2"/>
    <w:rsid w:val="000F7652"/>
    <w:rsid w:val="0011440E"/>
    <w:rsid w:val="00181D56"/>
    <w:rsid w:val="00224B79"/>
    <w:rsid w:val="00234579"/>
    <w:rsid w:val="002509D2"/>
    <w:rsid w:val="00330291"/>
    <w:rsid w:val="00353246"/>
    <w:rsid w:val="003C1C70"/>
    <w:rsid w:val="003D632F"/>
    <w:rsid w:val="00492B29"/>
    <w:rsid w:val="004C6034"/>
    <w:rsid w:val="004E0D6E"/>
    <w:rsid w:val="00513837"/>
    <w:rsid w:val="0052387C"/>
    <w:rsid w:val="00535C95"/>
    <w:rsid w:val="0055405E"/>
    <w:rsid w:val="005E375E"/>
    <w:rsid w:val="00630727"/>
    <w:rsid w:val="006B17B9"/>
    <w:rsid w:val="00702870"/>
    <w:rsid w:val="0070582B"/>
    <w:rsid w:val="00710E8B"/>
    <w:rsid w:val="00722EB3"/>
    <w:rsid w:val="00723297"/>
    <w:rsid w:val="00742C48"/>
    <w:rsid w:val="00750E60"/>
    <w:rsid w:val="00796FE8"/>
    <w:rsid w:val="007F0615"/>
    <w:rsid w:val="0084167A"/>
    <w:rsid w:val="008451BA"/>
    <w:rsid w:val="008E151A"/>
    <w:rsid w:val="00935029"/>
    <w:rsid w:val="00974152"/>
    <w:rsid w:val="00A638E4"/>
    <w:rsid w:val="00A648BC"/>
    <w:rsid w:val="00A84FC0"/>
    <w:rsid w:val="00AA301B"/>
    <w:rsid w:val="00AC1D1B"/>
    <w:rsid w:val="00B4603F"/>
    <w:rsid w:val="00B6444D"/>
    <w:rsid w:val="00BB6F7B"/>
    <w:rsid w:val="00BC23BF"/>
    <w:rsid w:val="00C118FC"/>
    <w:rsid w:val="00C27F66"/>
    <w:rsid w:val="00C854E3"/>
    <w:rsid w:val="00CC1871"/>
    <w:rsid w:val="00CC24B6"/>
    <w:rsid w:val="00CD5931"/>
    <w:rsid w:val="00CF4837"/>
    <w:rsid w:val="00D5582D"/>
    <w:rsid w:val="00D61962"/>
    <w:rsid w:val="00D70AC9"/>
    <w:rsid w:val="00DC733A"/>
    <w:rsid w:val="00DD78D9"/>
    <w:rsid w:val="00DE3B6B"/>
    <w:rsid w:val="00E3662F"/>
    <w:rsid w:val="00E74480"/>
    <w:rsid w:val="00EC7017"/>
    <w:rsid w:val="00ED647C"/>
    <w:rsid w:val="00F071F0"/>
    <w:rsid w:val="00F25A12"/>
    <w:rsid w:val="00FB45F7"/>
    <w:rsid w:val="00FE6D68"/>
    <w:rsid w:val="00FF1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,"/>
  <w14:docId w14:val="220C7DC2"/>
  <w15:chartTrackingRefBased/>
  <w15:docId w15:val="{9268DEBE-3A98-1549-B237-B9FDC5CE5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AT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uiPriority="48"/>
  </w:latentStyles>
  <w:style w:type="paragraph" w:default="1" w:styleId="Normal">
    <w:name w:val="Normal"/>
    <w:qFormat/>
    <w:rPr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A638E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F071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24B79"/>
    <w:pPr>
      <w:spacing w:before="100" w:beforeAutospacing="1" w:after="100" w:afterAutospacing="1"/>
    </w:pPr>
    <w:rPr>
      <w:sz w:val="24"/>
      <w:szCs w:val="24"/>
      <w:lang w:val="de-AT" w:eastAsia="de-AT"/>
    </w:rPr>
  </w:style>
  <w:style w:type="paragraph" w:styleId="Header">
    <w:name w:val="header"/>
    <w:basedOn w:val="Normal"/>
    <w:link w:val="HeaderChar"/>
    <w:rsid w:val="0055405E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rsid w:val="0055405E"/>
    <w:rPr>
      <w:lang w:val="de-DE" w:eastAsia="de-DE"/>
    </w:rPr>
  </w:style>
  <w:style w:type="paragraph" w:styleId="Footer">
    <w:name w:val="footer"/>
    <w:basedOn w:val="Normal"/>
    <w:link w:val="FooterChar"/>
    <w:rsid w:val="0055405E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rsid w:val="0055405E"/>
    <w:rPr>
      <w:lang w:val="de-DE" w:eastAsia="de-DE"/>
    </w:rPr>
  </w:style>
  <w:style w:type="character" w:styleId="Strong">
    <w:name w:val="Strong"/>
    <w:basedOn w:val="DefaultParagraphFont"/>
    <w:qFormat/>
    <w:rsid w:val="007F061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648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648BC"/>
    <w:rPr>
      <w:rFonts w:ascii="Courier New" w:hAnsi="Courier New" w:cs="Courier New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44882">
                      <w:marLeft w:val="-240"/>
                      <w:marRight w:val="-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94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36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380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119694">
                                  <w:marLeft w:val="165"/>
                                  <w:marRight w:val="16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201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720000">
                                          <w:marLeft w:val="-165"/>
                                          <w:marRight w:val="-16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96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me\Microsoft%20Office\Vorlagen\FORM199.do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E5EB6D54EC7494AB27258005DCAA70B" ma:contentTypeVersion="3" ma:contentTypeDescription="Ein neues Dokument erstellen." ma:contentTypeScope="" ma:versionID="2965b2c3bfee88294d6fb320be5ada29">
  <xsd:schema xmlns:xsd="http://www.w3.org/2001/XMLSchema" xmlns:xs="http://www.w3.org/2001/XMLSchema" xmlns:p="http://schemas.microsoft.com/office/2006/metadata/properties" xmlns:ns2="181928a5-1ba0-4eb4-a7ce-301f0d0d6ee0" targetNamespace="http://schemas.microsoft.com/office/2006/metadata/properties" ma:root="true" ma:fieldsID="635278a705ac2615194e752b9defeb53" ns2:_="">
    <xsd:import namespace="181928a5-1ba0-4eb4-a7ce-301f0d0d6ee0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1928a5-1ba0-4eb4-a7ce-301f0d0d6ee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81928a5-1ba0-4eb4-a7ce-301f0d0d6ee0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8893E2A-FD64-460B-855F-74DB43F887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1928a5-1ba0-4eb4-a7ce-301f0d0d6e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FF4695-9953-6A4A-8995-DFE476DFA97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DE16EBD-F57A-4F5C-82D0-53CE1976D446}">
  <ds:schemaRefs>
    <ds:schemaRef ds:uri="http://schemas.microsoft.com/office/2006/metadata/properties"/>
    <ds:schemaRef ds:uri="http://schemas.microsoft.com/office/infopath/2007/PartnerControls"/>
    <ds:schemaRef ds:uri="181928a5-1ba0-4eb4-a7ce-301f0d0d6ee0"/>
  </ds:schemaRefs>
</ds:datastoreItem>
</file>

<file path=customXml/itemProps4.xml><?xml version="1.0" encoding="utf-8"?>
<ds:datastoreItem xmlns:ds="http://schemas.openxmlformats.org/officeDocument/2006/customXml" ds:itemID="{030D90CB-984E-4345-BA04-3EE4933134E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FORM199.dot</Template>
  <TotalTime>19</TotalTime>
  <Pages>3</Pages>
  <Words>86</Words>
  <Characters>1097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Franz Zimmerl</dc:creator>
  <cp:keywords/>
  <cp:lastModifiedBy>Leo Bunea</cp:lastModifiedBy>
  <cp:revision>22</cp:revision>
  <cp:lastPrinted>2012-03-23T14:30:00Z</cp:lastPrinted>
  <dcterms:created xsi:type="dcterms:W3CDTF">2020-11-23T07:38:00Z</dcterms:created>
  <dcterms:modified xsi:type="dcterms:W3CDTF">2020-12-14T12:29:00Z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0x0101008E5EB6D54EC7494AB27258005DCAA70B</vt:lpwstr>
  </property>
  <property fmtid="{D5CDD505-2E9C-101B-9397-08002B2CF9AE}" pid="3" name="Order">
    <vt:r8>5500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</Properties>
</file>