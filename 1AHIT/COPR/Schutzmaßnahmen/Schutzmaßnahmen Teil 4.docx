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82B" w:rsidRPr="00AC1D1B" w:rsidRDefault="00285017" w:rsidP="00AC1D1B">
      <w:pPr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3810</wp:posOffset>
            </wp:positionV>
            <wp:extent cx="6840220" cy="10118090"/>
            <wp:effectExtent l="0" t="0" r="0" b="0"/>
            <wp:wrapNone/>
            <wp:docPr id="246" name="Bild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11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82B" w:rsidRPr="00AC1D1B" w:rsidSect="00935029">
      <w:pgSz w:w="11907" w:h="16840" w:code="9"/>
      <w:pgMar w:top="397" w:right="227" w:bottom="510" w:left="397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4FD6" w:rsidRDefault="00AE4FD6" w:rsidP="0055405E">
      <w:r>
        <w:separator/>
      </w:r>
    </w:p>
  </w:endnote>
  <w:endnote w:type="continuationSeparator" w:id="0">
    <w:p w:rsidR="00AE4FD6" w:rsidRDefault="00AE4FD6" w:rsidP="0055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4FD6" w:rsidRDefault="00AE4FD6" w:rsidP="0055405E">
      <w:r>
        <w:separator/>
      </w:r>
    </w:p>
  </w:footnote>
  <w:footnote w:type="continuationSeparator" w:id="0">
    <w:p w:rsidR="00AE4FD6" w:rsidRDefault="00AE4FD6" w:rsidP="0055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C88BB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0"/>
    <w:rsid w:val="00064757"/>
    <w:rsid w:val="00075600"/>
    <w:rsid w:val="00077D56"/>
    <w:rsid w:val="000F7652"/>
    <w:rsid w:val="0011440E"/>
    <w:rsid w:val="00181D56"/>
    <w:rsid w:val="00224B79"/>
    <w:rsid w:val="002509D2"/>
    <w:rsid w:val="00285017"/>
    <w:rsid w:val="003C1C70"/>
    <w:rsid w:val="003D632F"/>
    <w:rsid w:val="00492B29"/>
    <w:rsid w:val="004C6034"/>
    <w:rsid w:val="004E0D6E"/>
    <w:rsid w:val="00513837"/>
    <w:rsid w:val="00535C95"/>
    <w:rsid w:val="0055405E"/>
    <w:rsid w:val="00630727"/>
    <w:rsid w:val="00702870"/>
    <w:rsid w:val="0070582B"/>
    <w:rsid w:val="00710E8B"/>
    <w:rsid w:val="00722EB3"/>
    <w:rsid w:val="00742C48"/>
    <w:rsid w:val="007506D1"/>
    <w:rsid w:val="00750E60"/>
    <w:rsid w:val="00796FE8"/>
    <w:rsid w:val="0084167A"/>
    <w:rsid w:val="008451BA"/>
    <w:rsid w:val="00935029"/>
    <w:rsid w:val="00974152"/>
    <w:rsid w:val="00A638E4"/>
    <w:rsid w:val="00A84FC0"/>
    <w:rsid w:val="00AA301B"/>
    <w:rsid w:val="00AC1D1B"/>
    <w:rsid w:val="00AE4FD6"/>
    <w:rsid w:val="00B4603F"/>
    <w:rsid w:val="00B6444D"/>
    <w:rsid w:val="00BB6F7B"/>
    <w:rsid w:val="00C118FC"/>
    <w:rsid w:val="00C27F66"/>
    <w:rsid w:val="00C854E3"/>
    <w:rsid w:val="00CC1871"/>
    <w:rsid w:val="00CC24B6"/>
    <w:rsid w:val="00CF4837"/>
    <w:rsid w:val="00D5582D"/>
    <w:rsid w:val="00D61962"/>
    <w:rsid w:val="00DC733A"/>
    <w:rsid w:val="00DD78D9"/>
    <w:rsid w:val="00E3662F"/>
    <w:rsid w:val="00ED647C"/>
    <w:rsid w:val="00F071F0"/>
    <w:rsid w:val="00F25A12"/>
    <w:rsid w:val="00FE6D68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ECA25"/>
  <w15:chartTrackingRefBased/>
  <w15:docId w15:val="{44922C77-2B8B-734C-ABB2-CFEF8FDE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  <w:rsid w:val="00A638E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07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224B79"/>
    <w:pPr>
      <w:spacing w:before="100" w:beforeAutospacing="1" w:after="100" w:afterAutospacing="1"/>
    </w:pPr>
    <w:rPr>
      <w:sz w:val="24"/>
      <w:szCs w:val="24"/>
      <w:lang w:val="de-AT" w:eastAsia="de-AT"/>
    </w:rPr>
  </w:style>
  <w:style w:type="paragraph" w:styleId="Kopfzeile">
    <w:name w:val="header"/>
    <w:basedOn w:val="Standard"/>
    <w:link w:val="KopfzeileZchn"/>
    <w:rsid w:val="005540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55405E"/>
    <w:rPr>
      <w:lang w:val="de-DE" w:eastAsia="de-DE"/>
    </w:rPr>
  </w:style>
  <w:style w:type="paragraph" w:styleId="Fuzeile">
    <w:name w:val="footer"/>
    <w:basedOn w:val="Standard"/>
    <w:link w:val="FuzeileZchn"/>
    <w:rsid w:val="005540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55405E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FORM199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EB6D54EC7494AB27258005DCAA70B" ma:contentTypeVersion="3" ma:contentTypeDescription="Ein neues Dokument erstellen." ma:contentTypeScope="" ma:versionID="2965b2c3bfee88294d6fb320be5ada29">
  <xsd:schema xmlns:xsd="http://www.w3.org/2001/XMLSchema" xmlns:xs="http://www.w3.org/2001/XMLSchema" xmlns:p="http://schemas.microsoft.com/office/2006/metadata/properties" xmlns:ns2="181928a5-1ba0-4eb4-a7ce-301f0d0d6ee0" targetNamespace="http://schemas.microsoft.com/office/2006/metadata/properties" ma:root="true" ma:fieldsID="635278a705ac2615194e752b9defeb53" ns2:_="">
    <xsd:import namespace="181928a5-1ba0-4eb4-a7ce-301f0d0d6e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928a5-1ba0-4eb4-a7ce-301f0d0d6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928a5-1ba0-4eb4-a7ce-301f0d0d6ee0" xsi:nil="true"/>
  </documentManagement>
</p:properties>
</file>

<file path=customXml/itemProps1.xml><?xml version="1.0" encoding="utf-8"?>
<ds:datastoreItem xmlns:ds="http://schemas.openxmlformats.org/officeDocument/2006/customXml" ds:itemID="{9DFF4695-9953-6A4A-8995-DFE476DFA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AE65F-8BF5-4EB0-824A-76272426C824}"/>
</file>

<file path=customXml/itemProps3.xml><?xml version="1.0" encoding="utf-8"?>
<ds:datastoreItem xmlns:ds="http://schemas.openxmlformats.org/officeDocument/2006/customXml" ds:itemID="{3486B451-D1CB-465F-856A-94043B4833D7}"/>
</file>

<file path=customXml/itemProps4.xml><?xml version="1.0" encoding="utf-8"?>
<ds:datastoreItem xmlns:ds="http://schemas.openxmlformats.org/officeDocument/2006/customXml" ds:itemID="{3D24B955-1798-49F3-9929-117773E8A06C}"/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Office\Vorlagen\FORM199.dot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Zimmerl</dc:creator>
  <cp:keywords/>
  <cp:lastModifiedBy>Kammerer Markus</cp:lastModifiedBy>
  <cp:revision>2</cp:revision>
  <cp:lastPrinted>2012-03-23T14:30:00Z</cp:lastPrinted>
  <dcterms:created xsi:type="dcterms:W3CDTF">2020-12-09T07:03:00Z</dcterms:created>
  <dcterms:modified xsi:type="dcterms:W3CDTF">2020-12-09T07:03:00Z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0x0101008E5EB6D54EC7494AB27258005DCAA70B</vt:lpwstr>
  </property>
  <property fmtid="{D5CDD505-2E9C-101B-9397-08002B2CF9AE}" pid="3" name="Order">
    <vt:r8>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