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69E727" w14:textId="57B7CFEA" w:rsidR="00630727" w:rsidRDefault="006F74CA" w:rsidP="00630727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D1712B7" wp14:editId="0F28422F">
                <wp:simplePos x="0" y="0"/>
                <wp:positionH relativeFrom="column">
                  <wp:posOffset>2428875</wp:posOffset>
                </wp:positionH>
                <wp:positionV relativeFrom="paragraph">
                  <wp:posOffset>9201150</wp:posOffset>
                </wp:positionV>
                <wp:extent cx="4620260" cy="685800"/>
                <wp:effectExtent l="0" t="0" r="2540" b="0"/>
                <wp:wrapNone/>
                <wp:docPr id="1065" name="Text 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62026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99764" w14:textId="1D886053" w:rsidR="00AC1D1B" w:rsidRDefault="00AC1D1B" w:rsidP="00630727">
                            <w:r>
                              <w:t xml:space="preserve">IT HTL YBBS                   </w:t>
                            </w:r>
                            <w:r w:rsidR="00181D56">
                              <w:t xml:space="preserve">              Schuljahr: </w:t>
                            </w:r>
                            <w:r w:rsidR="006F74CA">
                              <w:t xml:space="preserve">       </w:t>
                            </w:r>
                            <w:r w:rsidR="00257405">
                              <w:t>2020</w:t>
                            </w:r>
                            <w:r w:rsidR="006F74CA">
                              <w:t xml:space="preserve">                </w:t>
                            </w:r>
                            <w:r>
                              <w:t xml:space="preserve">HW Labor Computerpraktikum  </w:t>
                            </w:r>
                            <w:r w:rsidR="006F74CA" w:rsidRPr="002E598F">
                              <w:rPr>
                                <w:noProof/>
                              </w:rPr>
                              <w:drawing>
                                <wp:inline distT="0" distB="0" distL="0" distR="0" wp14:anchorId="05F556F4" wp14:editId="301592D4">
                                  <wp:extent cx="355600" cy="393700"/>
                                  <wp:effectExtent l="0" t="0" r="0" b="0"/>
                                  <wp:docPr id="1064" name="Bild 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5600" cy="393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81D56" w:rsidRPr="00181D56">
                              <w:t xml:space="preserve"> </w:t>
                            </w:r>
                            <w:r w:rsidR="00181D56">
                              <w:t xml:space="preserve">Lehrer: </w:t>
                            </w:r>
                            <w:proofErr w:type="spellStart"/>
                            <w:r w:rsidR="00181D56">
                              <w:t>Zimmerl</w:t>
                            </w:r>
                            <w:proofErr w:type="spellEnd"/>
                            <w:r w:rsidR="00181D56">
                              <w:t xml:space="preserve"> </w:t>
                            </w:r>
                            <w:proofErr w:type="spellStart"/>
                            <w:r w:rsidR="00181D56">
                              <w:t>BEd</w:t>
                            </w:r>
                            <w:proofErr w:type="spellEnd"/>
                            <w:r w:rsidR="00181D56">
                              <w:t xml:space="preserve">, Kammerer </w:t>
                            </w:r>
                            <w:proofErr w:type="spellStart"/>
                            <w:r w:rsidR="00181D56">
                              <w:t>BEd</w:t>
                            </w:r>
                            <w:proofErr w:type="spellEnd"/>
                            <w:r w:rsidR="00181D56">
                              <w:t xml:space="preserve">   geprüft: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1712B7" id="_x0000_t202" coordsize="21600,21600" o:spt="202" path="m,l,21600r21600,l21600,xe">
                <v:stroke joinstyle="miter"/>
                <v:path gradientshapeok="t" o:connecttype="rect"/>
              </v:shapetype>
              <v:shape id="Text Box 144" o:spid="_x0000_s1026" type="#_x0000_t202" style="position:absolute;margin-left:191.25pt;margin-top:724.5pt;width:363.8pt;height:5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">
                <v:path arrowok="t"/>
                <v:textbox>
                  <w:txbxContent>
                    <w:p w14:paraId="20C99764" w14:textId="1D886053" w:rsidR="00AC1D1B" w:rsidRDefault="00AC1D1B" w:rsidP="00630727">
                      <w:r>
                        <w:t xml:space="preserve">IT HTL YBBS                   </w:t>
                      </w:r>
                      <w:r w:rsidR="00181D56">
                        <w:t xml:space="preserve">              Schuljahr: </w:t>
                      </w:r>
                      <w:r w:rsidR="006F74CA">
                        <w:t xml:space="preserve">       </w:t>
                      </w:r>
                      <w:r w:rsidR="00257405">
                        <w:t>2020</w:t>
                      </w:r>
                      <w:r w:rsidR="006F74CA">
                        <w:t xml:space="preserve">                </w:t>
                      </w:r>
                      <w:r>
                        <w:t xml:space="preserve">HW Labor Computerpraktikum  </w:t>
                      </w:r>
                      <w:r w:rsidR="006F74CA" w:rsidRPr="002E598F">
                        <w:rPr>
                          <w:noProof/>
                        </w:rPr>
                        <w:drawing>
                          <wp:inline distT="0" distB="0" distL="0" distR="0" wp14:anchorId="05F556F4" wp14:editId="301592D4">
                            <wp:extent cx="355600" cy="393700"/>
                            <wp:effectExtent l="0" t="0" r="0" b="0"/>
                            <wp:docPr id="1064" name="Bild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5600" cy="393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81D56" w:rsidRPr="00181D56">
                        <w:t xml:space="preserve"> </w:t>
                      </w:r>
                      <w:r w:rsidR="00181D56">
                        <w:t xml:space="preserve">Lehrer: </w:t>
                      </w:r>
                      <w:proofErr w:type="spellStart"/>
                      <w:r w:rsidR="00181D56">
                        <w:t>Zimmerl</w:t>
                      </w:r>
                      <w:proofErr w:type="spellEnd"/>
                      <w:r w:rsidR="00181D56">
                        <w:t xml:space="preserve"> </w:t>
                      </w:r>
                      <w:proofErr w:type="spellStart"/>
                      <w:r w:rsidR="00181D56">
                        <w:t>BEd</w:t>
                      </w:r>
                      <w:proofErr w:type="spellEnd"/>
                      <w:r w:rsidR="00181D56">
                        <w:t xml:space="preserve">, Kammerer </w:t>
                      </w:r>
                      <w:proofErr w:type="spellStart"/>
                      <w:r w:rsidR="00181D56">
                        <w:t>BEd</w:t>
                      </w:r>
                      <w:proofErr w:type="spellEnd"/>
                      <w:r w:rsidR="00181D56">
                        <w:t xml:space="preserve">   geprüft: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0" allowOverlap="1" wp14:anchorId="4D219284" wp14:editId="1BFEBC47">
                <wp:simplePos x="0" y="0"/>
                <wp:positionH relativeFrom="column">
                  <wp:posOffset>478790</wp:posOffset>
                </wp:positionH>
                <wp:positionV relativeFrom="paragraph">
                  <wp:posOffset>534035</wp:posOffset>
                </wp:positionV>
                <wp:extent cx="6583680" cy="9352915"/>
                <wp:effectExtent l="0" t="0" r="0" b="0"/>
                <wp:wrapNone/>
                <wp:docPr id="1063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83680" cy="93529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EE04BE" id="Rectangle 110" o:spid="_x0000_s1026" style="position:absolute;margin-left:37.7pt;margin-top:42.05pt;width:518.4pt;height:736.4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" o:allowincell="f" filled="f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689BFF8" wp14:editId="3D964E35">
                <wp:simplePos x="0" y="0"/>
                <wp:positionH relativeFrom="column">
                  <wp:posOffset>4503420</wp:posOffset>
                </wp:positionH>
                <wp:positionV relativeFrom="paragraph">
                  <wp:posOffset>9601200</wp:posOffset>
                </wp:positionV>
                <wp:extent cx="0" cy="0"/>
                <wp:effectExtent l="0" t="0" r="0" b="0"/>
                <wp:wrapNone/>
                <wp:docPr id="1062" name="Lin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C86335" id="Line 145" o:spid="_x0000_s1026" style="position:absolute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6pt,756pt" to="354.6pt,7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"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1" wp14:anchorId="4A431B2C" wp14:editId="0B76519C">
                <wp:simplePos x="0" y="0"/>
                <wp:positionH relativeFrom="column">
                  <wp:posOffset>6972300</wp:posOffset>
                </wp:positionH>
                <wp:positionV relativeFrom="paragraph">
                  <wp:posOffset>6752590</wp:posOffset>
                </wp:positionV>
                <wp:extent cx="273685" cy="0"/>
                <wp:effectExtent l="0" t="0" r="0" b="0"/>
                <wp:wrapNone/>
                <wp:docPr id="1061" name="Lin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736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EF69DC" id="Line 131" o:spid="_x0000_s1026" style="position:absolute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9pt,531.7pt" to="570.55pt,53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0" allowOverlap="1" wp14:anchorId="5525935B" wp14:editId="1D92E10E">
                <wp:simplePos x="0" y="0"/>
                <wp:positionH relativeFrom="column">
                  <wp:posOffset>6278245</wp:posOffset>
                </wp:positionH>
                <wp:positionV relativeFrom="paragraph">
                  <wp:posOffset>53340</wp:posOffset>
                </wp:positionV>
                <wp:extent cx="785495" cy="207010"/>
                <wp:effectExtent l="0" t="0" r="0" b="0"/>
                <wp:wrapNone/>
                <wp:docPr id="1060" name="Rectangl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5495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C474EE3" w14:textId="3E76E87E" w:rsidR="00AC1D1B" w:rsidRDefault="00AC1D1B" w:rsidP="00630727">
                            <w:proofErr w:type="spellStart"/>
                            <w:r>
                              <w:t>Bl</w:t>
                            </w:r>
                            <w:proofErr w:type="spellEnd"/>
                            <w:r>
                              <w:t xml:space="preserve">.: </w:t>
                            </w:r>
                            <w:r w:rsidR="006B6872">
                              <w:t>13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25935B" id="Rectangle 121" o:spid="_x0000_s1027" style="position:absolute;margin-left:494.35pt;margin-top:4.2pt;width:61.85pt;height:16.3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" o:allowincell="f" filled="f" stroked="f">
                <v:path arrowok="t"/>
                <v:textbox inset="1pt,1pt,1pt,1pt">
                  <w:txbxContent>
                    <w:p w14:paraId="4C474EE3" w14:textId="3E76E87E" w:rsidR="00AC1D1B" w:rsidRDefault="00AC1D1B" w:rsidP="00630727">
                      <w:proofErr w:type="spellStart"/>
                      <w:r>
                        <w:t>Bl</w:t>
                      </w:r>
                      <w:proofErr w:type="spellEnd"/>
                      <w:r>
                        <w:t xml:space="preserve">.: </w:t>
                      </w:r>
                      <w:r w:rsidR="006B6872">
                        <w:t>13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0" allowOverlap="1" wp14:anchorId="26D08525" wp14:editId="2890929E">
                <wp:simplePos x="0" y="0"/>
                <wp:positionH relativeFrom="column">
                  <wp:posOffset>5142230</wp:posOffset>
                </wp:positionH>
                <wp:positionV relativeFrom="paragraph">
                  <wp:posOffset>76835</wp:posOffset>
                </wp:positionV>
                <wp:extent cx="1098550" cy="183515"/>
                <wp:effectExtent l="0" t="0" r="0" b="0"/>
                <wp:wrapNone/>
                <wp:docPr id="105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98550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8E670B" w14:textId="4FB12BF0" w:rsidR="00AC1D1B" w:rsidRDefault="00AC1D1B" w:rsidP="00630727">
                            <w:r>
                              <w:t xml:space="preserve">Datum: </w:t>
                            </w:r>
                            <w:r w:rsidR="00257405">
                              <w:t>12.07.2020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D08525" id="Rectangle 119" o:spid="_x0000_s1028" style="position:absolute;margin-left:404.9pt;margin-top:6.05pt;width:86.5pt;height:14.4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" o:allowincell="f" filled="f" stroked="f">
                <v:path arrowok="t"/>
                <v:textbox inset="1pt,1pt,1pt,1pt">
                  <w:txbxContent>
                    <w:p w14:paraId="2A8E670B" w14:textId="4FB12BF0" w:rsidR="00AC1D1B" w:rsidRDefault="00AC1D1B" w:rsidP="00630727">
                      <w:r>
                        <w:t xml:space="preserve">Datum: </w:t>
                      </w:r>
                      <w:r w:rsidR="00257405">
                        <w:t>12.07.2020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0" allowOverlap="1" wp14:anchorId="4D557763" wp14:editId="62D1EF73">
                <wp:simplePos x="0" y="0"/>
                <wp:positionH relativeFrom="column">
                  <wp:posOffset>3910330</wp:posOffset>
                </wp:positionH>
                <wp:positionV relativeFrom="paragraph">
                  <wp:posOffset>52705</wp:posOffset>
                </wp:positionV>
                <wp:extent cx="684530" cy="207645"/>
                <wp:effectExtent l="0" t="0" r="0" b="0"/>
                <wp:wrapNone/>
                <wp:docPr id="1058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4530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A44AF80" w14:textId="77777777" w:rsidR="00AC1D1B" w:rsidRDefault="00AC1D1B" w:rsidP="00630727">
                            <w:r>
                              <w:t xml:space="preserve">Klasse: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557763" id="Rectangle 116" o:spid="_x0000_s1029" style="position:absolute;margin-left:307.9pt;margin-top:4.15pt;width:53.9pt;height:16.3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" o:allowincell="f" filled="f" stroked="f">
                <v:path arrowok="t"/>
                <v:textbox inset="1pt,1pt,1pt,1pt">
                  <w:txbxContent>
                    <w:p w14:paraId="7A44AF80" w14:textId="77777777" w:rsidR="00AC1D1B" w:rsidRDefault="00AC1D1B" w:rsidP="00630727">
                      <w:r>
                        <w:t xml:space="preserve">Klasse: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0" allowOverlap="1" wp14:anchorId="2ADBEA7E" wp14:editId="51BFA3D6">
                <wp:simplePos x="0" y="0"/>
                <wp:positionH relativeFrom="column">
                  <wp:posOffset>5965190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1057" name="Lin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FB5E9B" id="Line 142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9.7pt,42.05pt" to="469.7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0" allowOverlap="1" wp14:anchorId="3FFD2E32" wp14:editId="6EE20BC1">
                <wp:simplePos x="0" y="0"/>
                <wp:positionH relativeFrom="column">
                  <wp:posOffset>5965190</wp:posOffset>
                </wp:positionH>
                <wp:positionV relativeFrom="paragraph">
                  <wp:posOffset>10043795</wp:posOffset>
                </wp:positionV>
                <wp:extent cx="635" cy="92075"/>
                <wp:effectExtent l="0" t="0" r="12065" b="0"/>
                <wp:wrapNone/>
                <wp:docPr id="1056" name="Lin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3C4FBE" id="Line 139" o:spid="_x0000_s1026" style="position:absolute;flip:y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9.7pt,790.85pt" to="469.75pt,7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0" allowOverlap="1" wp14:anchorId="70E9D1EA" wp14:editId="5526DFF0">
                <wp:simplePos x="0" y="0"/>
                <wp:positionH relativeFrom="column">
                  <wp:posOffset>478790</wp:posOffset>
                </wp:positionH>
                <wp:positionV relativeFrom="paragraph">
                  <wp:posOffset>6751955</wp:posOffset>
                </wp:positionV>
                <wp:extent cx="92075" cy="635"/>
                <wp:effectExtent l="0" t="0" r="0" b="0"/>
                <wp:wrapNone/>
                <wp:docPr id="1055" name="Lin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C406DE" id="Line 132" o:spid="_x0000_s1026" style="position:absolute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531.65pt" to="44.95pt,53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0" allowOverlap="1" wp14:anchorId="4F69E39C" wp14:editId="2C4DC751">
                <wp:simplePos x="0" y="0"/>
                <wp:positionH relativeFrom="column">
                  <wp:posOffset>6696710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1054" name="Lin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BDAFC2" id="Line 143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7.3pt,42.05pt" to="527.3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0" allowOverlap="1" wp14:anchorId="3EE43AA1" wp14:editId="54AA01E9">
                <wp:simplePos x="0" y="0"/>
                <wp:positionH relativeFrom="column">
                  <wp:posOffset>844550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1052" name="Lin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3243D2" id="Line 141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6.5pt,42.05pt" to="66.5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0" allowOverlap="1" wp14:anchorId="1918362B" wp14:editId="50E2C006">
                <wp:simplePos x="0" y="0"/>
                <wp:positionH relativeFrom="column">
                  <wp:posOffset>6696710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1050" name="Lin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A7AD34" id="Line 125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7.3pt,42.05pt" to="527.3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0" allowOverlap="1" wp14:anchorId="25ED8D0F" wp14:editId="25493AFD">
                <wp:simplePos x="0" y="0"/>
                <wp:positionH relativeFrom="column">
                  <wp:posOffset>844550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1049" name="Lin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A00CDF" id="Line 137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6.5pt,42.05pt" to="66.5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0" allowOverlap="1" wp14:anchorId="0568BAC7" wp14:editId="1DD226FB">
                <wp:simplePos x="0" y="0"/>
                <wp:positionH relativeFrom="column">
                  <wp:posOffset>6696710</wp:posOffset>
                </wp:positionH>
                <wp:positionV relativeFrom="paragraph">
                  <wp:posOffset>10043795</wp:posOffset>
                </wp:positionV>
                <wp:extent cx="635" cy="92075"/>
                <wp:effectExtent l="0" t="0" r="12065" b="0"/>
                <wp:wrapNone/>
                <wp:docPr id="1048" name="Lin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63AC90" id="Line 140" o:spid="_x0000_s1026" style="position:absolute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7.3pt,790.85pt" to="527.35pt,7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0" allowOverlap="1" wp14:anchorId="222E37FD" wp14:editId="62269F5A">
                <wp:simplePos x="0" y="0"/>
                <wp:positionH relativeFrom="column">
                  <wp:posOffset>844550</wp:posOffset>
                </wp:positionH>
                <wp:positionV relativeFrom="paragraph">
                  <wp:posOffset>10043795</wp:posOffset>
                </wp:positionV>
                <wp:extent cx="635" cy="92075"/>
                <wp:effectExtent l="0" t="0" r="12065" b="0"/>
                <wp:wrapNone/>
                <wp:docPr id="1047" name="Lin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4E1005" id="Line 138" o:spid="_x0000_s1026" style="position:absolute;flip:y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6.5pt,790.85pt" to="66.55pt,7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0" allowOverlap="1" wp14:anchorId="7EBC339B" wp14:editId="1514C170">
                <wp:simplePos x="0" y="0"/>
                <wp:positionH relativeFrom="column">
                  <wp:posOffset>6971030</wp:posOffset>
                </wp:positionH>
                <wp:positionV relativeFrom="paragraph">
                  <wp:posOffset>8580755</wp:posOffset>
                </wp:positionV>
                <wp:extent cx="92075" cy="635"/>
                <wp:effectExtent l="0" t="0" r="0" b="0"/>
                <wp:wrapNone/>
                <wp:docPr id="1046" name="Lin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94CF87" id="Line 136" o:spid="_x0000_s1026" style="position:absolute;flip:x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8.9pt,675.65pt" to="556.15pt,6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0" allowOverlap="1" wp14:anchorId="584DB08A" wp14:editId="377A8995">
                <wp:simplePos x="0" y="0"/>
                <wp:positionH relativeFrom="column">
                  <wp:posOffset>478790</wp:posOffset>
                </wp:positionH>
                <wp:positionV relativeFrom="paragraph">
                  <wp:posOffset>8580755</wp:posOffset>
                </wp:positionV>
                <wp:extent cx="92075" cy="635"/>
                <wp:effectExtent l="0" t="0" r="0" b="0"/>
                <wp:wrapNone/>
                <wp:docPr id="1045" name="Lin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6EDED4" id="Line 129" o:spid="_x0000_s1026" style="position:absolute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675.65pt" to="44.95pt,6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0" allowOverlap="1" wp14:anchorId="72FCDEBC" wp14:editId="69F9C8AE">
                <wp:simplePos x="0" y="0"/>
                <wp:positionH relativeFrom="column">
                  <wp:posOffset>6971030</wp:posOffset>
                </wp:positionH>
                <wp:positionV relativeFrom="paragraph">
                  <wp:posOffset>4923155</wp:posOffset>
                </wp:positionV>
                <wp:extent cx="92075" cy="635"/>
                <wp:effectExtent l="0" t="0" r="0" b="0"/>
                <wp:wrapNone/>
                <wp:docPr id="1044" name="Lin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D32D61" id="Line 135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8.9pt,387.65pt" to="556.15pt,3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0" allowOverlap="1" wp14:anchorId="2E94BB1D" wp14:editId="1ADB23B3">
                <wp:simplePos x="0" y="0"/>
                <wp:positionH relativeFrom="column">
                  <wp:posOffset>478790</wp:posOffset>
                </wp:positionH>
                <wp:positionV relativeFrom="paragraph">
                  <wp:posOffset>4923155</wp:posOffset>
                </wp:positionV>
                <wp:extent cx="92075" cy="635"/>
                <wp:effectExtent l="0" t="0" r="0" b="0"/>
                <wp:wrapNone/>
                <wp:docPr id="1043" name="Lin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993000" id="Line 128" o:spid="_x0000_s1026" style="position:absolute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387.65pt" to="44.95pt,3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0" allowOverlap="1" wp14:anchorId="63F54D89" wp14:editId="54AC73DC">
                <wp:simplePos x="0" y="0"/>
                <wp:positionH relativeFrom="column">
                  <wp:posOffset>478790</wp:posOffset>
                </wp:positionH>
                <wp:positionV relativeFrom="paragraph">
                  <wp:posOffset>3094355</wp:posOffset>
                </wp:positionV>
                <wp:extent cx="92075" cy="635"/>
                <wp:effectExtent l="0" t="0" r="0" b="0"/>
                <wp:wrapNone/>
                <wp:docPr id="1042" name="Lin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3F1E82" id="Line 127" o:spid="_x0000_s1026" style="position:absolute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243.65pt" to="44.95pt,2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0" allowOverlap="1" wp14:anchorId="76E598C2" wp14:editId="61224283">
                <wp:simplePos x="0" y="0"/>
                <wp:positionH relativeFrom="column">
                  <wp:posOffset>6971030</wp:posOffset>
                </wp:positionH>
                <wp:positionV relativeFrom="paragraph">
                  <wp:posOffset>3094355</wp:posOffset>
                </wp:positionV>
                <wp:extent cx="92075" cy="635"/>
                <wp:effectExtent l="0" t="0" r="0" b="0"/>
                <wp:wrapNone/>
                <wp:docPr id="1041" name="Lin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9A5697" id="Line 133" o:spid="_x0000_s1026" style="position:absolute;flip:x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8.9pt,243.65pt" to="556.15pt,2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0" allowOverlap="1" wp14:anchorId="7A5E7520" wp14:editId="14C04F27">
                <wp:simplePos x="0" y="0"/>
                <wp:positionH relativeFrom="column">
                  <wp:posOffset>6971030</wp:posOffset>
                </wp:positionH>
                <wp:positionV relativeFrom="paragraph">
                  <wp:posOffset>1265555</wp:posOffset>
                </wp:positionV>
                <wp:extent cx="92075" cy="635"/>
                <wp:effectExtent l="0" t="0" r="0" b="0"/>
                <wp:wrapNone/>
                <wp:docPr id="1040" name="Lin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02E032" id="Line 134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8.9pt,99.65pt" to="556.15pt,9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0" allowOverlap="1" wp14:anchorId="30A94ED4" wp14:editId="6A41F5AD">
                <wp:simplePos x="0" y="0"/>
                <wp:positionH relativeFrom="column">
                  <wp:posOffset>7062470</wp:posOffset>
                </wp:positionH>
                <wp:positionV relativeFrom="paragraph">
                  <wp:posOffset>6660515</wp:posOffset>
                </wp:positionV>
                <wp:extent cx="635" cy="635"/>
                <wp:effectExtent l="0" t="0" r="0" b="0"/>
                <wp:wrapNone/>
                <wp:docPr id="1039" name="Lin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27E37D" id="Line 130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6.1pt,524.45pt" to="556.15pt,5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0" allowOverlap="1" wp14:anchorId="7F7AE5CE" wp14:editId="28CF089F">
                <wp:simplePos x="0" y="0"/>
                <wp:positionH relativeFrom="column">
                  <wp:posOffset>478790</wp:posOffset>
                </wp:positionH>
                <wp:positionV relativeFrom="paragraph">
                  <wp:posOffset>1286510</wp:posOffset>
                </wp:positionV>
                <wp:extent cx="92075" cy="635"/>
                <wp:effectExtent l="0" t="0" r="0" b="0"/>
                <wp:wrapNone/>
                <wp:docPr id="1038" name="Lin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E101E8" id="Line 126" o:spid="_x0000_s1026" style="position:absolute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101.3pt" to="44.95pt,10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0" allowOverlap="1" wp14:anchorId="298A8E1C" wp14:editId="437A938D">
                <wp:simplePos x="0" y="0"/>
                <wp:positionH relativeFrom="column">
                  <wp:posOffset>6239510</wp:posOffset>
                </wp:positionH>
                <wp:positionV relativeFrom="paragraph">
                  <wp:posOffset>259715</wp:posOffset>
                </wp:positionV>
                <wp:extent cx="823595" cy="635"/>
                <wp:effectExtent l="0" t="0" r="0" b="0"/>
                <wp:wrapNone/>
                <wp:docPr id="1037" name="Lin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2359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DDC53E" id="Line 124" o:spid="_x0000_s1026" style="position:absolute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91.3pt,20.45pt" to="556.15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" o:allowincell="f" strokeweight="1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0" allowOverlap="1" wp14:anchorId="507B57B9" wp14:editId="26E12355">
                <wp:simplePos x="0" y="0"/>
                <wp:positionH relativeFrom="column">
                  <wp:posOffset>7062470</wp:posOffset>
                </wp:positionH>
                <wp:positionV relativeFrom="paragraph">
                  <wp:posOffset>-14605</wp:posOffset>
                </wp:positionV>
                <wp:extent cx="635" cy="549275"/>
                <wp:effectExtent l="0" t="0" r="12065" b="0"/>
                <wp:wrapNone/>
                <wp:docPr id="1036" name="Lin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35" cy="54927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93B000" id="Line 123" o:spid="_x0000_s1026" style="position:absolute;flip:y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6.1pt,-1.15pt" to="556.15pt,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" o:allowincell="f" strokeweight="1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0" allowOverlap="1" wp14:anchorId="26154687" wp14:editId="193F69EF">
                <wp:simplePos x="0" y="0"/>
                <wp:positionH relativeFrom="column">
                  <wp:posOffset>6239510</wp:posOffset>
                </wp:positionH>
                <wp:positionV relativeFrom="paragraph">
                  <wp:posOffset>-14605</wp:posOffset>
                </wp:positionV>
                <wp:extent cx="823595" cy="635"/>
                <wp:effectExtent l="0" t="0" r="0" b="0"/>
                <wp:wrapNone/>
                <wp:docPr id="1035" name="Lin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2359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552435" id="Line 122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91.3pt,-1.15pt" to="556.15pt,-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" o:allowincell="f" strokeweight="1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0" allowOverlap="1" wp14:anchorId="30CFB4D7" wp14:editId="2B596CBB">
                <wp:simplePos x="0" y="0"/>
                <wp:positionH relativeFrom="column">
                  <wp:posOffset>5050790</wp:posOffset>
                </wp:positionH>
                <wp:positionV relativeFrom="paragraph">
                  <wp:posOffset>259715</wp:posOffset>
                </wp:positionV>
                <wp:extent cx="635" cy="274955"/>
                <wp:effectExtent l="0" t="0" r="12065" b="4445"/>
                <wp:wrapNone/>
                <wp:docPr id="1034" name="Lin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27495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9A430B" id="Line 120" o:spid="_x0000_s1026" style="position:absolute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7.7pt,20.45pt" to="397.75pt,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" o:allowincell="f" strokeweight="1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0" allowOverlap="1" wp14:anchorId="20AD067F" wp14:editId="28DEF155">
                <wp:simplePos x="0" y="0"/>
                <wp:positionH relativeFrom="column">
                  <wp:posOffset>3862070</wp:posOffset>
                </wp:positionH>
                <wp:positionV relativeFrom="paragraph">
                  <wp:posOffset>-14605</wp:posOffset>
                </wp:positionV>
                <wp:extent cx="1189355" cy="274955"/>
                <wp:effectExtent l="0" t="0" r="4445" b="4445"/>
                <wp:wrapNone/>
                <wp:docPr id="1033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89355" cy="27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26E975" id="Rectangle 108" o:spid="_x0000_s1026" style="position:absolute;margin-left:304.1pt;margin-top:-1.15pt;width:93.65pt;height:21.6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" o:allowincell="f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0" allowOverlap="1" wp14:anchorId="0BDD1064" wp14:editId="3ACA7CE2">
                <wp:simplePos x="0" y="0"/>
                <wp:positionH relativeFrom="column">
                  <wp:posOffset>5050790</wp:posOffset>
                </wp:positionH>
                <wp:positionV relativeFrom="paragraph">
                  <wp:posOffset>-14605</wp:posOffset>
                </wp:positionV>
                <wp:extent cx="1189355" cy="274955"/>
                <wp:effectExtent l="0" t="0" r="4445" b="4445"/>
                <wp:wrapNone/>
                <wp:docPr id="1032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89355" cy="27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424A4E" id="Rectangle 107" o:spid="_x0000_s1026" style="position:absolute;margin-left:397.7pt;margin-top:-1.15pt;width:93.65pt;height:21.6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" o:allowincell="f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0" allowOverlap="1" wp14:anchorId="0525B88E" wp14:editId="1325D9E2">
                <wp:simplePos x="0" y="0"/>
                <wp:positionH relativeFrom="column">
                  <wp:posOffset>5142230</wp:posOffset>
                </wp:positionH>
                <wp:positionV relativeFrom="paragraph">
                  <wp:posOffset>351155</wp:posOffset>
                </wp:positionV>
                <wp:extent cx="1866265" cy="183515"/>
                <wp:effectExtent l="0" t="0" r="0" b="0"/>
                <wp:wrapNone/>
                <wp:docPr id="1031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6626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299209" w14:textId="77777777" w:rsidR="00AC1D1B" w:rsidRDefault="00AC1D1B" w:rsidP="0063072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25B88E" id="Rectangle 109" o:spid="_x0000_s1030" style="position:absolute;margin-left:404.9pt;margin-top:27.65pt;width:146.95pt;height:14.4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" o:allowincell="f" filled="f" stroked="f" strokeweight="1pt">
                <v:path arrowok="t"/>
                <v:textbox inset="1pt,1pt,1pt,1pt">
                  <w:txbxContent>
                    <w:p w14:paraId="7F299209" w14:textId="77777777" w:rsidR="00AC1D1B" w:rsidRDefault="00AC1D1B" w:rsidP="00630727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0" allowOverlap="1" wp14:anchorId="2E2472B8" wp14:editId="4751B87D">
                <wp:simplePos x="0" y="0"/>
                <wp:positionH relativeFrom="column">
                  <wp:posOffset>4484370</wp:posOffset>
                </wp:positionH>
                <wp:positionV relativeFrom="paragraph">
                  <wp:posOffset>340360</wp:posOffset>
                </wp:positionV>
                <wp:extent cx="457835" cy="183515"/>
                <wp:effectExtent l="0" t="0" r="0" b="0"/>
                <wp:wrapNone/>
                <wp:docPr id="1030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783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6D38C77" w14:textId="1EE1EE00" w:rsidR="00AC1D1B" w:rsidRPr="00257405" w:rsidRDefault="00257405" w:rsidP="00630727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2472B8" id="Rectangle 118" o:spid="_x0000_s1031" style="position:absolute;margin-left:353.1pt;margin-top:26.8pt;width:36.05pt;height:14.4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" o:allowincell="f" filled="f" stroked="f">
                <v:path arrowok="t"/>
                <v:textbox inset="1pt,1pt,1pt,1pt">
                  <w:txbxContent>
                    <w:p w14:paraId="06D38C77" w14:textId="1EE1EE00" w:rsidR="00AC1D1B" w:rsidRPr="00257405" w:rsidRDefault="00257405" w:rsidP="00630727">
                      <w: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0" allowOverlap="1" wp14:anchorId="251F5D5E" wp14:editId="3F4D9D57">
                <wp:simplePos x="0" y="0"/>
                <wp:positionH relativeFrom="column">
                  <wp:posOffset>4484370</wp:posOffset>
                </wp:positionH>
                <wp:positionV relativeFrom="paragraph">
                  <wp:posOffset>53340</wp:posOffset>
                </wp:positionV>
                <wp:extent cx="457835" cy="183515"/>
                <wp:effectExtent l="0" t="0" r="0" b="0"/>
                <wp:wrapNone/>
                <wp:docPr id="1029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783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A7455FA" w14:textId="20BA1C71" w:rsidR="00AC1D1B" w:rsidRPr="00257405" w:rsidRDefault="00257405" w:rsidP="00630727">
                            <w:r>
                              <w:t>1AHIT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F5D5E" id="Rectangle 117" o:spid="_x0000_s1032" style="position:absolute;margin-left:353.1pt;margin-top:4.2pt;width:36.05pt;height:14.4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" o:allowincell="f" filled="f" stroked="f">
                <v:path arrowok="t"/>
                <v:textbox inset="1pt,1pt,1pt,1pt">
                  <w:txbxContent>
                    <w:p w14:paraId="7A7455FA" w14:textId="20BA1C71" w:rsidR="00AC1D1B" w:rsidRPr="00257405" w:rsidRDefault="00257405" w:rsidP="00630727">
                      <w:r>
                        <w:t>1AHIT</w:t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1" layoutInCell="0" allowOverlap="1" wp14:anchorId="1F99E34E" wp14:editId="6DB1F2DC">
                <wp:simplePos x="0" y="0"/>
                <wp:positionH relativeFrom="column">
                  <wp:posOffset>537845</wp:posOffset>
                </wp:positionH>
                <wp:positionV relativeFrom="paragraph">
                  <wp:posOffset>52705</wp:posOffset>
                </wp:positionV>
                <wp:extent cx="3234055" cy="390525"/>
                <wp:effectExtent l="0" t="0" r="0" b="0"/>
                <wp:wrapNone/>
                <wp:docPr id="1028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3405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A940FF" w14:textId="1898B2DA" w:rsidR="00AC1D1B" w:rsidRDefault="00AC1D1B" w:rsidP="00630727">
                            <w:r>
                              <w:t xml:space="preserve">Name: </w:t>
                            </w:r>
                            <w:r w:rsidR="00257405">
                              <w:t>Leonard Bunea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99E34E" id="Rectangle 115" o:spid="_x0000_s1033" style="position:absolute;margin-left:42.35pt;margin-top:4.15pt;width:254.65pt;height:30.7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" o:allowincell="f" filled="f" stroked="f">
                <v:path arrowok="t"/>
                <v:textbox inset="1pt,1pt,1pt,1pt">
                  <w:txbxContent>
                    <w:p w14:paraId="6BA940FF" w14:textId="1898B2DA" w:rsidR="00AC1D1B" w:rsidRDefault="00AC1D1B" w:rsidP="00630727">
                      <w:r>
                        <w:t xml:space="preserve">Name: </w:t>
                      </w:r>
                      <w:r w:rsidR="00257405">
                        <w:t>Leonard Bunea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0" allowOverlap="1" wp14:anchorId="5EBEE5B8" wp14:editId="5C7FB12A">
                <wp:simplePos x="0" y="0"/>
                <wp:positionH relativeFrom="column">
                  <wp:posOffset>1111885</wp:posOffset>
                </wp:positionH>
                <wp:positionV relativeFrom="paragraph">
                  <wp:posOffset>52705</wp:posOffset>
                </wp:positionV>
                <wp:extent cx="2659380" cy="481330"/>
                <wp:effectExtent l="0" t="0" r="0" b="0"/>
                <wp:wrapNone/>
                <wp:docPr id="1027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59380" cy="481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31B2FE" w14:textId="77777777" w:rsidR="00AC1D1B" w:rsidRDefault="00AC1D1B" w:rsidP="0063072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BEE5B8" id="Rectangle 114" o:spid="_x0000_s1034" style="position:absolute;margin-left:87.55pt;margin-top:4.15pt;width:209.4pt;height:37.9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" o:allowincell="f" filled="f" stroked="f">
                <v:path arrowok="t"/>
                <v:textbox inset="1pt,1pt,1pt,1pt">
                  <w:txbxContent>
                    <w:p w14:paraId="4F31B2FE" w14:textId="77777777" w:rsidR="00AC1D1B" w:rsidRDefault="00AC1D1B" w:rsidP="00630727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1" layoutInCell="0" allowOverlap="1" wp14:anchorId="29BC729F" wp14:editId="3D8619D9">
                <wp:simplePos x="0" y="0"/>
                <wp:positionH relativeFrom="column">
                  <wp:posOffset>3910330</wp:posOffset>
                </wp:positionH>
                <wp:positionV relativeFrom="paragraph">
                  <wp:posOffset>340360</wp:posOffset>
                </wp:positionV>
                <wp:extent cx="549275" cy="183515"/>
                <wp:effectExtent l="0" t="0" r="0" b="0"/>
                <wp:wrapNone/>
                <wp:docPr id="1026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927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70060F" w14:textId="77777777" w:rsidR="00AC1D1B" w:rsidRDefault="00AC1D1B" w:rsidP="00630727">
                            <w:r>
                              <w:t>Gruppe: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BC729F" id="Rectangle 113" o:spid="_x0000_s1035" style="position:absolute;margin-left:307.9pt;margin-top:26.8pt;width:43.25pt;height:14.4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" o:allowincell="f" filled="f" stroked="f">
                <v:path arrowok="t"/>
                <v:textbox inset="1pt,1pt,1pt,1pt">
                  <w:txbxContent>
                    <w:p w14:paraId="3870060F" w14:textId="77777777" w:rsidR="00AC1D1B" w:rsidRDefault="00AC1D1B" w:rsidP="00630727">
                      <w:r>
                        <w:t>Gruppe: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1" layoutInCell="0" allowOverlap="1" wp14:anchorId="5C9A7CBC" wp14:editId="2DB02F82">
                <wp:simplePos x="0" y="0"/>
                <wp:positionH relativeFrom="column">
                  <wp:posOffset>3910330</wp:posOffset>
                </wp:positionH>
                <wp:positionV relativeFrom="paragraph">
                  <wp:posOffset>340360</wp:posOffset>
                </wp:positionV>
                <wp:extent cx="549275" cy="183515"/>
                <wp:effectExtent l="0" t="0" r="0" b="0"/>
                <wp:wrapNone/>
                <wp:docPr id="1025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927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F184F1" w14:textId="77777777" w:rsidR="00AC1D1B" w:rsidRDefault="00AC1D1B" w:rsidP="00630727">
                            <w:r>
                              <w:t>Gruppe: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9A7CBC" id="Rectangle 112" o:spid="_x0000_s1036" style="position:absolute;margin-left:307.9pt;margin-top:26.8pt;width:43.25pt;height:14.4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" o:allowincell="f" filled="f" stroked="f">
                <v:path arrowok="t"/>
                <v:textbox inset="1pt,1pt,1pt,1pt">
                  <w:txbxContent>
                    <w:p w14:paraId="2CF184F1" w14:textId="77777777" w:rsidR="00AC1D1B" w:rsidRDefault="00AC1D1B" w:rsidP="00630727">
                      <w:r>
                        <w:t>Gruppe: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0" allowOverlap="1" wp14:anchorId="5B1B67B1" wp14:editId="4565C67F">
                <wp:simplePos x="0" y="0"/>
                <wp:positionH relativeFrom="column">
                  <wp:posOffset>478790</wp:posOffset>
                </wp:positionH>
                <wp:positionV relativeFrom="paragraph">
                  <wp:posOffset>-14605</wp:posOffset>
                </wp:positionV>
                <wp:extent cx="3383915" cy="549275"/>
                <wp:effectExtent l="0" t="0" r="0" b="0"/>
                <wp:wrapNone/>
                <wp:docPr id="102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83915" cy="5492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B3101E" id="Rectangle 111" o:spid="_x0000_s1026" style="position:absolute;margin-left:37.7pt;margin-top:-1.15pt;width:266.45pt;height:43.2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" o:allowincell="f" filled="f" strokeweight="1pt">
                <v:path arrowok="t"/>
              </v:rect>
            </w:pict>
          </mc:Fallback>
        </mc:AlternateContent>
      </w:r>
    </w:p>
    <w:p w14:paraId="04D57872" w14:textId="77777777" w:rsidR="00630727" w:rsidRPr="0070582B" w:rsidRDefault="00630727" w:rsidP="00630727">
      <w:pPr>
        <w:rPr>
          <w:sz w:val="24"/>
        </w:rPr>
      </w:pPr>
    </w:p>
    <w:p w14:paraId="0C7A6683" w14:textId="219F9E71" w:rsidR="00630727" w:rsidRDefault="00630727" w:rsidP="00630727">
      <w:pPr>
        <w:ind w:firstLine="708"/>
        <w:rPr>
          <w:rFonts w:ascii="Comic Sans MS" w:hAnsi="Comic Sans MS" w:cs="Arial"/>
          <w:b/>
          <w:bCs/>
          <w:i/>
          <w:iCs/>
          <w:color w:val="0000FF"/>
          <w:sz w:val="36"/>
          <w:szCs w:val="36"/>
          <w:u w:val="single"/>
          <w:lang w:eastAsia="de-AT"/>
        </w:rPr>
      </w:pPr>
    </w:p>
    <w:p w14:paraId="4EBB72CD" w14:textId="3669965F" w:rsidR="00630727" w:rsidRDefault="006F74CA" w:rsidP="00630727">
      <w:pPr>
        <w:jc w:val="center"/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de-AT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C7CBDC4" wp14:editId="3769F5BC">
                <wp:simplePos x="0" y="0"/>
                <wp:positionH relativeFrom="column">
                  <wp:posOffset>3122295</wp:posOffset>
                </wp:positionH>
                <wp:positionV relativeFrom="paragraph">
                  <wp:posOffset>287655</wp:posOffset>
                </wp:positionV>
                <wp:extent cx="0" cy="2369820"/>
                <wp:effectExtent l="0" t="0" r="0" b="5080"/>
                <wp:wrapNone/>
                <wp:docPr id="63" name="AutoShap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23698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2BA47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80" o:spid="_x0000_s1026" type="#_x0000_t32" style="position:absolute;margin-left:245.85pt;margin-top:22.65pt;width:0;height:186.6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">
                <o:lock v:ext="edit" shapetype="f"/>
              </v:shape>
            </w:pict>
          </mc:Fallback>
        </mc:AlternateContent>
      </w:r>
      <w:r>
        <w:rPr>
          <w:noProof/>
          <w:color w:val="FF0000"/>
          <w:sz w:val="40"/>
          <w:szCs w:val="40"/>
          <w:lang w:eastAsia="de-AT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A0EE6CF" wp14:editId="78B95A14">
                <wp:simplePos x="0" y="0"/>
                <wp:positionH relativeFrom="column">
                  <wp:posOffset>882650</wp:posOffset>
                </wp:positionH>
                <wp:positionV relativeFrom="paragraph">
                  <wp:posOffset>287655</wp:posOffset>
                </wp:positionV>
                <wp:extent cx="5814060" cy="1184910"/>
                <wp:effectExtent l="0" t="0" r="15240" b="8890"/>
                <wp:wrapNone/>
                <wp:docPr id="62" name="Rectangl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4060" cy="1184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6D6F5" w14:textId="77777777" w:rsidR="00425B2A" w:rsidRPr="00425B2A" w:rsidRDefault="00425B2A" w:rsidP="00425B2A">
                            <w:r w:rsidRPr="00425B2A">
                              <w:t>Schutz von Leitungen</w:t>
                            </w:r>
                          </w:p>
                          <w:p w14:paraId="0E3158D0" w14:textId="77777777" w:rsidR="00425B2A" w:rsidRPr="00425B2A" w:rsidRDefault="00425B2A" w:rsidP="00425B2A">
                            <w:r w:rsidRPr="00425B2A">
                              <w:t>und Geräten vor</w:t>
                            </w:r>
                          </w:p>
                          <w:p w14:paraId="1628D4F1" w14:textId="77777777" w:rsidR="00425B2A" w:rsidRPr="00425B2A" w:rsidRDefault="00425B2A" w:rsidP="00425B2A">
                            <w:r w:rsidRPr="00425B2A">
                              <w:t>mechanischer</w:t>
                            </w:r>
                          </w:p>
                          <w:p w14:paraId="377DEFED" w14:textId="77777777" w:rsidR="00425B2A" w:rsidRPr="00425B2A" w:rsidRDefault="00425B2A" w:rsidP="00425B2A">
                            <w:r w:rsidRPr="00425B2A">
                              <w:t>Beschädigung:</w:t>
                            </w:r>
                          </w:p>
                          <w:p w14:paraId="756A30C9" w14:textId="77777777" w:rsidR="00425B2A" w:rsidRDefault="00425B2A" w:rsidP="00425B2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0EE6CF" id="Rectangle 178" o:spid="_x0000_s1037" style="position:absolute;left:0;text-align:left;margin-left:69.5pt;margin-top:22.65pt;width:457.8pt;height:93.3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">
                <v:path arrowok="t"/>
                <v:textbox>
                  <w:txbxContent>
                    <w:p w14:paraId="53C6D6F5" w14:textId="77777777" w:rsidR="00425B2A" w:rsidRPr="00425B2A" w:rsidRDefault="00425B2A" w:rsidP="00425B2A">
                      <w:r w:rsidRPr="00425B2A">
                        <w:t>Schutz von Leitungen</w:t>
                      </w:r>
                    </w:p>
                    <w:p w14:paraId="0E3158D0" w14:textId="77777777" w:rsidR="00425B2A" w:rsidRPr="00425B2A" w:rsidRDefault="00425B2A" w:rsidP="00425B2A">
                      <w:r w:rsidRPr="00425B2A">
                        <w:t>und Geräten vor</w:t>
                      </w:r>
                    </w:p>
                    <w:p w14:paraId="1628D4F1" w14:textId="77777777" w:rsidR="00425B2A" w:rsidRPr="00425B2A" w:rsidRDefault="00425B2A" w:rsidP="00425B2A">
                      <w:r w:rsidRPr="00425B2A">
                        <w:t>mechanischer</w:t>
                      </w:r>
                    </w:p>
                    <w:p w14:paraId="377DEFED" w14:textId="77777777" w:rsidR="00425B2A" w:rsidRPr="00425B2A" w:rsidRDefault="00425B2A" w:rsidP="00425B2A">
                      <w:r w:rsidRPr="00425B2A">
                        <w:t>Beschädigung:</w:t>
                      </w:r>
                    </w:p>
                    <w:p w14:paraId="756A30C9" w14:textId="77777777" w:rsidR="00425B2A" w:rsidRDefault="00425B2A" w:rsidP="00425B2A"/>
                  </w:txbxContent>
                </v:textbox>
              </v:rect>
            </w:pict>
          </mc:Fallback>
        </mc:AlternateContent>
      </w:r>
    </w:p>
    <w:p w14:paraId="082FF9B1" w14:textId="0BBA8FDC" w:rsidR="00630727" w:rsidRDefault="007F7C61" w:rsidP="00630727">
      <w:pPr>
        <w:jc w:val="center"/>
        <w:rPr>
          <w:color w:val="FF0000"/>
          <w:sz w:val="40"/>
          <w:szCs w:val="40"/>
        </w:rPr>
      </w:pPr>
      <w:r w:rsidRPr="00257405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699712" behindDoc="0" locked="0" layoutInCell="1" allowOverlap="1" wp14:anchorId="45E16AED" wp14:editId="0B0A153F">
                <wp:simplePos x="0" y="0"/>
                <wp:positionH relativeFrom="column">
                  <wp:posOffset>3091180</wp:posOffset>
                </wp:positionH>
                <wp:positionV relativeFrom="paragraph">
                  <wp:posOffset>52070</wp:posOffset>
                </wp:positionV>
                <wp:extent cx="3562350" cy="11620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1162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11C4D" w14:textId="192C2255" w:rsidR="00257405" w:rsidRPr="007F7C61" w:rsidRDefault="007F7C61" w:rsidP="007F7C61">
                            <w:pPr>
                              <w:jc w:val="both"/>
                              <w:rPr>
                                <w:rFonts w:ascii="Arial Nova" w:hAnsi="Arial Nova"/>
                              </w:rPr>
                            </w:pPr>
                            <w:r w:rsidRPr="007F7C61"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>Geräte entsprechend der voraussichtlichen Beanspruchung wählen, eventuell gepanzert oder in Gussausführung. Bei festverlegten Leitungen richtige Verlegungsart wählen, unter Putz oder in entsprechendem Rohr. Bewegliche Leitungen richtig auswählen, Zug- und Schub Entlastung sowie Knickschutz vorsehen.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16AED" id="Text Box 2" o:spid="_x0000_s1038" type="#_x0000_t202" style="position:absolute;left:0;text-align:left;margin-left:243.4pt;margin-top:4.1pt;width:280.5pt;height:91.5pt;z-index:25169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" filled="f" stroked="f">
                <v:textbox>
                  <w:txbxContent>
                    <w:p w14:paraId="71511C4D" w14:textId="192C2255" w:rsidR="00257405" w:rsidRPr="007F7C61" w:rsidRDefault="007F7C61" w:rsidP="007F7C61">
                      <w:pPr>
                        <w:jc w:val="both"/>
                        <w:rPr>
                          <w:rFonts w:ascii="Arial Nova" w:hAnsi="Arial Nova"/>
                        </w:rPr>
                      </w:pPr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 xml:space="preserve">Geräte entsprechend der voraussichtlichen Beanspruchung wählen, eventuell gepanzert oder in Gussausführung. Bei festverlegten Leitungen richtige Verlegungsart wählen, unter Putz oder in entsprechendem Rohr. Bewegliche Leitungen richtig auswählen, Zug- und Schub </w:t>
                      </w:r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>Entlastung</w:t>
                      </w:r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 xml:space="preserve"> sowie Knickschutz vorsehen.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8ABF43" w14:textId="5456D6FF" w:rsidR="00630727" w:rsidRDefault="00630727" w:rsidP="00630727">
      <w:pPr>
        <w:jc w:val="center"/>
        <w:rPr>
          <w:color w:val="FF0000"/>
          <w:sz w:val="40"/>
          <w:szCs w:val="40"/>
        </w:rPr>
      </w:pPr>
    </w:p>
    <w:p w14:paraId="6CD83D83" w14:textId="77777777" w:rsidR="00630727" w:rsidRDefault="00630727" w:rsidP="00630727">
      <w:pPr>
        <w:jc w:val="center"/>
        <w:rPr>
          <w:color w:val="FF0000"/>
          <w:sz w:val="24"/>
          <w:szCs w:val="24"/>
        </w:rPr>
      </w:pPr>
    </w:p>
    <w:p w14:paraId="3EBCB211" w14:textId="137C71C4" w:rsidR="00630727" w:rsidRPr="0070582B" w:rsidRDefault="00630727" w:rsidP="00630727">
      <w:pPr>
        <w:rPr>
          <w:sz w:val="24"/>
          <w:szCs w:val="24"/>
        </w:rPr>
      </w:pPr>
    </w:p>
    <w:p w14:paraId="68080A2B" w14:textId="2F89F4BC" w:rsidR="00630727" w:rsidRDefault="006F74CA" w:rsidP="00630727">
      <w:pPr>
        <w:rPr>
          <w:sz w:val="24"/>
          <w:szCs w:val="24"/>
        </w:rPr>
      </w:pPr>
      <w:r>
        <w:rPr>
          <w:noProof/>
          <w:color w:val="FF0000"/>
          <w:sz w:val="40"/>
          <w:szCs w:val="40"/>
          <w:lang w:eastAsia="de-AT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9C1AB05" wp14:editId="4809F59F">
                <wp:simplePos x="0" y="0"/>
                <wp:positionH relativeFrom="column">
                  <wp:posOffset>882650</wp:posOffset>
                </wp:positionH>
                <wp:positionV relativeFrom="paragraph">
                  <wp:posOffset>177800</wp:posOffset>
                </wp:positionV>
                <wp:extent cx="5814060" cy="1184910"/>
                <wp:effectExtent l="0" t="0" r="15240" b="8890"/>
                <wp:wrapNone/>
                <wp:docPr id="61" name="Rectangl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4060" cy="1184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95588" w14:textId="77777777" w:rsidR="00425B2A" w:rsidRDefault="00425B2A" w:rsidP="00425B2A">
                            <w:r w:rsidRPr="00425B2A">
                              <w:t>Schutz der Leitungen vor zu</w:t>
                            </w:r>
                          </w:p>
                          <w:p w14:paraId="26B30FE2" w14:textId="77777777" w:rsidR="00425B2A" w:rsidRPr="00425B2A" w:rsidRDefault="00425B2A" w:rsidP="00425B2A">
                            <w:r w:rsidRPr="00425B2A">
                              <w:t xml:space="preserve"> starker Erwärmung: </w:t>
                            </w:r>
                          </w:p>
                          <w:p w14:paraId="3E7523E6" w14:textId="77777777" w:rsidR="00425B2A" w:rsidRPr="00425B2A" w:rsidRDefault="00425B2A" w:rsidP="00425B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C1AB05" id="Rectangle 179" o:spid="_x0000_s1039" style="position:absolute;margin-left:69.5pt;margin-top:14pt;width:457.8pt;height:93.3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">
                <v:path arrowok="t"/>
                <v:textbox>
                  <w:txbxContent>
                    <w:p w14:paraId="42D95588" w14:textId="77777777" w:rsidR="00425B2A" w:rsidRDefault="00425B2A" w:rsidP="00425B2A">
                      <w:r w:rsidRPr="00425B2A">
                        <w:t>Schutz der Leitungen vor zu</w:t>
                      </w:r>
                    </w:p>
                    <w:p w14:paraId="26B30FE2" w14:textId="77777777" w:rsidR="00425B2A" w:rsidRPr="00425B2A" w:rsidRDefault="00425B2A" w:rsidP="00425B2A">
                      <w:r w:rsidRPr="00425B2A">
                        <w:t xml:space="preserve"> starker Erwärmung: </w:t>
                      </w:r>
                    </w:p>
                    <w:p w14:paraId="3E7523E6" w14:textId="77777777" w:rsidR="00425B2A" w:rsidRPr="00425B2A" w:rsidRDefault="00425B2A" w:rsidP="00425B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77B0537" w14:textId="5A57F672" w:rsidR="00630727" w:rsidRDefault="007F7C61" w:rsidP="00630727">
      <w:pPr>
        <w:tabs>
          <w:tab w:val="left" w:pos="1470"/>
        </w:tabs>
        <w:rPr>
          <w:sz w:val="24"/>
          <w:szCs w:val="24"/>
        </w:rPr>
      </w:pPr>
      <w:r w:rsidRPr="00257405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01760" behindDoc="0" locked="0" layoutInCell="1" allowOverlap="1" wp14:anchorId="4D890CA6" wp14:editId="3C7118A0">
                <wp:simplePos x="0" y="0"/>
                <wp:positionH relativeFrom="column">
                  <wp:posOffset>3135630</wp:posOffset>
                </wp:positionH>
                <wp:positionV relativeFrom="paragraph">
                  <wp:posOffset>70485</wp:posOffset>
                </wp:positionV>
                <wp:extent cx="3343275" cy="1066800"/>
                <wp:effectExtent l="0" t="0" r="0" b="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3275" cy="1066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5C2A5" w14:textId="27990128" w:rsidR="00257405" w:rsidRPr="007F7C61" w:rsidRDefault="007F7C61" w:rsidP="007F7C61">
                            <w:pPr>
                              <w:jc w:val="both"/>
                            </w:pPr>
                            <w:r w:rsidRPr="007F7C61"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 xml:space="preserve">Leitungen richtig sichern, keine Sicherungen flicken. Bei </w:t>
                            </w:r>
                            <w:r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>Steck</w:t>
                            </w:r>
                            <w:r w:rsidRPr="007F7C61"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>vorrichtungen auf Nennstrom achten und Klem</w:t>
                            </w:r>
                            <w:r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>m</w:t>
                            </w:r>
                            <w:r w:rsidRPr="007F7C61"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>en fest anziehen. Bei hohen</w:t>
                            </w:r>
                            <w:r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 xml:space="preserve"> </w:t>
                            </w:r>
                            <w:r w:rsidRPr="007F7C61"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>Betriebstemperaturen (Bügeleisen, Ofen</w:t>
                            </w:r>
                            <w:proofErr w:type="gramStart"/>
                            <w:r w:rsidRPr="007F7C61"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 xml:space="preserve"> .</w:t>
                            </w:r>
                            <w:r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>.</w:t>
                            </w:r>
                            <w:r w:rsidRPr="007F7C61"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>..</w:t>
                            </w:r>
                            <w:proofErr w:type="gramEnd"/>
                            <w:r w:rsidRPr="007F7C61">
                              <w:rPr>
                                <w:rFonts w:ascii="Arial Nova" w:hAnsi="Arial Nova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>) wärmefeste Isolierung verwenden</w:t>
                            </w:r>
                            <w:r>
                              <w:rPr>
                                <w:rFonts w:ascii="Arial" w:hAnsi="Arial" w:cs="Arial"/>
                                <w:color w:val="202124"/>
                                <w:spacing w:val="2"/>
                                <w:shd w:val="clear" w:color="auto" w:fill="FFFFFF"/>
                              </w:rPr>
                              <w:t xml:space="preserve"> (Silikonkautschuk, Keramik, Luft, Glimmer).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0CA6" id="_x0000_s1040" type="#_x0000_t202" style="position:absolute;margin-left:246.9pt;margin-top:5.55pt;width:263.25pt;height:84pt;z-index:25170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" filled="f" stroked="f">
                <v:textbox>
                  <w:txbxContent>
                    <w:p w14:paraId="5AD5C2A5" w14:textId="27990128" w:rsidR="00257405" w:rsidRPr="007F7C61" w:rsidRDefault="007F7C61" w:rsidP="007F7C61">
                      <w:pPr>
                        <w:jc w:val="both"/>
                      </w:pPr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 xml:space="preserve">Leitungen richtig sichern, keine Sicherungen flicken. Bei </w:t>
                      </w:r>
                      <w:r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>Steck</w:t>
                      </w:r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>vorrichtungen auf Nennstrom achten und Klem</w:t>
                      </w:r>
                      <w:r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>m</w:t>
                      </w:r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>en fest anziehen. Bei hohen</w:t>
                      </w:r>
                      <w:r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 xml:space="preserve"> </w:t>
                      </w:r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>Betriebstemperaturen (Bügeleisen, Ofen</w:t>
                      </w:r>
                      <w:proofErr w:type="gramStart"/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 xml:space="preserve"> .</w:t>
                      </w:r>
                      <w:r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>.</w:t>
                      </w:r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>..</w:t>
                      </w:r>
                      <w:proofErr w:type="gramEnd"/>
                      <w:r w:rsidRPr="007F7C61">
                        <w:rPr>
                          <w:rFonts w:ascii="Arial Nova" w:hAnsi="Arial Nova" w:cs="Arial"/>
                          <w:color w:val="202124"/>
                          <w:spacing w:val="2"/>
                          <w:shd w:val="clear" w:color="auto" w:fill="FFFFFF"/>
                        </w:rPr>
                        <w:t>) wärmefeste Isolierung verwenden</w:t>
                      </w:r>
                      <w:r>
                        <w:rPr>
                          <w:rFonts w:ascii="Arial" w:hAnsi="Arial" w:cs="Arial"/>
                          <w:color w:val="202124"/>
                          <w:spacing w:val="2"/>
                          <w:shd w:val="clear" w:color="auto" w:fill="FFFFFF"/>
                        </w:rPr>
                        <w:t xml:space="preserve"> (Silikonkautschuk, Keramik, Luft, Glimme</w:t>
                      </w:r>
                      <w:r>
                        <w:rPr>
                          <w:rFonts w:ascii="Arial" w:hAnsi="Arial" w:cs="Arial"/>
                          <w:color w:val="202124"/>
                          <w:spacing w:val="2"/>
                          <w:shd w:val="clear" w:color="auto" w:fill="FFFFFF"/>
                        </w:rPr>
                        <w:t>r).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30727">
        <w:rPr>
          <w:sz w:val="24"/>
          <w:szCs w:val="24"/>
        </w:rPr>
        <w:tab/>
      </w:r>
    </w:p>
    <w:p w14:paraId="6583D08A" w14:textId="2DD187EA" w:rsidR="00630727" w:rsidRDefault="00630727" w:rsidP="00630727">
      <w:pPr>
        <w:tabs>
          <w:tab w:val="left" w:pos="1470"/>
        </w:tabs>
        <w:rPr>
          <w:sz w:val="24"/>
          <w:szCs w:val="24"/>
        </w:rPr>
      </w:pPr>
    </w:p>
    <w:p w14:paraId="0CE43BDE" w14:textId="6CE3B753" w:rsidR="00630727" w:rsidRDefault="00630727" w:rsidP="00630727">
      <w:pPr>
        <w:tabs>
          <w:tab w:val="left" w:pos="1470"/>
        </w:tabs>
        <w:rPr>
          <w:sz w:val="24"/>
          <w:szCs w:val="24"/>
        </w:rPr>
      </w:pPr>
    </w:p>
    <w:p w14:paraId="2AD95F2F" w14:textId="77777777" w:rsidR="00630727" w:rsidRPr="0070582B" w:rsidRDefault="00630727" w:rsidP="00630727">
      <w:pPr>
        <w:tabs>
          <w:tab w:val="left" w:pos="1470"/>
        </w:tabs>
        <w:rPr>
          <w:sz w:val="24"/>
          <w:szCs w:val="24"/>
        </w:rPr>
      </w:pPr>
    </w:p>
    <w:p w14:paraId="70255601" w14:textId="77777777" w:rsidR="000F7652" w:rsidRDefault="000F7652" w:rsidP="00513837">
      <w:pPr>
        <w:tabs>
          <w:tab w:val="left" w:pos="5067"/>
        </w:tabs>
        <w:ind w:firstLine="4248"/>
        <w:rPr>
          <w:rFonts w:ascii="Comic Sans MS" w:hAnsi="Comic Sans MS"/>
          <w:color w:val="0070C0"/>
          <w:sz w:val="32"/>
          <w:szCs w:val="32"/>
          <w:u w:val="single"/>
        </w:rPr>
      </w:pPr>
    </w:p>
    <w:p w14:paraId="63614C96" w14:textId="77777777" w:rsidR="000F7652" w:rsidRDefault="000F7652" w:rsidP="00513837">
      <w:pPr>
        <w:tabs>
          <w:tab w:val="left" w:pos="5067"/>
        </w:tabs>
        <w:ind w:firstLine="4248"/>
        <w:rPr>
          <w:rFonts w:ascii="Comic Sans MS" w:hAnsi="Comic Sans MS"/>
          <w:color w:val="0070C0"/>
          <w:sz w:val="32"/>
          <w:szCs w:val="32"/>
          <w:u w:val="single"/>
        </w:rPr>
      </w:pPr>
    </w:p>
    <w:p w14:paraId="26C409CF" w14:textId="77777777" w:rsidR="000F7652" w:rsidRDefault="006F74CA" w:rsidP="00513837">
      <w:pPr>
        <w:tabs>
          <w:tab w:val="left" w:pos="5067"/>
        </w:tabs>
        <w:ind w:firstLine="4248"/>
        <w:rPr>
          <w:rFonts w:ascii="Comic Sans MS" w:hAnsi="Comic Sans MS"/>
          <w:color w:val="0070C0"/>
          <w:sz w:val="32"/>
          <w:szCs w:val="32"/>
          <w:u w:val="single"/>
        </w:rPr>
      </w:pPr>
      <w:r>
        <w:rPr>
          <w:noProof/>
          <w:lang w:eastAsia="de-AT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3D1C971" wp14:editId="4229CB44">
                <wp:simplePos x="0" y="0"/>
                <wp:positionH relativeFrom="column">
                  <wp:posOffset>2221865</wp:posOffset>
                </wp:positionH>
                <wp:positionV relativeFrom="paragraph">
                  <wp:posOffset>5715</wp:posOffset>
                </wp:positionV>
                <wp:extent cx="4475480" cy="1159200"/>
                <wp:effectExtent l="0" t="0" r="7620" b="9525"/>
                <wp:wrapNone/>
                <wp:docPr id="60" name="Rectangl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75480" cy="115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B4F60" w14:textId="77777777" w:rsidR="00425B2A" w:rsidRPr="00425B2A" w:rsidRDefault="00425B2A" w:rsidP="00425B2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5B2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Arbeiten unter Spannung ohne wichtigen Grund ist </w:t>
                            </w:r>
                          </w:p>
                          <w:p w14:paraId="12A0E740" w14:textId="77777777" w:rsidR="00425B2A" w:rsidRPr="00425B2A" w:rsidRDefault="00425B2A" w:rsidP="00425B2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5B2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NICHT MUT, sondern DUMMHEIT und ist unbedingt</w:t>
                            </w:r>
                          </w:p>
                          <w:p w14:paraId="41D43FC4" w14:textId="77777777" w:rsidR="00425B2A" w:rsidRPr="00425B2A" w:rsidRDefault="00425B2A" w:rsidP="00425B2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5B2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zu unterlassen!!! Zeitdruck und Kundenwünsche sind</w:t>
                            </w:r>
                          </w:p>
                          <w:p w14:paraId="069F20EB" w14:textId="77777777" w:rsidR="00425B2A" w:rsidRPr="00425B2A" w:rsidRDefault="00425B2A" w:rsidP="00425B2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5B2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keine ausreichenden Gründe.</w:t>
                            </w:r>
                          </w:p>
                          <w:p w14:paraId="21BE7B44" w14:textId="77777777" w:rsidR="00425B2A" w:rsidRDefault="00425B2A" w:rsidP="00425B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D1C971" id="Rectangle 181" o:spid="_x0000_s1041" style="position:absolute;left:0;text-align:left;margin-left:174.95pt;margin-top:.45pt;width:352.4pt;height:91.3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">
                <v:path arrowok="t"/>
                <v:textbox>
                  <w:txbxContent>
                    <w:p w14:paraId="217B4F60" w14:textId="77777777" w:rsidR="00425B2A" w:rsidRPr="00425B2A" w:rsidRDefault="00425B2A" w:rsidP="00425B2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425B2A">
                        <w:rPr>
                          <w:b/>
                          <w:bCs/>
                          <w:sz w:val="28"/>
                          <w:szCs w:val="28"/>
                        </w:rPr>
                        <w:t xml:space="preserve">Arbeiten unter Spannung ohne wichtigen Grund ist </w:t>
                      </w:r>
                    </w:p>
                    <w:p w14:paraId="12A0E740" w14:textId="77777777" w:rsidR="00425B2A" w:rsidRPr="00425B2A" w:rsidRDefault="00425B2A" w:rsidP="00425B2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425B2A">
                        <w:rPr>
                          <w:b/>
                          <w:bCs/>
                          <w:sz w:val="28"/>
                          <w:szCs w:val="28"/>
                        </w:rPr>
                        <w:t>NICHT MUT, sondern DUMMHEIT und ist unbedingt</w:t>
                      </w:r>
                    </w:p>
                    <w:p w14:paraId="41D43FC4" w14:textId="77777777" w:rsidR="00425B2A" w:rsidRPr="00425B2A" w:rsidRDefault="00425B2A" w:rsidP="00425B2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425B2A">
                        <w:rPr>
                          <w:b/>
                          <w:bCs/>
                          <w:sz w:val="28"/>
                          <w:szCs w:val="28"/>
                        </w:rPr>
                        <w:t>zu unterlassen!!! Zeitdruck und Kundenwünsche sind</w:t>
                      </w:r>
                    </w:p>
                    <w:p w14:paraId="069F20EB" w14:textId="77777777" w:rsidR="00425B2A" w:rsidRPr="00425B2A" w:rsidRDefault="00425B2A" w:rsidP="00425B2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425B2A">
                        <w:rPr>
                          <w:b/>
                          <w:bCs/>
                          <w:sz w:val="28"/>
                          <w:szCs w:val="28"/>
                        </w:rPr>
                        <w:t>keine ausreichenden Gründe.</w:t>
                      </w:r>
                    </w:p>
                    <w:p w14:paraId="21BE7B44" w14:textId="77777777" w:rsidR="00425B2A" w:rsidRDefault="00425B2A" w:rsidP="00425B2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5867DA06" wp14:editId="23240EB8">
            <wp:simplePos x="0" y="0"/>
            <wp:positionH relativeFrom="column">
              <wp:posOffset>882650</wp:posOffset>
            </wp:positionH>
            <wp:positionV relativeFrom="paragraph">
              <wp:posOffset>5715</wp:posOffset>
            </wp:positionV>
            <wp:extent cx="1016635" cy="1228725"/>
            <wp:effectExtent l="0" t="0" r="0" b="0"/>
            <wp:wrapNone/>
            <wp:docPr id="177" name="Picture 9" descr="PE03260_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E03260_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B91294" w14:textId="77777777" w:rsidR="000F7652" w:rsidRDefault="000F7652" w:rsidP="00513837">
      <w:pPr>
        <w:tabs>
          <w:tab w:val="left" w:pos="5067"/>
        </w:tabs>
        <w:ind w:firstLine="4248"/>
        <w:rPr>
          <w:rFonts w:ascii="Comic Sans MS" w:hAnsi="Comic Sans MS"/>
          <w:color w:val="0070C0"/>
          <w:sz w:val="32"/>
          <w:szCs w:val="32"/>
          <w:u w:val="single"/>
        </w:rPr>
      </w:pPr>
    </w:p>
    <w:p w14:paraId="5C0AA370" w14:textId="77777777" w:rsidR="000F7652" w:rsidRDefault="000F7652" w:rsidP="00513837">
      <w:pPr>
        <w:tabs>
          <w:tab w:val="left" w:pos="5067"/>
        </w:tabs>
        <w:ind w:firstLine="4248"/>
        <w:rPr>
          <w:rFonts w:ascii="Comic Sans MS" w:hAnsi="Comic Sans MS"/>
          <w:color w:val="0070C0"/>
          <w:sz w:val="32"/>
          <w:szCs w:val="32"/>
          <w:u w:val="single"/>
        </w:rPr>
      </w:pPr>
    </w:p>
    <w:p w14:paraId="1F2CDA34" w14:textId="77777777" w:rsidR="000F7652" w:rsidRDefault="000F7652" w:rsidP="00513837">
      <w:pPr>
        <w:tabs>
          <w:tab w:val="left" w:pos="5067"/>
        </w:tabs>
        <w:ind w:firstLine="4248"/>
        <w:rPr>
          <w:rFonts w:ascii="Comic Sans MS" w:hAnsi="Comic Sans MS"/>
          <w:color w:val="0070C0"/>
          <w:sz w:val="32"/>
          <w:szCs w:val="32"/>
          <w:u w:val="single"/>
        </w:rPr>
      </w:pPr>
    </w:p>
    <w:p w14:paraId="16BBC08E" w14:textId="53FFCF72" w:rsidR="000F7652" w:rsidRDefault="000F7652" w:rsidP="00513837">
      <w:pPr>
        <w:tabs>
          <w:tab w:val="left" w:pos="5067"/>
        </w:tabs>
        <w:ind w:firstLine="4248"/>
        <w:rPr>
          <w:rFonts w:ascii="Comic Sans MS" w:hAnsi="Comic Sans MS"/>
          <w:color w:val="0070C0"/>
          <w:sz w:val="32"/>
          <w:szCs w:val="32"/>
          <w:u w:val="single"/>
        </w:rPr>
      </w:pPr>
    </w:p>
    <w:p w14:paraId="3BD6BBE3" w14:textId="23D909AF" w:rsidR="000F7652" w:rsidRPr="00AA301B" w:rsidRDefault="000F7652" w:rsidP="000F7652">
      <w:pPr>
        <w:tabs>
          <w:tab w:val="left" w:pos="5067"/>
        </w:tabs>
        <w:ind w:firstLine="1418"/>
        <w:jc w:val="both"/>
        <w:rPr>
          <w:rFonts w:ascii="Calibri" w:hAnsi="Calibri" w:cs="Calibri"/>
          <w:color w:val="FF0000"/>
          <w:sz w:val="28"/>
          <w:szCs w:val="28"/>
          <w:u w:val="single"/>
        </w:rPr>
      </w:pPr>
      <w:r w:rsidRPr="00AA301B">
        <w:rPr>
          <w:rFonts w:ascii="Calibri" w:hAnsi="Calibri" w:cs="Calibri"/>
          <w:color w:val="FF0000"/>
          <w:sz w:val="28"/>
          <w:szCs w:val="28"/>
          <w:u w:val="single"/>
        </w:rPr>
        <w:t>HINWEIS: 5 Sicherheitsregeln bei der Arbeit befolgen!!!</w:t>
      </w:r>
    </w:p>
    <w:p w14:paraId="37F2C510" w14:textId="2071ED6F" w:rsidR="000F7652" w:rsidRDefault="000F7652" w:rsidP="00513837">
      <w:pPr>
        <w:tabs>
          <w:tab w:val="left" w:pos="5067"/>
        </w:tabs>
        <w:ind w:firstLine="4248"/>
        <w:rPr>
          <w:rFonts w:ascii="Comic Sans MS" w:hAnsi="Comic Sans MS"/>
          <w:color w:val="0070C0"/>
          <w:sz w:val="32"/>
          <w:szCs w:val="32"/>
          <w:u w:val="single"/>
        </w:rPr>
      </w:pPr>
    </w:p>
    <w:p w14:paraId="777EC93B" w14:textId="63CC1CFF" w:rsidR="004E0D6E" w:rsidRPr="00AA301B" w:rsidRDefault="000F7652" w:rsidP="004E0D6E">
      <w:pPr>
        <w:tabs>
          <w:tab w:val="left" w:pos="5067"/>
        </w:tabs>
        <w:ind w:firstLine="4248"/>
        <w:rPr>
          <w:rFonts w:ascii="Calibri" w:hAnsi="Calibri" w:cs="Calibri"/>
          <w:color w:val="0070C0"/>
          <w:sz w:val="44"/>
          <w:szCs w:val="44"/>
          <w:u w:val="single"/>
        </w:rPr>
      </w:pPr>
      <w:r w:rsidRPr="00AA301B">
        <w:rPr>
          <w:rFonts w:ascii="Calibri" w:hAnsi="Calibri" w:cs="Calibri"/>
          <w:color w:val="0070C0"/>
          <w:sz w:val="44"/>
          <w:szCs w:val="44"/>
          <w:u w:val="single"/>
        </w:rPr>
        <w:t>(2) Fehlerschutz:</w:t>
      </w:r>
    </w:p>
    <w:p w14:paraId="55FAD524" w14:textId="638F27FD" w:rsidR="004E0D6E" w:rsidRDefault="00F7704F" w:rsidP="004E0D6E">
      <w:pPr>
        <w:tabs>
          <w:tab w:val="left" w:pos="5067"/>
        </w:tabs>
        <w:ind w:firstLine="4248"/>
        <w:rPr>
          <w:rFonts w:ascii="Comic Sans MS" w:hAnsi="Comic Sans MS"/>
          <w:color w:val="0070C0"/>
          <w:sz w:val="32"/>
          <w:szCs w:val="32"/>
          <w:u w:val="single"/>
        </w:rPr>
      </w:pPr>
      <w:r w:rsidRPr="00B35A21">
        <w:rPr>
          <w:rFonts w:ascii="Comic Sans MS" w:hAnsi="Comic Sans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3808" behindDoc="0" locked="0" layoutInCell="1" allowOverlap="1" wp14:anchorId="72D5DCC2" wp14:editId="4A8FD67C">
                <wp:simplePos x="0" y="0"/>
                <wp:positionH relativeFrom="margin">
                  <wp:posOffset>478790</wp:posOffset>
                </wp:positionH>
                <wp:positionV relativeFrom="paragraph">
                  <wp:posOffset>8890</wp:posOffset>
                </wp:positionV>
                <wp:extent cx="7124700" cy="1438275"/>
                <wp:effectExtent l="0" t="0" r="0" b="952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4700" cy="1438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8EA77" w14:textId="6C3B90F5" w:rsidR="004D3965" w:rsidRPr="004D3965" w:rsidRDefault="00B35A21" w:rsidP="00F7704F">
                            <w:pPr>
                              <w:pStyle w:val="BodyText"/>
                              <w:ind w:right="1237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4D3965">
                              <w:rPr>
                                <w:sz w:val="20"/>
                                <w:szCs w:val="20"/>
                                <w:lang w:val="de-AT"/>
                              </w:rPr>
                              <w:t>Wenn das Gehäuse eines elektrischen B</w:t>
                            </w:r>
                            <w:r w:rsidRPr="004D3965">
                              <w:rPr>
                                <w:sz w:val="20"/>
                                <w:szCs w:val="20"/>
                              </w:rPr>
                              <w:t>etriebsmittel einen Körperschluss hat (</w:t>
                            </w:r>
                            <w:r w:rsidR="004D3965" w:rsidRPr="004D3965">
                              <w:rPr>
                                <w:sz w:val="20"/>
                                <w:szCs w:val="20"/>
                              </w:rPr>
                              <w:t>Verbindung zwischen einem aktiven Teil und Körper</w:t>
                            </w:r>
                            <w:r w:rsidRPr="004D3965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="004D3965" w:rsidRPr="004D3965">
                              <w:rPr>
                                <w:sz w:val="20"/>
                                <w:szCs w:val="20"/>
                              </w:rPr>
                              <w:t>, steht das Gehäuse unter Spannung. Berührt ein Mensch das Gehäuse dieses</w:t>
                            </w:r>
                            <w:r w:rsidR="00F7704F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D3965" w:rsidRPr="004D3965">
                              <w:rPr>
                                <w:sz w:val="20"/>
                                <w:szCs w:val="20"/>
                              </w:rPr>
                              <w:t xml:space="preserve">körperschlussbehafteten Betriebsmittels, so berührt er aktive Teile indirekt, das heißt über den Körperschluss. Bei gleichzeitiger Berührung geerdeter Teile (Wasser- und Gasleitungen, Geländer, leitender Fußboden) fließt Körperstrom und am menschlichen Körper liegt die Berührungsspannung. Die Berührungsspannung kann höchstens so groß sein wie die Fehlerspannung. Die </w:t>
                            </w:r>
                            <w:r w:rsidR="004D3965" w:rsidRPr="004D396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Fehlerspannung kann unerwartet und großflächig Auftauchen</w:t>
                            </w:r>
                            <w:r w:rsidR="004D3965" w:rsidRPr="004D3965">
                              <w:rPr>
                                <w:sz w:val="20"/>
                                <w:szCs w:val="20"/>
                              </w:rPr>
                              <w:t xml:space="preserve"> und deswegen sehr </w:t>
                            </w:r>
                            <w:r w:rsidR="004D3965" w:rsidRPr="004D3965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gefährlich</w:t>
                            </w:r>
                            <w:r w:rsidR="004D3965" w:rsidRPr="004D3965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0F702B8C" w14:textId="77777777" w:rsidR="004D3965" w:rsidRDefault="004D3965" w:rsidP="00F7704F">
                            <w:pPr>
                              <w:pStyle w:val="BodyText"/>
                              <w:ind w:right="1237"/>
                              <w:jc w:val="both"/>
                            </w:pPr>
                          </w:p>
                          <w:p w14:paraId="03D1B6F2" w14:textId="77777777" w:rsidR="004D3965" w:rsidRPr="00F7704F" w:rsidRDefault="004D3965" w:rsidP="00F7704F">
                            <w:pPr>
                              <w:pStyle w:val="BodyText"/>
                              <w:ind w:right="1237"/>
                              <w:jc w:val="both"/>
                              <w:rPr>
                                <w:b/>
                                <w:bCs/>
                              </w:rPr>
                            </w:pPr>
                            <w:r w:rsidRPr="00F7704F">
                              <w:rPr>
                                <w:b/>
                                <w:bCs/>
                              </w:rPr>
                              <w:t>Das Auftreten von gefährlicher Fehlerspannung muss verhindert werden! (Fehlerschutz)</w:t>
                            </w:r>
                          </w:p>
                          <w:p w14:paraId="471836B2" w14:textId="6337B94F" w:rsidR="004D3965" w:rsidRPr="004D3965" w:rsidRDefault="004D3965" w:rsidP="00F7704F">
                            <w:pPr>
                              <w:pStyle w:val="BodyText"/>
                              <w:ind w:right="1237"/>
                              <w:jc w:val="both"/>
                            </w:pPr>
                          </w:p>
                          <w:p w14:paraId="2D39EC34" w14:textId="06F7172B" w:rsidR="00B35A21" w:rsidRPr="004D3965" w:rsidRDefault="00B35A21" w:rsidP="00F7704F">
                            <w:pPr>
                              <w:pStyle w:val="BodyText"/>
                              <w:ind w:right="1237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5DCC2" id="_x0000_s1042" type="#_x0000_t202" style="position:absolute;left:0;text-align:left;margin-left:37.7pt;margin-top:.7pt;width:561pt;height:113.25pt;z-index:25170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" fillcolor="white [3212]" stroked="f">
                <v:textbox>
                  <w:txbxContent>
                    <w:p w14:paraId="58A8EA77" w14:textId="6C3B90F5" w:rsidR="004D3965" w:rsidRPr="004D3965" w:rsidRDefault="00B35A21" w:rsidP="00F7704F">
                      <w:pPr>
                        <w:pStyle w:val="BodyText"/>
                        <w:ind w:right="1237"/>
                        <w:jc w:val="both"/>
                        <w:rPr>
                          <w:sz w:val="20"/>
                          <w:szCs w:val="20"/>
                        </w:rPr>
                      </w:pPr>
                      <w:r w:rsidRPr="004D3965">
                        <w:rPr>
                          <w:sz w:val="20"/>
                          <w:szCs w:val="20"/>
                          <w:lang w:val="de-AT"/>
                        </w:rPr>
                        <w:t>Wenn das Gehäuse eines elektrischen B</w:t>
                      </w:r>
                      <w:r w:rsidRPr="004D3965">
                        <w:rPr>
                          <w:sz w:val="20"/>
                          <w:szCs w:val="20"/>
                        </w:rPr>
                        <w:t>etriebsmittel einen Körperschluss hat (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>Verbindung zwischen einem aktiven Teil und Körper</w:t>
                      </w:r>
                      <w:r w:rsidRPr="004D3965">
                        <w:rPr>
                          <w:sz w:val="20"/>
                          <w:szCs w:val="20"/>
                        </w:rPr>
                        <w:t>)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 xml:space="preserve">, steht das Gehäuse unter Spannung. 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>Berührt ein Mensch das Gehäuse dieses</w:t>
                      </w:r>
                      <w:r w:rsidR="00F7704F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>körperschlussbehafteten Betriebsmittels, so berührt er aktive Teile indirekt, das heißt über den Körperschluss.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>Bei gleichzeitiger Berührung geerdeter Teile (Wasser- und Gasleitungen, Geländer, leitender Fußboden) fließt Körperstrom und am menschlichen Körper liegt die Berührungsspannung.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>Die Berührungsspannung kann höchstens so groß sein wie die Fehlerspannung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 xml:space="preserve">. Die </w:t>
                      </w:r>
                      <w:r w:rsidR="004D3965" w:rsidRPr="004D3965">
                        <w:rPr>
                          <w:i/>
                          <w:iCs/>
                          <w:sz w:val="20"/>
                          <w:szCs w:val="20"/>
                        </w:rPr>
                        <w:t>Fehlerspannung kann unerwartet und großflächig Auftauchen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 xml:space="preserve"> und deswegen sehr </w:t>
                      </w:r>
                      <w:r w:rsidR="004D3965" w:rsidRPr="004D3965">
                        <w:rPr>
                          <w:i/>
                          <w:iCs/>
                          <w:sz w:val="20"/>
                          <w:szCs w:val="20"/>
                        </w:rPr>
                        <w:t>gefährlich</w:t>
                      </w:r>
                      <w:r w:rsidR="004D3965" w:rsidRPr="004D3965">
                        <w:rPr>
                          <w:sz w:val="20"/>
                          <w:szCs w:val="20"/>
                        </w:rPr>
                        <w:t>.</w:t>
                      </w:r>
                    </w:p>
                    <w:p w14:paraId="0F702B8C" w14:textId="77777777" w:rsidR="004D3965" w:rsidRDefault="004D3965" w:rsidP="00F7704F">
                      <w:pPr>
                        <w:pStyle w:val="BodyText"/>
                        <w:ind w:right="1237"/>
                        <w:jc w:val="both"/>
                      </w:pPr>
                    </w:p>
                    <w:p w14:paraId="03D1B6F2" w14:textId="77777777" w:rsidR="004D3965" w:rsidRPr="00F7704F" w:rsidRDefault="004D3965" w:rsidP="00F7704F">
                      <w:pPr>
                        <w:pStyle w:val="BodyText"/>
                        <w:ind w:right="1237"/>
                        <w:jc w:val="both"/>
                        <w:rPr>
                          <w:b/>
                          <w:bCs/>
                        </w:rPr>
                      </w:pPr>
                      <w:r w:rsidRPr="00F7704F">
                        <w:rPr>
                          <w:b/>
                          <w:bCs/>
                        </w:rPr>
                        <w:t>Das Auftreten von gefährlicher Fehlerspannung muss verhindert werden! (Fehlerschutz)</w:t>
                      </w:r>
                    </w:p>
                    <w:p w14:paraId="471836B2" w14:textId="6337B94F" w:rsidR="004D3965" w:rsidRPr="004D3965" w:rsidRDefault="004D3965" w:rsidP="00F7704F">
                      <w:pPr>
                        <w:pStyle w:val="BodyText"/>
                        <w:ind w:right="1237"/>
                        <w:jc w:val="both"/>
                      </w:pPr>
                    </w:p>
                    <w:p w14:paraId="2D39EC34" w14:textId="06F7172B" w:rsidR="00B35A21" w:rsidRPr="004D3965" w:rsidRDefault="00B35A21" w:rsidP="00F7704F">
                      <w:pPr>
                        <w:pStyle w:val="BodyText"/>
                        <w:ind w:right="1237"/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74CA">
        <w:rPr>
          <w:rFonts w:ascii="Comic Sans MS" w:hAnsi="Comic Sans MS"/>
          <w:noProof/>
          <w:color w:val="0070C0"/>
          <w:sz w:val="32"/>
          <w:szCs w:val="32"/>
          <w:u w:val="single"/>
          <w:lang w:eastAsia="de-AT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95569F5" wp14:editId="4F8F14A1">
                <wp:simplePos x="0" y="0"/>
                <wp:positionH relativeFrom="column">
                  <wp:posOffset>907415</wp:posOffset>
                </wp:positionH>
                <wp:positionV relativeFrom="paragraph">
                  <wp:posOffset>925195</wp:posOffset>
                </wp:positionV>
                <wp:extent cx="5705475" cy="0"/>
                <wp:effectExtent l="0" t="0" r="0" b="0"/>
                <wp:wrapNone/>
                <wp:docPr id="59" name="AutoShap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705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BB52F" id="AutoShape 185" o:spid="_x0000_s1026" type="#_x0000_t32" style="position:absolute;margin-left:71.45pt;margin-top:72.85pt;width:449.25pt;height:0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">
                <o:lock v:ext="edit" shapetype="f"/>
              </v:shape>
            </w:pict>
          </mc:Fallback>
        </mc:AlternateContent>
      </w:r>
      <w:r w:rsidR="006F74CA">
        <w:rPr>
          <w:rFonts w:ascii="Comic Sans MS" w:hAnsi="Comic Sans MS"/>
          <w:noProof/>
          <w:color w:val="0070C0"/>
          <w:sz w:val="32"/>
          <w:szCs w:val="32"/>
          <w:u w:val="single"/>
          <w:lang w:eastAsia="de-A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03FDB5C" wp14:editId="6CCF1E1A">
                <wp:simplePos x="0" y="0"/>
                <wp:positionH relativeFrom="column">
                  <wp:posOffset>918845</wp:posOffset>
                </wp:positionH>
                <wp:positionV relativeFrom="paragraph">
                  <wp:posOffset>1320165</wp:posOffset>
                </wp:positionV>
                <wp:extent cx="5705475" cy="0"/>
                <wp:effectExtent l="0" t="0" r="0" b="0"/>
                <wp:wrapNone/>
                <wp:docPr id="58" name="AutoShap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705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FF6CCD" id="AutoShape 187" o:spid="_x0000_s1026" type="#_x0000_t32" style="position:absolute;margin-left:72.35pt;margin-top:103.95pt;width:449.25pt;height:0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">
                <o:lock v:ext="edit" shapetype="f"/>
              </v:shape>
            </w:pict>
          </mc:Fallback>
        </mc:AlternateContent>
      </w:r>
      <w:r w:rsidR="006F74CA">
        <w:rPr>
          <w:rFonts w:ascii="Comic Sans MS" w:hAnsi="Comic Sans MS"/>
          <w:noProof/>
          <w:color w:val="0070C0"/>
          <w:sz w:val="32"/>
          <w:szCs w:val="32"/>
          <w:u w:val="single"/>
          <w:lang w:eastAsia="de-AT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0C2C8CC" wp14:editId="2B9E35F8">
                <wp:simplePos x="0" y="0"/>
                <wp:positionH relativeFrom="column">
                  <wp:posOffset>918845</wp:posOffset>
                </wp:positionH>
                <wp:positionV relativeFrom="paragraph">
                  <wp:posOffset>1123315</wp:posOffset>
                </wp:positionV>
                <wp:extent cx="5705475" cy="0"/>
                <wp:effectExtent l="0" t="0" r="0" b="0"/>
                <wp:wrapNone/>
                <wp:docPr id="57" name="AutoShap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705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3BEFF8" id="AutoShape 186" o:spid="_x0000_s1026" type="#_x0000_t32" style="position:absolute;margin-left:72.35pt;margin-top:88.45pt;width:449.25pt;height:0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">
                <o:lock v:ext="edit" shapetype="f"/>
              </v:shape>
            </w:pict>
          </mc:Fallback>
        </mc:AlternateContent>
      </w:r>
      <w:r w:rsidR="006F74CA">
        <w:rPr>
          <w:rFonts w:ascii="Comic Sans MS" w:hAnsi="Comic Sans MS"/>
          <w:noProof/>
          <w:color w:val="0070C0"/>
          <w:sz w:val="32"/>
          <w:szCs w:val="32"/>
          <w:u w:val="single"/>
          <w:lang w:eastAsia="de-AT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F89283C" wp14:editId="7BD96806">
                <wp:simplePos x="0" y="0"/>
                <wp:positionH relativeFrom="column">
                  <wp:posOffset>918845</wp:posOffset>
                </wp:positionH>
                <wp:positionV relativeFrom="paragraph">
                  <wp:posOffset>727075</wp:posOffset>
                </wp:positionV>
                <wp:extent cx="5705475" cy="0"/>
                <wp:effectExtent l="0" t="0" r="0" b="0"/>
                <wp:wrapNone/>
                <wp:docPr id="56" name="Auto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705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89D482" id="AutoShape 184" o:spid="_x0000_s1026" type="#_x0000_t32" style="position:absolute;margin-left:72.35pt;margin-top:57.25pt;width:449.25pt;height:0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">
                <o:lock v:ext="edit" shapetype="f"/>
              </v:shape>
            </w:pict>
          </mc:Fallback>
        </mc:AlternateContent>
      </w:r>
      <w:r w:rsidR="006F74CA">
        <w:rPr>
          <w:rFonts w:ascii="Comic Sans MS" w:hAnsi="Comic Sans MS"/>
          <w:noProof/>
          <w:color w:val="0070C0"/>
          <w:sz w:val="32"/>
          <w:szCs w:val="32"/>
          <w:u w:val="single"/>
          <w:lang w:eastAsia="de-AT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E78B37A" wp14:editId="578A2E8E">
                <wp:simplePos x="0" y="0"/>
                <wp:positionH relativeFrom="column">
                  <wp:posOffset>918845</wp:posOffset>
                </wp:positionH>
                <wp:positionV relativeFrom="paragraph">
                  <wp:posOffset>528955</wp:posOffset>
                </wp:positionV>
                <wp:extent cx="5705475" cy="0"/>
                <wp:effectExtent l="0" t="0" r="0" b="0"/>
                <wp:wrapNone/>
                <wp:docPr id="55" name="AutoShap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705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A0EABF" id="AutoShape 183" o:spid="_x0000_s1026" type="#_x0000_t32" style="position:absolute;margin-left:72.35pt;margin-top:41.65pt;width:449.25pt;height: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">
                <o:lock v:ext="edit" shapetype="f"/>
              </v:shape>
            </w:pict>
          </mc:Fallback>
        </mc:AlternateContent>
      </w:r>
      <w:r w:rsidR="006F74CA">
        <w:rPr>
          <w:rFonts w:ascii="Comic Sans MS" w:hAnsi="Comic Sans MS"/>
          <w:noProof/>
          <w:color w:val="0070C0"/>
          <w:sz w:val="32"/>
          <w:szCs w:val="32"/>
          <w:u w:val="single"/>
          <w:lang w:eastAsia="de-AT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B28D241" wp14:editId="1816EB32">
                <wp:simplePos x="0" y="0"/>
                <wp:positionH relativeFrom="column">
                  <wp:posOffset>926465</wp:posOffset>
                </wp:positionH>
                <wp:positionV relativeFrom="paragraph">
                  <wp:posOffset>330835</wp:posOffset>
                </wp:positionV>
                <wp:extent cx="5705475" cy="0"/>
                <wp:effectExtent l="0" t="0" r="0" b="0"/>
                <wp:wrapNone/>
                <wp:docPr id="54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7054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1B84E8" id="AutoShape 182" o:spid="_x0000_s1026" type="#_x0000_t32" style="position:absolute;margin-left:72.95pt;margin-top:26.05pt;width:449.25pt;height:0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">
                <o:lock v:ext="edit" shapetype="f"/>
              </v:shape>
            </w:pict>
          </mc:Fallback>
        </mc:AlternateContent>
      </w:r>
    </w:p>
    <w:p w14:paraId="12CFB7E6" w14:textId="1DE9D98B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45CEA2A9" w14:textId="29CCCF83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7476D3B7" w14:textId="0FD46A97" w:rsidR="00F7704F" w:rsidRPr="004E0D6E" w:rsidRDefault="00F7704F" w:rsidP="00F7704F">
      <w:pPr>
        <w:tabs>
          <w:tab w:val="left" w:pos="4320"/>
        </w:tabs>
        <w:rPr>
          <w:rFonts w:ascii="Comic Sans MS" w:hAnsi="Comic Sans MS"/>
          <w:sz w:val="32"/>
          <w:szCs w:val="32"/>
        </w:rPr>
      </w:pPr>
    </w:p>
    <w:p w14:paraId="5B403413" w14:textId="55E956C9" w:rsidR="004E0D6E" w:rsidRPr="004E0D6E" w:rsidRDefault="006F74CA" w:rsidP="004E0D6E">
      <w:pPr>
        <w:rPr>
          <w:rFonts w:ascii="Comic Sans MS" w:hAnsi="Comic Sans MS"/>
          <w:sz w:val="32"/>
          <w:szCs w:val="32"/>
        </w:rPr>
      </w:pPr>
      <w:r w:rsidRPr="00B35A21">
        <w:rPr>
          <w:noProof/>
          <w:highlight w:val="yellow"/>
        </w:rPr>
        <w:drawing>
          <wp:anchor distT="0" distB="0" distL="114300" distR="114300" simplePos="0" relativeHeight="251683328" behindDoc="0" locked="0" layoutInCell="1" allowOverlap="1" wp14:anchorId="4249A013" wp14:editId="1D8EDA9C">
            <wp:simplePos x="0" y="0"/>
            <wp:positionH relativeFrom="column">
              <wp:posOffset>1336675</wp:posOffset>
            </wp:positionH>
            <wp:positionV relativeFrom="paragraph">
              <wp:posOffset>236220</wp:posOffset>
            </wp:positionV>
            <wp:extent cx="4079240" cy="2070735"/>
            <wp:effectExtent l="0" t="0" r="0" b="0"/>
            <wp:wrapNone/>
            <wp:docPr id="188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/>
                    </pic:cNvPicPr>
                  </pic:nvPicPr>
                  <pic:blipFill>
                    <a:blip r:embed="rId14" cstate="print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AA0A2" w14:textId="7B7B9FFA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1D9137A0" w14:textId="77777777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670FC79E" w14:textId="77777777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6369F813" w14:textId="77777777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735EDE85" w14:textId="77777777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198B8A8E" w14:textId="77777777" w:rsidR="004E0D6E" w:rsidRPr="004E0D6E" w:rsidRDefault="006F74CA" w:rsidP="004E0D6E">
      <w:pPr>
        <w:rPr>
          <w:rFonts w:ascii="Comic Sans MS" w:hAnsi="Comic Sans M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C65671F" wp14:editId="2931B893">
                <wp:simplePos x="0" y="0"/>
                <wp:positionH relativeFrom="column">
                  <wp:posOffset>4459605</wp:posOffset>
                </wp:positionH>
                <wp:positionV relativeFrom="paragraph">
                  <wp:posOffset>85090</wp:posOffset>
                </wp:positionV>
                <wp:extent cx="1790700" cy="408940"/>
                <wp:effectExtent l="0" t="0" r="0" b="0"/>
                <wp:wrapNone/>
                <wp:docPr id="1051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90700" cy="408940"/>
                        </a:xfrm>
                        <a:prstGeom prst="rect">
                          <a:avLst/>
                        </a:prstGeom>
                        <a:solidFill>
                          <a:srgbClr xmlns:a14="http://schemas.microsoft.com/office/drawing/2010/main" val="FFFFFF" mc:Ignorable="a14" a14:legacySpreadsheetColorIndex="9"/>
                        </a:solidFill>
                        <a:ln w="9525">
                          <a:solidFill>
                            <a:srgbClr xmlns:a14="http://schemas.microsoft.com/office/drawing/2010/main" val="000000" mc:Ignorable="a14" a14:legacySpreadsheetColorIndex="64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A2BCFF" w14:textId="77777777" w:rsidR="00AC1D1B" w:rsidRDefault="00AC1D1B" w:rsidP="00224B79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Abb.3: Fehlerspannung U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position w:val="-5"/>
                                <w:sz w:val="18"/>
                                <w:szCs w:val="18"/>
                                <w:vertAlign w:val="subscript"/>
                              </w:rPr>
                              <w:t>F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 xml:space="preserve"> und</w:t>
                            </w:r>
                          </w:p>
                          <w:p w14:paraId="4A394FAA" w14:textId="77777777" w:rsidR="00AC1D1B" w:rsidRDefault="00AC1D1B" w:rsidP="00224B79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 xml:space="preserve">           Berührungsspannung U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position w:val="-5"/>
                                <w:sz w:val="18"/>
                                <w:szCs w:val="18"/>
                                <w:vertAlign w:val="subscript"/>
                              </w:rPr>
                              <w:t>T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Overflow="clip" wrap="square" lIns="27432" tIns="22860" rIns="0" bIns="0" anchor="t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65671F" id="Text Box 27" o:spid="_x0000_s1043" type="#_x0000_t202" style="position:absolute;margin-left:351.15pt;margin-top:6.7pt;width:141pt;height:32.2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">
                <v:path arrowok="t"/>
                <v:textbox inset="2.16pt,1.8pt,0,0">
                  <w:txbxContent>
                    <w:p w14:paraId="3CA2BCFF" w14:textId="77777777" w:rsidR="00AC1D1B" w:rsidRDefault="00AC1D1B" w:rsidP="00224B79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 w:val="18"/>
                          <w:szCs w:val="18"/>
                        </w:rPr>
                        <w:t>Abb.3: Fehlerspannung U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position w:val="-5"/>
                          <w:sz w:val="18"/>
                          <w:szCs w:val="18"/>
                          <w:vertAlign w:val="subscript"/>
                        </w:rPr>
                        <w:t>F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 w:val="18"/>
                          <w:szCs w:val="18"/>
                        </w:rPr>
                        <w:t xml:space="preserve"> und</w:t>
                      </w:r>
                    </w:p>
                    <w:p w14:paraId="4A394FAA" w14:textId="77777777" w:rsidR="00AC1D1B" w:rsidRDefault="00AC1D1B" w:rsidP="00224B79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 w:val="18"/>
                          <w:szCs w:val="18"/>
                        </w:rPr>
                        <w:t xml:space="preserve">           Berührungsspannung U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position w:val="-5"/>
                          <w:sz w:val="18"/>
                          <w:szCs w:val="18"/>
                          <w:vertAlign w:val="subscript"/>
                        </w:rPr>
                        <w:t>T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94F3557" w14:textId="77777777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0EBE1696" w14:textId="77777777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2D753303" w14:textId="77777777" w:rsidR="004E0D6E" w:rsidRPr="004E0D6E" w:rsidRDefault="004E0D6E" w:rsidP="00E61A2A">
      <w:pPr>
        <w:jc w:val="right"/>
        <w:rPr>
          <w:rFonts w:ascii="Comic Sans MS" w:hAnsi="Comic Sans MS"/>
          <w:sz w:val="32"/>
          <w:szCs w:val="32"/>
        </w:rPr>
      </w:pPr>
    </w:p>
    <w:p w14:paraId="0432CE9D" w14:textId="77777777" w:rsidR="004E0D6E" w:rsidRP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2C2D0C51" w14:textId="6BE802AE" w:rsidR="004E0D6E" w:rsidRPr="00AA301B" w:rsidRDefault="004E0D6E" w:rsidP="004E0D6E">
      <w:pPr>
        <w:ind w:left="708"/>
        <w:rPr>
          <w:rFonts w:ascii="Calibri" w:hAnsi="Calibri" w:cs="Calibri"/>
          <w:sz w:val="32"/>
          <w:szCs w:val="32"/>
        </w:rPr>
      </w:pPr>
      <w:r w:rsidRPr="00AA301B">
        <w:rPr>
          <w:rFonts w:ascii="Calibri" w:hAnsi="Calibri" w:cs="Calibri"/>
          <w:sz w:val="32"/>
          <w:szCs w:val="32"/>
        </w:rPr>
        <w:lastRenderedPageBreak/>
        <w:t>Ursachen für die Entstehung von Isolationsfehlern und die daraus resultierende Berührungsspannung sind Beschädigungen der Betriebsisolation durch:</w:t>
      </w:r>
    </w:p>
    <w:p w14:paraId="573E4A81" w14:textId="3EBBCD0A" w:rsidR="00F7704F" w:rsidRPr="00AA301B" w:rsidRDefault="006B6D7A" w:rsidP="00F7704F">
      <w:pPr>
        <w:rPr>
          <w:rFonts w:ascii="Calibri" w:hAnsi="Calibri" w:cs="Calibri"/>
          <w:sz w:val="32"/>
          <w:szCs w:val="32"/>
        </w:rPr>
      </w:pPr>
      <w:r w:rsidRPr="006B6D7A">
        <w:rPr>
          <w:rFonts w:ascii="Calibri" w:hAnsi="Calibri" w:cs="Calibr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5856" behindDoc="1" locked="0" layoutInCell="1" allowOverlap="1" wp14:anchorId="79A217C7" wp14:editId="4011F235">
                <wp:simplePos x="0" y="0"/>
                <wp:positionH relativeFrom="page">
                  <wp:posOffset>695325</wp:posOffset>
                </wp:positionH>
                <wp:positionV relativeFrom="paragraph">
                  <wp:posOffset>60325</wp:posOffset>
                </wp:positionV>
                <wp:extent cx="6172200" cy="847725"/>
                <wp:effectExtent l="0" t="0" r="0" b="9525"/>
                <wp:wrapThrough wrapText="bothSides">
                  <wp:wrapPolygon edited="0">
                    <wp:start x="0" y="0"/>
                    <wp:lineTo x="0" y="21357"/>
                    <wp:lineTo x="21533" y="21357"/>
                    <wp:lineTo x="21533" y="0"/>
                    <wp:lineTo x="0" y="0"/>
                  </wp:wrapPolygon>
                </wp:wrapThrough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847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EE0F2C" w14:textId="1A22DD47" w:rsidR="006B6D7A" w:rsidRDefault="006B6D7A" w:rsidP="006B6D7A">
                            <w:pPr>
                              <w:tabs>
                                <w:tab w:val="left" w:pos="1920"/>
                              </w:tabs>
                              <w:spacing w:before="5"/>
                              <w:jc w:val="both"/>
                              <w:rPr>
                                <w:sz w:val="24"/>
                              </w:rPr>
                            </w:pPr>
                            <w:r w:rsidRPr="006B6D7A">
                              <w:rPr>
                                <w:sz w:val="24"/>
                              </w:rPr>
                              <w:t>Überbelastung</w:t>
                            </w:r>
                            <w:r>
                              <w:rPr>
                                <w:sz w:val="24"/>
                              </w:rPr>
                              <w:t xml:space="preserve">, 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r w:rsidRPr="006B6D7A">
                              <w:rPr>
                                <w:sz w:val="24"/>
                              </w:rPr>
                              <w:t>Schlechte Behandlung und Alter des</w:t>
                            </w:r>
                            <w:r w:rsidRPr="006B6D7A">
                              <w:rPr>
                                <w:spacing w:val="-19"/>
                                <w:sz w:val="24"/>
                              </w:rPr>
                              <w:t xml:space="preserve"> </w:t>
                            </w:r>
                            <w:r w:rsidRPr="006B6D7A">
                              <w:rPr>
                                <w:sz w:val="24"/>
                              </w:rPr>
                              <w:t>Betriebsmittels</w:t>
                            </w:r>
                            <w:r>
                              <w:rPr>
                                <w:sz w:val="24"/>
                              </w:rPr>
                              <w:t xml:space="preserve">, </w:t>
                            </w:r>
                          </w:p>
                          <w:p w14:paraId="4280477C" w14:textId="77777777" w:rsidR="006B6D7A" w:rsidRDefault="006B6D7A" w:rsidP="006B6D7A">
                            <w:pPr>
                              <w:tabs>
                                <w:tab w:val="left" w:pos="1920"/>
                              </w:tabs>
                              <w:spacing w:before="5"/>
                              <w:jc w:val="both"/>
                              <w:rPr>
                                <w:sz w:val="24"/>
                              </w:rPr>
                            </w:pPr>
                            <w:r w:rsidRPr="006B6D7A">
                              <w:rPr>
                                <w:sz w:val="24"/>
                              </w:rPr>
                              <w:t>Fehlen von Zugentlastung</w:t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 w:rsidRPr="006B6D7A">
                              <w:rPr>
                                <w:sz w:val="24"/>
                              </w:rPr>
                              <w:t>und Knickschutz bei</w:t>
                            </w:r>
                            <w:r w:rsidRPr="006B6D7A"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B6D7A">
                              <w:rPr>
                                <w:sz w:val="24"/>
                              </w:rPr>
                              <w:t>Leiterseinführungen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>,</w:t>
                            </w:r>
                          </w:p>
                          <w:p w14:paraId="5C639F3F" w14:textId="7BD95E82" w:rsidR="006B6D7A" w:rsidRDefault="006B6D7A" w:rsidP="006B6D7A">
                            <w:pPr>
                              <w:tabs>
                                <w:tab w:val="left" w:pos="1920"/>
                              </w:tabs>
                              <w:spacing w:before="5"/>
                              <w:jc w:val="both"/>
                              <w:rPr>
                                <w:sz w:val="24"/>
                              </w:rPr>
                            </w:pPr>
                            <w:r w:rsidRPr="006B6D7A">
                              <w:rPr>
                                <w:sz w:val="24"/>
                              </w:rPr>
                              <w:t>Schmutz und Feuchtigkeit</w:t>
                            </w:r>
                            <w:r w:rsidRPr="006B6D7A"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 w:rsidRPr="006B6D7A">
                              <w:rPr>
                                <w:sz w:val="24"/>
                              </w:rPr>
                              <w:t>(Kriechströme)</w:t>
                            </w:r>
                            <w:r>
                              <w:rPr>
                                <w:sz w:val="24"/>
                              </w:rPr>
                              <w:t xml:space="preserve">, </w:t>
                            </w:r>
                          </w:p>
                          <w:p w14:paraId="0CA40248" w14:textId="044168F1" w:rsidR="006B6D7A" w:rsidRPr="006B6D7A" w:rsidRDefault="006B6D7A" w:rsidP="006B6D7A">
                            <w:pPr>
                              <w:tabs>
                                <w:tab w:val="left" w:pos="1920"/>
                              </w:tabs>
                              <w:spacing w:before="5"/>
                              <w:jc w:val="both"/>
                              <w:rPr>
                                <w:sz w:val="24"/>
                              </w:rPr>
                            </w:pPr>
                            <w:r w:rsidRPr="006B6D7A">
                              <w:rPr>
                                <w:sz w:val="24"/>
                              </w:rPr>
                              <w:t>Drähte bei Klemmen</w:t>
                            </w:r>
                            <w:r w:rsidRPr="006B6D7A"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 w:rsidRPr="006B6D7A">
                              <w:rPr>
                                <w:spacing w:val="-4"/>
                                <w:sz w:val="24"/>
                              </w:rPr>
                              <w:t>usw.</w:t>
                            </w:r>
                          </w:p>
                          <w:p w14:paraId="4F7D7393" w14:textId="0BB8CFD6" w:rsidR="006B6D7A" w:rsidRPr="006B6D7A" w:rsidRDefault="006B6D7A">
                            <w:pPr>
                              <w:rPr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217C7" id="_x0000_s1044" type="#_x0000_t202" style="position:absolute;margin-left:54.75pt;margin-top:4.75pt;width:486pt;height:66.75pt;z-index:-251610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" fillcolor="white [3212]" stroked="f">
                <v:textbox>
                  <w:txbxContent>
                    <w:p w14:paraId="47EE0F2C" w14:textId="1A22DD47" w:rsidR="006B6D7A" w:rsidRDefault="006B6D7A" w:rsidP="006B6D7A">
                      <w:pPr>
                        <w:tabs>
                          <w:tab w:val="left" w:pos="1920"/>
                        </w:tabs>
                        <w:spacing w:before="5"/>
                        <w:jc w:val="both"/>
                        <w:rPr>
                          <w:sz w:val="24"/>
                        </w:rPr>
                      </w:pPr>
                      <w:r w:rsidRPr="006B6D7A">
                        <w:rPr>
                          <w:sz w:val="24"/>
                        </w:rPr>
                        <w:t>Überbelastung</w:t>
                      </w:r>
                      <w:r>
                        <w:rPr>
                          <w:sz w:val="24"/>
                        </w:rPr>
                        <w:t xml:space="preserve">, </w:t>
                      </w:r>
                      <w:r>
                        <w:rPr>
                          <w:sz w:val="24"/>
                        </w:rPr>
                        <w:tab/>
                      </w:r>
                      <w:r w:rsidRPr="006B6D7A">
                        <w:rPr>
                          <w:sz w:val="24"/>
                        </w:rPr>
                        <w:t>Schlechte Behandlung und Alter des</w:t>
                      </w:r>
                      <w:r w:rsidRPr="006B6D7A">
                        <w:rPr>
                          <w:spacing w:val="-19"/>
                          <w:sz w:val="24"/>
                        </w:rPr>
                        <w:t xml:space="preserve"> </w:t>
                      </w:r>
                      <w:r w:rsidRPr="006B6D7A">
                        <w:rPr>
                          <w:sz w:val="24"/>
                        </w:rPr>
                        <w:t>Betriebsmittels</w:t>
                      </w:r>
                      <w:r>
                        <w:rPr>
                          <w:sz w:val="24"/>
                        </w:rPr>
                        <w:t xml:space="preserve">, </w:t>
                      </w:r>
                    </w:p>
                    <w:p w14:paraId="4280477C" w14:textId="77777777" w:rsidR="006B6D7A" w:rsidRDefault="006B6D7A" w:rsidP="006B6D7A">
                      <w:pPr>
                        <w:tabs>
                          <w:tab w:val="left" w:pos="1920"/>
                        </w:tabs>
                        <w:spacing w:before="5"/>
                        <w:jc w:val="both"/>
                        <w:rPr>
                          <w:sz w:val="24"/>
                        </w:rPr>
                      </w:pPr>
                      <w:r w:rsidRPr="006B6D7A">
                        <w:rPr>
                          <w:sz w:val="24"/>
                        </w:rPr>
                        <w:t>Fehlen von Zugentlastung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 w:rsidRPr="006B6D7A">
                        <w:rPr>
                          <w:sz w:val="24"/>
                        </w:rPr>
                        <w:t>und Knickschutz bei</w:t>
                      </w:r>
                      <w:r w:rsidRPr="006B6D7A">
                        <w:rPr>
                          <w:spacing w:val="-6"/>
                          <w:sz w:val="24"/>
                        </w:rPr>
                        <w:t xml:space="preserve"> </w:t>
                      </w:r>
                      <w:proofErr w:type="spellStart"/>
                      <w:r w:rsidRPr="006B6D7A">
                        <w:rPr>
                          <w:sz w:val="24"/>
                        </w:rPr>
                        <w:t>Leiterseinführungen</w:t>
                      </w:r>
                      <w:proofErr w:type="spellEnd"/>
                      <w:r>
                        <w:rPr>
                          <w:sz w:val="24"/>
                        </w:rPr>
                        <w:t>,</w:t>
                      </w:r>
                    </w:p>
                    <w:p w14:paraId="5C639F3F" w14:textId="7BD95E82" w:rsidR="006B6D7A" w:rsidRDefault="006B6D7A" w:rsidP="006B6D7A">
                      <w:pPr>
                        <w:tabs>
                          <w:tab w:val="left" w:pos="1920"/>
                        </w:tabs>
                        <w:spacing w:before="5"/>
                        <w:jc w:val="both"/>
                        <w:rPr>
                          <w:sz w:val="24"/>
                        </w:rPr>
                      </w:pPr>
                      <w:r w:rsidRPr="006B6D7A">
                        <w:rPr>
                          <w:sz w:val="24"/>
                        </w:rPr>
                        <w:t>Schmutz und Feuchtigkeit</w:t>
                      </w:r>
                      <w:r w:rsidRPr="006B6D7A">
                        <w:rPr>
                          <w:spacing w:val="-1"/>
                          <w:sz w:val="24"/>
                        </w:rPr>
                        <w:t xml:space="preserve"> </w:t>
                      </w:r>
                      <w:r w:rsidRPr="006B6D7A">
                        <w:rPr>
                          <w:sz w:val="24"/>
                        </w:rPr>
                        <w:t>(Kriechströme)</w:t>
                      </w:r>
                      <w:r>
                        <w:rPr>
                          <w:sz w:val="24"/>
                        </w:rPr>
                        <w:t xml:space="preserve">, </w:t>
                      </w:r>
                    </w:p>
                    <w:p w14:paraId="0CA40248" w14:textId="044168F1" w:rsidR="006B6D7A" w:rsidRPr="006B6D7A" w:rsidRDefault="006B6D7A" w:rsidP="006B6D7A">
                      <w:pPr>
                        <w:tabs>
                          <w:tab w:val="left" w:pos="1920"/>
                        </w:tabs>
                        <w:spacing w:before="5"/>
                        <w:jc w:val="both"/>
                        <w:rPr>
                          <w:sz w:val="24"/>
                        </w:rPr>
                      </w:pPr>
                      <w:r w:rsidRPr="006B6D7A">
                        <w:rPr>
                          <w:sz w:val="24"/>
                        </w:rPr>
                        <w:t>Drähte bei Klemmen</w:t>
                      </w:r>
                      <w:r w:rsidRPr="006B6D7A">
                        <w:rPr>
                          <w:spacing w:val="-2"/>
                          <w:sz w:val="24"/>
                        </w:rPr>
                        <w:t xml:space="preserve"> </w:t>
                      </w:r>
                      <w:r w:rsidRPr="006B6D7A">
                        <w:rPr>
                          <w:spacing w:val="-4"/>
                          <w:sz w:val="24"/>
                        </w:rPr>
                        <w:t>usw.</w:t>
                      </w:r>
                    </w:p>
                    <w:p w14:paraId="4F7D7393" w14:textId="0BB8CFD6" w:rsidR="006B6D7A" w:rsidRPr="006B6D7A" w:rsidRDefault="006B6D7A">
                      <w:pPr>
                        <w:rPr>
                          <w:lang w:val="de-DE"/>
                        </w:rPr>
                      </w:pP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4E0D6E" w:rsidRPr="00AA301B">
        <w:rPr>
          <w:rFonts w:ascii="Calibri" w:hAnsi="Calibri" w:cs="Calibri"/>
          <w:sz w:val="32"/>
          <w:szCs w:val="32"/>
        </w:rPr>
        <w:tab/>
      </w:r>
      <w:r w:rsidR="004E0D6E" w:rsidRPr="00AA301B">
        <w:rPr>
          <w:rFonts w:ascii="Calibri" w:hAnsi="Calibri" w:cs="Calibri"/>
          <w:sz w:val="32"/>
          <w:szCs w:val="32"/>
        </w:rPr>
        <w:tab/>
      </w:r>
    </w:p>
    <w:p w14:paraId="797461FB" w14:textId="49D0D7F7" w:rsidR="004E0D6E" w:rsidRPr="00AA301B" w:rsidRDefault="004E0D6E" w:rsidP="004E0D6E">
      <w:pPr>
        <w:rPr>
          <w:rFonts w:ascii="Calibri" w:hAnsi="Calibri" w:cs="Calibri"/>
          <w:sz w:val="32"/>
          <w:szCs w:val="32"/>
        </w:rPr>
      </w:pPr>
    </w:p>
    <w:p w14:paraId="00DFCF9A" w14:textId="5B70E2A9" w:rsidR="004E0D6E" w:rsidRPr="004E0D6E" w:rsidRDefault="00776272" w:rsidP="004E0D6E">
      <w:pPr>
        <w:rPr>
          <w:rFonts w:ascii="Comic Sans MS" w:hAnsi="Comic Sans MS"/>
          <w:sz w:val="32"/>
          <w:szCs w:val="32"/>
        </w:rPr>
      </w:pPr>
      <w:r w:rsidRPr="00776272">
        <w:rPr>
          <w:rFonts w:ascii="Calibri" w:hAnsi="Calibri" w:cs="Calibri"/>
          <w:noProof/>
          <w:sz w:val="44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709952" behindDoc="0" locked="0" layoutInCell="1" allowOverlap="1" wp14:anchorId="47BEE782" wp14:editId="26C92A5C">
                <wp:simplePos x="0" y="0"/>
                <wp:positionH relativeFrom="column">
                  <wp:posOffset>52706</wp:posOffset>
                </wp:positionH>
                <wp:positionV relativeFrom="paragraph">
                  <wp:posOffset>220980</wp:posOffset>
                </wp:positionV>
                <wp:extent cx="6705600" cy="476250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F1452" w14:textId="77777777" w:rsidR="00776272" w:rsidRPr="00776272" w:rsidRDefault="00776272" w:rsidP="00776272">
                            <w:pPr>
                              <w:pStyle w:val="BodyText"/>
                              <w:spacing w:before="82"/>
                              <w:ind w:left="511" w:right="554" w:firstLine="48"/>
                              <w:jc w:val="both"/>
                              <w:rPr>
                                <w:rFonts w:ascii="Arial Nova" w:hAnsi="Arial Nova"/>
                                <w:sz w:val="20"/>
                                <w:szCs w:val="20"/>
                              </w:rPr>
                            </w:pPr>
                            <w:r w:rsidRPr="00776272">
                              <w:rPr>
                                <w:rFonts w:ascii="Arial Nova" w:hAnsi="Arial Nova"/>
                                <w:sz w:val="20"/>
                                <w:szCs w:val="20"/>
                              </w:rPr>
                              <w:t>Für Anlagen und Betriebsmittel mit Nennspannungen über ~ 65V (Wechselspannung) und – 120V (Gleichspannung) gegen Erde ist Fehlerschutz vorgeschrieben!</w:t>
                            </w:r>
                          </w:p>
                          <w:p w14:paraId="0C42F244" w14:textId="6D3B7985" w:rsidR="00776272" w:rsidRPr="00776272" w:rsidRDefault="00776272" w:rsidP="00776272">
                            <w:pPr>
                              <w:rPr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EE782" id="_x0000_s1045" type="#_x0000_t202" style="position:absolute;margin-left:4.15pt;margin-top:17.4pt;width:528pt;height:37.5pt;z-index:251709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" filled="f" stroked="f">
                <v:textbox>
                  <w:txbxContent>
                    <w:p w14:paraId="70EF1452" w14:textId="77777777" w:rsidR="00776272" w:rsidRPr="00776272" w:rsidRDefault="00776272" w:rsidP="00776272">
                      <w:pPr>
                        <w:pStyle w:val="BodyText"/>
                        <w:spacing w:before="82"/>
                        <w:ind w:left="511" w:right="554" w:firstLine="48"/>
                        <w:jc w:val="both"/>
                        <w:rPr>
                          <w:rFonts w:ascii="Arial Nova" w:hAnsi="Arial Nova"/>
                          <w:sz w:val="20"/>
                          <w:szCs w:val="20"/>
                        </w:rPr>
                      </w:pPr>
                      <w:r w:rsidRPr="00776272">
                        <w:rPr>
                          <w:rFonts w:ascii="Arial Nova" w:hAnsi="Arial Nova"/>
                          <w:sz w:val="20"/>
                          <w:szCs w:val="20"/>
                        </w:rPr>
                        <w:t>Für Anlagen und Betriebsmittel mit Nennspannungen über ~ 65V (Wechselspannung) und – 120V (Gleichspannung) gegen Erde ist Fehlerschutz vorgeschrieben!</w:t>
                      </w:r>
                    </w:p>
                    <w:p w14:paraId="0C42F244" w14:textId="6D3B7985" w:rsidR="00776272" w:rsidRPr="00776272" w:rsidRDefault="00776272" w:rsidP="00776272">
                      <w:pPr>
                        <w:rPr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74CA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382AE99" wp14:editId="712D3D66">
                <wp:simplePos x="0" y="0"/>
                <wp:positionH relativeFrom="column">
                  <wp:posOffset>424180</wp:posOffset>
                </wp:positionH>
                <wp:positionV relativeFrom="paragraph">
                  <wp:posOffset>192405</wp:posOffset>
                </wp:positionV>
                <wp:extent cx="6369050" cy="542290"/>
                <wp:effectExtent l="0" t="0" r="12700" b="10160"/>
                <wp:wrapNone/>
                <wp:docPr id="53" name="Rectangl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69050" cy="542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6A2555" id="Rectangle 190" o:spid="_x0000_s1026" style="position:absolute;margin-left:33.4pt;margin-top:15.15pt;width:501.5pt;height:42.7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">
                <v:path arrowok="t"/>
              </v:rect>
            </w:pict>
          </mc:Fallback>
        </mc:AlternateContent>
      </w:r>
    </w:p>
    <w:p w14:paraId="252BEC56" w14:textId="7430E4F4" w:rsidR="004E0D6E" w:rsidRDefault="004E0D6E" w:rsidP="004E0D6E">
      <w:pPr>
        <w:rPr>
          <w:rFonts w:ascii="Comic Sans MS" w:hAnsi="Comic Sans MS"/>
          <w:sz w:val="32"/>
          <w:szCs w:val="32"/>
        </w:rPr>
      </w:pPr>
    </w:p>
    <w:p w14:paraId="21166B39" w14:textId="3B8F468D" w:rsidR="002509D2" w:rsidRDefault="006F74CA" w:rsidP="004E0D6E">
      <w:pPr>
        <w:jc w:val="center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A6E0814" wp14:editId="7A38CD17">
                <wp:simplePos x="0" y="0"/>
                <wp:positionH relativeFrom="column">
                  <wp:posOffset>422275</wp:posOffset>
                </wp:positionH>
                <wp:positionV relativeFrom="paragraph">
                  <wp:posOffset>2523490</wp:posOffset>
                </wp:positionV>
                <wp:extent cx="6369050" cy="542290"/>
                <wp:effectExtent l="0" t="0" r="6350" b="3810"/>
                <wp:wrapNone/>
                <wp:docPr id="52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69050" cy="542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5DFEB3" id="Rectangle 195" o:spid="_x0000_s1026" style="position:absolute;margin-left:33.25pt;margin-top:198.7pt;width:501.5pt;height:42.7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">
                <v:path arrowok="t"/>
              </v:rect>
            </w:pict>
          </mc:Fallback>
        </mc:AlternateContent>
      </w: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020E5C9" wp14:editId="391C48BB">
                <wp:simplePos x="0" y="0"/>
                <wp:positionH relativeFrom="column">
                  <wp:posOffset>3590925</wp:posOffset>
                </wp:positionH>
                <wp:positionV relativeFrom="paragraph">
                  <wp:posOffset>290830</wp:posOffset>
                </wp:positionV>
                <wp:extent cx="0" cy="2005965"/>
                <wp:effectExtent l="0" t="0" r="0" b="635"/>
                <wp:wrapNone/>
                <wp:docPr id="51" name="AutoShap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20059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B5E94B" id="AutoShape 194" o:spid="_x0000_s1026" type="#_x0000_t32" style="position:absolute;margin-left:282.75pt;margin-top:22.9pt;width:0;height:157.9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">
                <o:lock v:ext="edit" shapetype="f"/>
              </v:shape>
            </w:pict>
          </mc:Fallback>
        </mc:AlternateContent>
      </w: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D1EF964" wp14:editId="7852216E">
                <wp:simplePos x="0" y="0"/>
                <wp:positionH relativeFrom="column">
                  <wp:posOffset>826135</wp:posOffset>
                </wp:positionH>
                <wp:positionV relativeFrom="paragraph">
                  <wp:posOffset>290830</wp:posOffset>
                </wp:positionV>
                <wp:extent cx="0" cy="2005965"/>
                <wp:effectExtent l="0" t="0" r="0" b="635"/>
                <wp:wrapNone/>
                <wp:docPr id="50" name="AutoShap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20059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0C8D07" id="AutoShape 193" o:spid="_x0000_s1026" type="#_x0000_t32" style="position:absolute;margin-left:65.05pt;margin-top:22.9pt;width:0;height:157.9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">
                <o:lock v:ext="edit" shapetype="f"/>
              </v:shape>
            </w:pict>
          </mc:Fallback>
        </mc:AlternateContent>
      </w: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1D96A55" wp14:editId="0CD0EB9D">
                <wp:simplePos x="0" y="0"/>
                <wp:positionH relativeFrom="column">
                  <wp:posOffset>422275</wp:posOffset>
                </wp:positionH>
                <wp:positionV relativeFrom="paragraph">
                  <wp:posOffset>978535</wp:posOffset>
                </wp:positionV>
                <wp:extent cx="6369050" cy="1317600"/>
                <wp:effectExtent l="0" t="0" r="19050" b="16510"/>
                <wp:wrapNone/>
                <wp:docPr id="49" name="Rectangl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69050" cy="1317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217F5C" w14:textId="77777777" w:rsidR="000A1B86" w:rsidRPr="000A1B86" w:rsidRDefault="000A1B86" w:rsidP="000A1B86">
                            <w:pPr>
                              <w:ind w:left="2832" w:firstLine="708"/>
                              <w:jc w:val="center"/>
                            </w:pPr>
                            <w:r w:rsidRPr="000A1B86">
                              <w:t>Geräteanschluss</w:t>
                            </w:r>
                            <w:r>
                              <w:t xml:space="preserve"> </w:t>
                            </w:r>
                            <w:r w:rsidRPr="000A1B86">
                              <w:t>mit</w:t>
                            </w:r>
                            <w:r>
                              <w:t xml:space="preserve"> </w:t>
                            </w:r>
                            <w:r w:rsidRPr="000A1B86">
                              <w:t>Schutzleiter</w:t>
                            </w:r>
                          </w:p>
                          <w:p w14:paraId="561FC74F" w14:textId="77777777" w:rsidR="000A1B86" w:rsidRDefault="000A1B86" w:rsidP="000A1B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D96A55" id="Rectangle 192" o:spid="_x0000_s1046" style="position:absolute;left:0;text-align:left;margin-left:33.25pt;margin-top:77.05pt;width:501.5pt;height:103.7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">
                <v:path arrowok="t"/>
                <v:textbox>
                  <w:txbxContent>
                    <w:p w14:paraId="2E217F5C" w14:textId="77777777" w:rsidR="000A1B86" w:rsidRPr="000A1B86" w:rsidRDefault="000A1B86" w:rsidP="000A1B86">
                      <w:pPr>
                        <w:ind w:left="2832" w:firstLine="708"/>
                        <w:jc w:val="center"/>
                      </w:pPr>
                      <w:r w:rsidRPr="000A1B86">
                        <w:t>Geräteanschluss</w:t>
                      </w:r>
                      <w:r>
                        <w:t xml:space="preserve"> </w:t>
                      </w:r>
                      <w:r w:rsidRPr="000A1B86">
                        <w:t>mit</w:t>
                      </w:r>
                      <w:r>
                        <w:t xml:space="preserve"> </w:t>
                      </w:r>
                      <w:r w:rsidRPr="000A1B86">
                        <w:t>Schutzleiter</w:t>
                      </w:r>
                    </w:p>
                    <w:p w14:paraId="561FC74F" w14:textId="77777777" w:rsidR="000A1B86" w:rsidRDefault="000A1B86" w:rsidP="000A1B8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5EBAA5F" wp14:editId="7CF3E227">
                <wp:simplePos x="0" y="0"/>
                <wp:positionH relativeFrom="column">
                  <wp:posOffset>422275</wp:posOffset>
                </wp:positionH>
                <wp:positionV relativeFrom="paragraph">
                  <wp:posOffset>290830</wp:posOffset>
                </wp:positionV>
                <wp:extent cx="6369050" cy="687705"/>
                <wp:effectExtent l="0" t="0" r="19050" b="10795"/>
                <wp:wrapNone/>
                <wp:docPr id="48" name="Rectangl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69050" cy="687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FD78F3" w14:textId="77777777" w:rsidR="000A1B86" w:rsidRPr="000A1B86" w:rsidRDefault="000A1B86" w:rsidP="000A1B86">
                            <w:pPr>
                              <w:jc w:val="center"/>
                            </w:pPr>
                            <w:r w:rsidRPr="000A1B86">
                              <w:t>     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0A1B86">
                              <w:t xml:space="preserve"> Geräteanschlus</w:t>
                            </w:r>
                            <w:r>
                              <w:t>s</w:t>
                            </w:r>
                            <w:r w:rsidRPr="000A1B86">
                              <w:t xml:space="preserve"> ohne Schutzleite</w:t>
                            </w:r>
                            <w:r>
                              <w:t>r</w:t>
                            </w:r>
                            <w:r w:rsidRPr="000A1B86">
                              <w:t> </w:t>
                            </w:r>
                          </w:p>
                          <w:p w14:paraId="1315D5C0" w14:textId="09AA849B" w:rsidR="000A1B86" w:rsidRDefault="000A1B86" w:rsidP="000A1B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EBAA5F" id="Rectangle 191" o:spid="_x0000_s1047" style="position:absolute;left:0;text-align:left;margin-left:33.25pt;margin-top:22.9pt;width:501.5pt;height:54.1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">
                <v:path arrowok="t"/>
                <v:textbox>
                  <w:txbxContent>
                    <w:p w14:paraId="2CFD78F3" w14:textId="77777777" w:rsidR="000A1B86" w:rsidRPr="000A1B86" w:rsidRDefault="000A1B86" w:rsidP="000A1B86">
                      <w:pPr>
                        <w:jc w:val="center"/>
                      </w:pPr>
                      <w:r w:rsidRPr="000A1B86">
                        <w:t>     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Pr="000A1B86">
                        <w:t xml:space="preserve"> Geräteanschlus</w:t>
                      </w:r>
                      <w:r>
                        <w:t>s</w:t>
                      </w:r>
                      <w:r w:rsidRPr="000A1B86">
                        <w:t xml:space="preserve"> ohne Schutzleite</w:t>
                      </w:r>
                      <w:r>
                        <w:t>r</w:t>
                      </w:r>
                      <w:r w:rsidRPr="000A1B86">
                        <w:t> </w:t>
                      </w:r>
                    </w:p>
                    <w:p w14:paraId="1315D5C0" w14:textId="09AA849B" w:rsidR="000A1B86" w:rsidRDefault="000A1B86" w:rsidP="000A1B8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741C2FBA" w14:textId="5CF26DF3" w:rsidR="002509D2" w:rsidRPr="002509D2" w:rsidRDefault="00776272" w:rsidP="002509D2">
      <w:pPr>
        <w:rPr>
          <w:rFonts w:ascii="Comic Sans MS" w:hAnsi="Comic Sans MS"/>
          <w:sz w:val="32"/>
          <w:szCs w:val="32"/>
        </w:rPr>
      </w:pPr>
      <w:r w:rsidRPr="00776272">
        <w:rPr>
          <w:rFonts w:ascii="Calibri" w:hAnsi="Calibri" w:cs="Calibri"/>
          <w:noProof/>
          <w:sz w:val="44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707904" behindDoc="0" locked="0" layoutInCell="1" allowOverlap="1" wp14:anchorId="7C8A56A9" wp14:editId="60F0E11B">
                <wp:simplePos x="0" y="0"/>
                <wp:positionH relativeFrom="column">
                  <wp:posOffset>852805</wp:posOffset>
                </wp:positionH>
                <wp:positionV relativeFrom="paragraph">
                  <wp:posOffset>76200</wp:posOffset>
                </wp:positionV>
                <wp:extent cx="2876550" cy="97155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DE587" w14:textId="2F5CEDDB" w:rsidR="00776272" w:rsidRDefault="00776272" w:rsidP="00776272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Schutzisolierung</w:t>
                            </w:r>
                            <w:proofErr w:type="spellEnd"/>
                          </w:p>
                          <w:p w14:paraId="1B1DC47A" w14:textId="0F700A4E" w:rsidR="00776272" w:rsidRDefault="00776272" w:rsidP="00776272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Schutz- und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Funktionskleinspannung</w:t>
                            </w:r>
                            <w:proofErr w:type="spellEnd"/>
                          </w:p>
                          <w:p w14:paraId="5847FB8C" w14:textId="3651952F" w:rsidR="00776272" w:rsidRPr="00776272" w:rsidRDefault="00776272" w:rsidP="00776272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Schutztrennung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für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ein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Gerät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A56A9" id="_x0000_s1048" type="#_x0000_t202" style="position:absolute;margin-left:67.15pt;margin-top:6pt;width:226.5pt;height:76.5pt;z-index:251707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" filled="f" stroked="f">
                <v:textbox>
                  <w:txbxContent>
                    <w:p w14:paraId="6DADE587" w14:textId="2F5CEDDB" w:rsidR="00776272" w:rsidRDefault="00776272" w:rsidP="00776272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Schutzisolierung</w:t>
                      </w:r>
                      <w:proofErr w:type="spellEnd"/>
                    </w:p>
                    <w:p w14:paraId="1B1DC47A" w14:textId="0F700A4E" w:rsidR="00776272" w:rsidRDefault="00776272" w:rsidP="00776272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Schutz- und </w:t>
                      </w:r>
                      <w:proofErr w:type="spellStart"/>
                      <w:r>
                        <w:rPr>
                          <w:lang w:val="en-US"/>
                        </w:rPr>
                        <w:t>Funktionskleinspannung</w:t>
                      </w:r>
                      <w:proofErr w:type="spellEnd"/>
                    </w:p>
                    <w:p w14:paraId="5847FB8C" w14:textId="3651952F" w:rsidR="00776272" w:rsidRPr="00776272" w:rsidRDefault="00776272" w:rsidP="00776272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Schutztrennung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für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ein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Gerät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85FD5BC" w14:textId="77777777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0F9789C2" w14:textId="1F46D643" w:rsidR="002509D2" w:rsidRPr="002509D2" w:rsidRDefault="00776272" w:rsidP="002509D2">
      <w:pPr>
        <w:rPr>
          <w:rFonts w:ascii="Comic Sans MS" w:hAnsi="Comic Sans MS"/>
          <w:sz w:val="32"/>
          <w:szCs w:val="32"/>
        </w:rPr>
      </w:pPr>
      <w:r>
        <w:rPr>
          <w:rFonts w:ascii="Calibri" w:hAnsi="Calibri" w:cs="Calibri"/>
          <w:noProof/>
          <w:sz w:val="44"/>
          <w:szCs w:val="44"/>
          <w:u w:val="single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3B7029EF" wp14:editId="455E0247">
                <wp:simplePos x="0" y="0"/>
                <wp:positionH relativeFrom="column">
                  <wp:posOffset>700404</wp:posOffset>
                </wp:positionH>
                <wp:positionV relativeFrom="paragraph">
                  <wp:posOffset>147955</wp:posOffset>
                </wp:positionV>
                <wp:extent cx="2733675" cy="127635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1276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EDBBE7" w14:textId="57AD07A3" w:rsidR="00776272" w:rsidRPr="00776272" w:rsidRDefault="00776272" w:rsidP="0077627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rPr>
                                <w:lang w:val="de-AT"/>
                              </w:rPr>
                              <w:t>Schutztrennung für mehrere Gerät</w:t>
                            </w:r>
                          </w:p>
                          <w:p w14:paraId="240AD20E" w14:textId="62CCF0BE" w:rsidR="00776272" w:rsidRPr="00776272" w:rsidRDefault="00776272" w:rsidP="0077627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rPr>
                                <w:lang w:val="de-AT"/>
                              </w:rPr>
                              <w:t>Schutzerdung (Überstrom-Schutzerdung)</w:t>
                            </w:r>
                          </w:p>
                          <w:p w14:paraId="7B05AFF1" w14:textId="3B68FDEC" w:rsidR="00776272" w:rsidRPr="00776272" w:rsidRDefault="00776272" w:rsidP="0077627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rPr>
                                <w:lang w:val="de-AT"/>
                              </w:rPr>
                              <w:t>Nullung (Neutralleiter-Schutzerdung)</w:t>
                            </w:r>
                          </w:p>
                          <w:p w14:paraId="47D2EDE1" w14:textId="55E861CF" w:rsidR="00776272" w:rsidRPr="00776272" w:rsidRDefault="00776272" w:rsidP="0077627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rPr>
                                <w:lang w:val="de-AT"/>
                              </w:rPr>
                              <w:t>Fehlerstrom-Schutzschaltung</w:t>
                            </w:r>
                          </w:p>
                          <w:p w14:paraId="4EFD2507" w14:textId="3094264F" w:rsidR="00776272" w:rsidRDefault="00776272" w:rsidP="0077627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proofErr w:type="spellStart"/>
                            <w:r>
                              <w:rPr>
                                <w:lang w:val="de-AT"/>
                              </w:rPr>
                              <w:t>Isolatationsüberwachungssystem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029EF" id="Text Box 8" o:spid="_x0000_s1049" type="#_x0000_t202" style="position:absolute;margin-left:55.15pt;margin-top:11.65pt;width:215.25pt;height:100.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" filled="f" stroked="f" strokeweight=".5pt">
                <v:textbox>
                  <w:txbxContent>
                    <w:p w14:paraId="53EDBBE7" w14:textId="57AD07A3" w:rsidR="00776272" w:rsidRPr="00776272" w:rsidRDefault="00776272" w:rsidP="00776272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rPr>
                          <w:lang w:val="de-AT"/>
                        </w:rPr>
                        <w:t>Schutztrennung für mehrere Gerät</w:t>
                      </w:r>
                    </w:p>
                    <w:p w14:paraId="240AD20E" w14:textId="62CCF0BE" w:rsidR="00776272" w:rsidRPr="00776272" w:rsidRDefault="00776272" w:rsidP="00776272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rPr>
                          <w:lang w:val="de-AT"/>
                        </w:rPr>
                        <w:t>Schutzerdung (Überstrom-Schutzerdung)</w:t>
                      </w:r>
                    </w:p>
                    <w:p w14:paraId="7B05AFF1" w14:textId="3B68FDEC" w:rsidR="00776272" w:rsidRPr="00776272" w:rsidRDefault="00776272" w:rsidP="00776272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rPr>
                          <w:lang w:val="de-AT"/>
                        </w:rPr>
                        <w:t>Nullung (Neutralleiter-Schutzerdung)</w:t>
                      </w:r>
                    </w:p>
                    <w:p w14:paraId="47D2EDE1" w14:textId="55E861CF" w:rsidR="00776272" w:rsidRPr="00776272" w:rsidRDefault="00776272" w:rsidP="00776272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rPr>
                          <w:lang w:val="de-AT"/>
                        </w:rPr>
                        <w:t>Fehlerstrom-Schutzschaltung</w:t>
                      </w:r>
                    </w:p>
                    <w:p w14:paraId="4EFD2507" w14:textId="3094264F" w:rsidR="00776272" w:rsidRDefault="00776272" w:rsidP="00776272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proofErr w:type="spellStart"/>
                      <w:r>
                        <w:rPr>
                          <w:lang w:val="de-AT"/>
                        </w:rPr>
                        <w:t>Isolatationsüberwachungssystem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38C7FB7" w14:textId="5C21FF2A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000C57B7" w14:textId="0A2A0086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748DBED9" w14:textId="3E1661C1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7CDF93F3" w14:textId="77777777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283BC857" w14:textId="1A9FEEA2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18817D36" w14:textId="7CF58715" w:rsidR="002509D2" w:rsidRPr="002509D2" w:rsidRDefault="00776272" w:rsidP="002509D2">
      <w:pPr>
        <w:rPr>
          <w:rFonts w:ascii="Comic Sans MS" w:hAnsi="Comic Sans MS"/>
          <w:sz w:val="32"/>
          <w:szCs w:val="32"/>
        </w:rPr>
      </w:pPr>
      <w:r w:rsidRPr="00776272">
        <w:rPr>
          <w:rFonts w:ascii="Calibri" w:hAnsi="Calibri" w:cs="Calibri"/>
          <w:noProof/>
          <w:sz w:val="44"/>
          <w:szCs w:val="44"/>
          <w:u w:val="single"/>
        </w:rPr>
        <mc:AlternateContent>
          <mc:Choice Requires="wps">
            <w:drawing>
              <wp:anchor distT="45720" distB="45720" distL="114300" distR="114300" simplePos="0" relativeHeight="251712000" behindDoc="0" locked="0" layoutInCell="1" allowOverlap="1" wp14:anchorId="2A168B9B" wp14:editId="5B8DC680">
                <wp:simplePos x="0" y="0"/>
                <wp:positionH relativeFrom="column">
                  <wp:posOffset>262255</wp:posOffset>
                </wp:positionH>
                <wp:positionV relativeFrom="paragraph">
                  <wp:posOffset>11430</wp:posOffset>
                </wp:positionV>
                <wp:extent cx="6467475" cy="800100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74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98D0C" w14:textId="2F017F8E" w:rsidR="00776272" w:rsidRPr="00776272" w:rsidRDefault="00776272" w:rsidP="00776272">
                            <w:pPr>
                              <w:pStyle w:val="BodyText"/>
                              <w:spacing w:before="84"/>
                              <w:ind w:left="2358" w:hanging="1904"/>
                              <w:jc w:val="both"/>
                              <w:rPr>
                                <w:rFonts w:ascii="Arial Nova" w:hAnsi="Arial Nova"/>
                              </w:rPr>
                            </w:pPr>
                            <w:r w:rsidRPr="00776272">
                              <w:rPr>
                                <w:rFonts w:ascii="Arial Nova" w:hAnsi="Arial Nova"/>
                              </w:rPr>
                              <w:t>Es ist streng verboten Fehlerschutz vorzutäuschen und Fehler-</w:t>
                            </w:r>
                            <w:r w:rsidRPr="00776272">
                              <w:rPr>
                                <w:rFonts w:ascii="Arial Nova" w:hAnsi="Arial Nova"/>
                                <w:spacing w:val="-54"/>
                              </w:rPr>
                              <w:t xml:space="preserve"> </w:t>
                            </w:r>
                            <w:r w:rsidRPr="00776272">
                              <w:rPr>
                                <w:rFonts w:ascii="Arial Nova" w:hAnsi="Arial Nova"/>
                              </w:rPr>
                              <w:t>und Basisschutz unwirksam zu machen!</w:t>
                            </w:r>
                          </w:p>
                          <w:p w14:paraId="67EA2C30" w14:textId="6A1B2904" w:rsidR="00776272" w:rsidRPr="00776272" w:rsidRDefault="00776272" w:rsidP="00776272">
                            <w:pPr>
                              <w:rPr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68B9B" id="_x0000_s1050" type="#_x0000_t202" style="position:absolute;margin-left:20.65pt;margin-top:.9pt;width:509.25pt;height:63pt;z-index:251712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" filled="f" stroked="f">
                <v:textbox>
                  <w:txbxContent>
                    <w:p w14:paraId="19598D0C" w14:textId="2F017F8E" w:rsidR="00776272" w:rsidRPr="00776272" w:rsidRDefault="00776272" w:rsidP="00776272">
                      <w:pPr>
                        <w:pStyle w:val="BodyText"/>
                        <w:spacing w:before="84"/>
                        <w:ind w:left="2358" w:hanging="1904"/>
                        <w:jc w:val="both"/>
                        <w:rPr>
                          <w:rFonts w:ascii="Arial Nova" w:hAnsi="Arial Nova"/>
                        </w:rPr>
                      </w:pPr>
                      <w:r w:rsidRPr="00776272">
                        <w:rPr>
                          <w:rFonts w:ascii="Arial Nova" w:hAnsi="Arial Nova"/>
                        </w:rPr>
                        <w:t>Es ist streng verboten Fehlerschutz vorzutäuschen und Fehler-</w:t>
                      </w:r>
                      <w:r w:rsidRPr="00776272">
                        <w:rPr>
                          <w:rFonts w:ascii="Arial Nova" w:hAnsi="Arial Nova"/>
                          <w:spacing w:val="-54"/>
                        </w:rPr>
                        <w:t xml:space="preserve"> </w:t>
                      </w:r>
                      <w:r w:rsidRPr="00776272">
                        <w:rPr>
                          <w:rFonts w:ascii="Arial Nova" w:hAnsi="Arial Nova"/>
                        </w:rPr>
                        <w:t>und Basisschutz unwirksam zu machen!</w:t>
                      </w:r>
                    </w:p>
                    <w:p w14:paraId="67EA2C30" w14:textId="6A1B2904" w:rsidR="00776272" w:rsidRPr="00776272" w:rsidRDefault="00776272" w:rsidP="00776272">
                      <w:pPr>
                        <w:rPr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3499C28" w14:textId="096BF4DD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59F87E4D" w14:textId="5E3B8E38" w:rsidR="002509D2" w:rsidRPr="00AA301B" w:rsidRDefault="002509D2" w:rsidP="002509D2">
      <w:pPr>
        <w:tabs>
          <w:tab w:val="left" w:pos="4370"/>
        </w:tabs>
        <w:jc w:val="center"/>
        <w:rPr>
          <w:rFonts w:ascii="Calibri" w:hAnsi="Calibri" w:cs="Calibri"/>
          <w:sz w:val="44"/>
          <w:szCs w:val="44"/>
          <w:u w:val="single"/>
        </w:rPr>
      </w:pPr>
      <w:r w:rsidRPr="00AA301B">
        <w:rPr>
          <w:rFonts w:ascii="Calibri" w:hAnsi="Calibri" w:cs="Calibri"/>
          <w:sz w:val="44"/>
          <w:szCs w:val="44"/>
          <w:u w:val="single"/>
        </w:rPr>
        <w:t>Schutzklassen elektrischer Geräte</w:t>
      </w:r>
    </w:p>
    <w:p w14:paraId="2D122CA9" w14:textId="2DDF1E03" w:rsidR="002509D2" w:rsidRPr="00AA301B" w:rsidRDefault="002509D2" w:rsidP="002509D2">
      <w:pPr>
        <w:tabs>
          <w:tab w:val="left" w:pos="4370"/>
        </w:tabs>
        <w:jc w:val="center"/>
        <w:rPr>
          <w:rFonts w:ascii="Calibri" w:hAnsi="Calibri" w:cs="Calibri"/>
          <w:sz w:val="44"/>
          <w:szCs w:val="44"/>
          <w:u w:val="single"/>
        </w:rPr>
      </w:pPr>
    </w:p>
    <w:p w14:paraId="2D481D52" w14:textId="30A99B79" w:rsidR="002509D2" w:rsidRDefault="002509D2" w:rsidP="002509D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ab/>
        <w:t>___________________________________________________</w:t>
      </w:r>
    </w:p>
    <w:p w14:paraId="4299A908" w14:textId="0E889DAA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ab/>
        <w:t>___________________________________________________</w:t>
      </w:r>
    </w:p>
    <w:p w14:paraId="1BF6745F" w14:textId="72835464" w:rsidR="002509D2" w:rsidRPr="002509D2" w:rsidRDefault="007D4982" w:rsidP="002509D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337F96A" wp14:editId="4E2E67E3">
                <wp:simplePos x="0" y="0"/>
                <wp:positionH relativeFrom="column">
                  <wp:posOffset>5467350</wp:posOffset>
                </wp:positionH>
                <wp:positionV relativeFrom="paragraph">
                  <wp:posOffset>118745</wp:posOffset>
                </wp:positionV>
                <wp:extent cx="0" cy="3030855"/>
                <wp:effectExtent l="0" t="0" r="0" b="4445"/>
                <wp:wrapNone/>
                <wp:docPr id="47" name="AutoShap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0308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B5DB1" id="AutoShape 202" o:spid="_x0000_s1026" type="#_x0000_t32" style="position:absolute;margin-left:430.5pt;margin-top:9.35pt;width:0;height:238.6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">
                <o:lock v:ext="edit" shapetype="f"/>
              </v:shape>
            </w:pict>
          </mc:Fallback>
        </mc:AlternateContent>
      </w:r>
      <w:r w:rsidR="00EB733B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0ACA6043" wp14:editId="232B8010">
                <wp:simplePos x="0" y="0"/>
                <wp:positionH relativeFrom="column">
                  <wp:posOffset>2033905</wp:posOffset>
                </wp:positionH>
                <wp:positionV relativeFrom="paragraph">
                  <wp:posOffset>161290</wp:posOffset>
                </wp:positionV>
                <wp:extent cx="1371600" cy="25781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7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5F43F" w14:textId="68FE60FC" w:rsidR="00EB733B" w:rsidRDefault="00EB733B" w:rsidP="00EB733B">
                            <w:r>
                              <w:t>Symbol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A6043" id="Text Box 22" o:spid="_x0000_s1051" type="#_x0000_t202" style="position:absolute;margin-left:160.15pt;margin-top:12.7pt;width:108pt;height:20.3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" filled="f" stroked="f" strokeweight=".5pt">
                <v:textbox>
                  <w:txbxContent>
                    <w:p w14:paraId="6DE5F43F" w14:textId="68FE60FC" w:rsidR="00EB733B" w:rsidRDefault="00EB733B" w:rsidP="00EB733B">
                      <w:r>
                        <w:t>Symbol</w:t>
                      </w:r>
                    </w:p>
                  </w:txbxContent>
                </v:textbox>
              </v:shape>
            </w:pict>
          </mc:Fallback>
        </mc:AlternateContent>
      </w:r>
      <w:r w:rsidR="00EB733B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A96B4F3" wp14:editId="7EE6191E">
                <wp:simplePos x="0" y="0"/>
                <wp:positionH relativeFrom="column">
                  <wp:posOffset>424180</wp:posOffset>
                </wp:positionH>
                <wp:positionV relativeFrom="paragraph">
                  <wp:posOffset>113664</wp:posOffset>
                </wp:positionV>
                <wp:extent cx="6378575" cy="329565"/>
                <wp:effectExtent l="0" t="0" r="22225" b="13335"/>
                <wp:wrapNone/>
                <wp:docPr id="44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78575" cy="329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BED21" w14:textId="1C4DA876" w:rsidR="00776272" w:rsidRDefault="00EB733B" w:rsidP="00776272">
                            <w:pPr>
                              <w:jc w:val="center"/>
                            </w:pPr>
                            <w:r w:rsidRPr="00EB733B">
                              <w:rPr>
                                <w:noProof/>
                              </w:rPr>
                              <w:drawing>
                                <wp:inline distT="0" distB="0" distL="0" distR="0" wp14:anchorId="45EADB46" wp14:editId="20C0B788">
                                  <wp:extent cx="488950" cy="257810"/>
                                  <wp:effectExtent l="0" t="0" r="0" b="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8950" cy="257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96B4F3" id="Rectangle 196" o:spid="_x0000_s1052" style="position:absolute;margin-left:33.4pt;margin-top:8.95pt;width:502.25pt;height:25.9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">
                <v:path arrowok="t"/>
                <v:textbox>
                  <w:txbxContent>
                    <w:p w14:paraId="494BED21" w14:textId="1C4DA876" w:rsidR="00776272" w:rsidRDefault="00EB733B" w:rsidP="00776272">
                      <w:pPr>
                        <w:jc w:val="center"/>
                      </w:pPr>
                      <w:r w:rsidRPr="00EB733B">
                        <w:rPr>
                          <w:noProof/>
                        </w:rPr>
                        <w:drawing>
                          <wp:inline distT="0" distB="0" distL="0" distR="0" wp14:anchorId="45EADB46" wp14:editId="20C0B788">
                            <wp:extent cx="488950" cy="257810"/>
                            <wp:effectExtent l="0" t="0" r="0" b="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8950" cy="2578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F74CA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870BE0F" wp14:editId="68380C67">
                <wp:simplePos x="0" y="0"/>
                <wp:positionH relativeFrom="column">
                  <wp:posOffset>3498850</wp:posOffset>
                </wp:positionH>
                <wp:positionV relativeFrom="paragraph">
                  <wp:posOffset>90170</wp:posOffset>
                </wp:positionV>
                <wp:extent cx="0" cy="3030855"/>
                <wp:effectExtent l="0" t="0" r="0" b="4445"/>
                <wp:wrapNone/>
                <wp:docPr id="46" name="AutoShap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0308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569D60" id="AutoShape 201" o:spid="_x0000_s1026" type="#_x0000_t32" style="position:absolute;margin-left:275.5pt;margin-top:7.1pt;width:0;height:238.6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">
                <o:lock v:ext="edit" shapetype="f"/>
              </v:shape>
            </w:pict>
          </mc:Fallback>
        </mc:AlternateContent>
      </w:r>
      <w:r w:rsidR="006F74CA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940CC25" wp14:editId="57890BCC">
                <wp:simplePos x="0" y="0"/>
                <wp:positionH relativeFrom="column">
                  <wp:posOffset>1910715</wp:posOffset>
                </wp:positionH>
                <wp:positionV relativeFrom="paragraph">
                  <wp:posOffset>88900</wp:posOffset>
                </wp:positionV>
                <wp:extent cx="0" cy="3030855"/>
                <wp:effectExtent l="0" t="0" r="0" b="4445"/>
                <wp:wrapNone/>
                <wp:docPr id="45" name="Auto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0308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92F6F7" id="AutoShape 200" o:spid="_x0000_s1026" type="#_x0000_t32" style="position:absolute;margin-left:150.45pt;margin-top:7pt;width:0;height:238.6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">
                <o:lock v:ext="edit" shapetype="f"/>
              </v:shape>
            </w:pict>
          </mc:Fallback>
        </mc:AlternateContent>
      </w:r>
    </w:p>
    <w:p w14:paraId="58DB1988" w14:textId="2BC76E15" w:rsidR="002509D2" w:rsidRPr="002509D2" w:rsidRDefault="004A551F" w:rsidP="002509D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9ED6817" wp14:editId="52D6A547">
                <wp:simplePos x="0" y="0"/>
                <wp:positionH relativeFrom="column">
                  <wp:posOffset>443229</wp:posOffset>
                </wp:positionH>
                <wp:positionV relativeFrom="paragraph">
                  <wp:posOffset>189865</wp:posOffset>
                </wp:positionV>
                <wp:extent cx="6562725" cy="734060"/>
                <wp:effectExtent l="0" t="0" r="28575" b="27940"/>
                <wp:wrapNone/>
                <wp:docPr id="43" name="Rectangl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62725" cy="734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7DA0C2" id="Rectangle 197" o:spid="_x0000_s1026" style="position:absolute;margin-left:34.9pt;margin-top:14.95pt;width:516.75pt;height:57.8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">
                <v:path arrowok="t"/>
              </v:rect>
            </w:pict>
          </mc:Fallback>
        </mc:AlternateContent>
      </w:r>
      <w:r w:rsidR="007D4982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4BBFAB6E" wp14:editId="7511CE1E">
                <wp:simplePos x="0" y="0"/>
                <wp:positionH relativeFrom="column">
                  <wp:posOffset>5453380</wp:posOffset>
                </wp:positionH>
                <wp:positionV relativeFrom="paragraph">
                  <wp:posOffset>133350</wp:posOffset>
                </wp:positionV>
                <wp:extent cx="1266825" cy="85725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85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E4B9C9" w14:textId="5DE89CAE" w:rsidR="00EB733B" w:rsidRDefault="007D4982" w:rsidP="007D4982">
                            <w:pPr>
                              <w:jc w:val="both"/>
                            </w:pPr>
                            <w:r>
                              <w:t>Geräte der Schutzklasse I müssen mit eine, Schutzleiter verbunden sein.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AB6E" id="Text Box 18" o:spid="_x0000_s1053" type="#_x0000_t202" style="position:absolute;margin-left:429.4pt;margin-top:10.5pt;width:99.75pt;height:67.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" filled="f" stroked="f" strokeweight=".5pt">
                <v:textbox>
                  <w:txbxContent>
                    <w:p w14:paraId="49E4B9C9" w14:textId="5DE89CAE" w:rsidR="00EB733B" w:rsidRDefault="007D4982" w:rsidP="007D4982">
                      <w:pPr>
                        <w:jc w:val="both"/>
                      </w:pPr>
                      <w:r>
                        <w:t>Geräte der Schutzklasse I müssen mit eine, Schutzleiter verbunden sein.</w:t>
                      </w:r>
                    </w:p>
                  </w:txbxContent>
                </v:textbox>
              </v:shape>
            </w:pict>
          </mc:Fallback>
        </mc:AlternateContent>
      </w:r>
      <w:r w:rsidR="00EB733B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64464654" wp14:editId="73AE91C1">
                <wp:simplePos x="0" y="0"/>
                <wp:positionH relativeFrom="column">
                  <wp:posOffset>3519805</wp:posOffset>
                </wp:positionH>
                <wp:positionV relativeFrom="paragraph">
                  <wp:posOffset>170815</wp:posOffset>
                </wp:positionV>
                <wp:extent cx="1533525" cy="7239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F1ABE" w14:textId="1CE2F00D" w:rsidR="00EB733B" w:rsidRDefault="007D4982" w:rsidP="007D4982">
                            <w:pPr>
                              <w:jc w:val="both"/>
                            </w:pPr>
                            <w:r>
                              <w:t>Alle Metallteile, die im Fehlerfall Spannung aufnehmen können, müssen geerdet sein.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64654" id="Text Box 15" o:spid="_x0000_s1054" type="#_x0000_t202" style="position:absolute;margin-left:277.15pt;margin-top:13.45pt;width:120.75pt;height:57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" filled="f" stroked="f" strokeweight=".5pt">
                <v:textbox>
                  <w:txbxContent>
                    <w:p w14:paraId="2DEF1ABE" w14:textId="1CE2F00D" w:rsidR="00EB733B" w:rsidRDefault="007D4982" w:rsidP="007D4982">
                      <w:pPr>
                        <w:jc w:val="both"/>
                      </w:pPr>
                      <w:r>
                        <w:t>Alle Metallteile, die im Fehlerfall Spannung aufnehmen können, müssen geerdet sein.</w:t>
                      </w:r>
                    </w:p>
                  </w:txbxContent>
                </v:textbox>
              </v:shape>
            </w:pict>
          </mc:Fallback>
        </mc:AlternateContent>
      </w:r>
      <w:r w:rsidR="00EB733B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0EC601D9" wp14:editId="40855EA0">
                <wp:simplePos x="0" y="0"/>
                <wp:positionH relativeFrom="column">
                  <wp:posOffset>2105025</wp:posOffset>
                </wp:positionH>
                <wp:positionV relativeFrom="paragraph">
                  <wp:posOffset>243205</wp:posOffset>
                </wp:positionV>
                <wp:extent cx="1228725" cy="6477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89B11E" w14:textId="20F682D2" w:rsidR="00EB733B" w:rsidRDefault="00695915" w:rsidP="00EB733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057701" wp14:editId="68B31B21">
                                  <wp:extent cx="589915" cy="549910"/>
                                  <wp:effectExtent l="0" t="0" r="635" b="254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9915" cy="549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601D9" id="Text Box 12" o:spid="_x0000_s1055" type="#_x0000_t202" style="position:absolute;margin-left:165.75pt;margin-top:19.15pt;width:96.75pt;height:51pt;z-index:251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" filled="f" stroked="f" strokeweight=".5pt">
                <v:textbox>
                  <w:txbxContent>
                    <w:p w14:paraId="2989B11E" w14:textId="20F682D2" w:rsidR="00EB733B" w:rsidRDefault="00695915" w:rsidP="00EB733B">
                      <w:r>
                        <w:rPr>
                          <w:noProof/>
                        </w:rPr>
                        <w:drawing>
                          <wp:inline distT="0" distB="0" distL="0" distR="0" wp14:anchorId="2C057701" wp14:editId="68B31B21">
                            <wp:extent cx="589915" cy="549910"/>
                            <wp:effectExtent l="0" t="0" r="635" b="254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9915" cy="549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B733B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4EF8F747" wp14:editId="720E0788">
                <wp:simplePos x="0" y="0"/>
                <wp:positionH relativeFrom="column">
                  <wp:posOffset>528955</wp:posOffset>
                </wp:positionH>
                <wp:positionV relativeFrom="paragraph">
                  <wp:posOffset>201930</wp:posOffset>
                </wp:positionV>
                <wp:extent cx="1228725" cy="6477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98340" w14:textId="519F96A7" w:rsidR="00EB733B" w:rsidRDefault="00EB733B">
                            <w:r>
                              <w:t>Schutzklasse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8F747" id="Text Box 9" o:spid="_x0000_s1056" type="#_x0000_t202" style="position:absolute;margin-left:41.65pt;margin-top:15.9pt;width:96.75pt;height:51pt;z-index:2517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" filled="f" stroked="f" strokeweight=".5pt">
                <v:textbox>
                  <w:txbxContent>
                    <w:p w14:paraId="42298340" w14:textId="519F96A7" w:rsidR="00EB733B" w:rsidRDefault="00EB733B">
                      <w:r>
                        <w:t>Schutzklasse I</w:t>
                      </w:r>
                    </w:p>
                  </w:txbxContent>
                </v:textbox>
              </v:shape>
            </w:pict>
          </mc:Fallback>
        </mc:AlternateContent>
      </w:r>
    </w:p>
    <w:p w14:paraId="686F5902" w14:textId="2CC5439E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12B6A36E" w14:textId="1A5D448D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03A8768D" w14:textId="11DD2670" w:rsidR="002509D2" w:rsidRPr="002509D2" w:rsidRDefault="004A551F" w:rsidP="002509D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03C5746B" wp14:editId="5DBD6B7A">
                <wp:simplePos x="0" y="0"/>
                <wp:positionH relativeFrom="page">
                  <wp:posOffset>5686425</wp:posOffset>
                </wp:positionH>
                <wp:positionV relativeFrom="paragraph">
                  <wp:posOffset>102235</wp:posOffset>
                </wp:positionV>
                <wp:extent cx="1533525" cy="9525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952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C3B77C" w14:textId="6AFE1435" w:rsidR="00EB733B" w:rsidRDefault="00862A8C" w:rsidP="00EB733B">
                            <w:r>
                              <w:t>Geräte der Schutzklasse II müssen mit keinem Schutzleiter verbunden sein</w:t>
                            </w:r>
                            <w:r w:rsidR="00E77DFA">
                              <w:t xml:space="preserve"> – auf den Schutzleiter kann verzichtet werden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5746B" id="Text Box 19" o:spid="_x0000_s1057" type="#_x0000_t202" style="position:absolute;margin-left:447.75pt;margin-top:8.05pt;width:120.75pt;height:75pt;z-index:25173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" filled="f" stroked="f" strokeweight=".5pt">
                <v:textbox>
                  <w:txbxContent>
                    <w:p w14:paraId="4BC3B77C" w14:textId="6AFE1435" w:rsidR="00EB733B" w:rsidRDefault="00862A8C" w:rsidP="00EB733B">
                      <w:r>
                        <w:t>Geräte der Schutzklasse II müssen mit keinem Schutzleiter verbunden sein</w:t>
                      </w:r>
                      <w:r w:rsidR="00E77DFA">
                        <w:t xml:space="preserve"> – auf den Schutzleiter kann verzichtet werden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77DFA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3C45BDA" wp14:editId="21A77954">
                <wp:simplePos x="0" y="0"/>
                <wp:positionH relativeFrom="column">
                  <wp:posOffset>443230</wp:posOffset>
                </wp:positionH>
                <wp:positionV relativeFrom="paragraph">
                  <wp:posOffset>73660</wp:posOffset>
                </wp:positionV>
                <wp:extent cx="6572250" cy="999490"/>
                <wp:effectExtent l="0" t="0" r="19050" b="10160"/>
                <wp:wrapNone/>
                <wp:docPr id="42" name="Rectangl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72250" cy="999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3CC397" id="Rectangle 198" o:spid="_x0000_s1026" style="position:absolute;margin-left:34.9pt;margin-top:5.8pt;width:517.5pt;height:78.7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">
                <v:path arrowok="t"/>
              </v:rect>
            </w:pict>
          </mc:Fallback>
        </mc:AlternateContent>
      </w:r>
      <w:r w:rsidR="007D4982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645953E3" wp14:editId="32B36463">
                <wp:simplePos x="0" y="0"/>
                <wp:positionH relativeFrom="column">
                  <wp:posOffset>3472180</wp:posOffset>
                </wp:positionH>
                <wp:positionV relativeFrom="paragraph">
                  <wp:posOffset>83185</wp:posOffset>
                </wp:positionV>
                <wp:extent cx="1962150" cy="9525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952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9298B3" w14:textId="20AB4B12" w:rsidR="00EB733B" w:rsidRDefault="007D4982" w:rsidP="007D4982">
                            <w:pPr>
                              <w:jc w:val="both"/>
                            </w:pPr>
                            <w:r>
                              <w:t>Der Berührungsschutz wird durch eine Schutzisolierung sichergestellt. Alle spannungsführenden Teile haben neben der Betriebs-Isolierung noch eine weitere Isolation.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953E3" id="Text Box 16" o:spid="_x0000_s1058" type="#_x0000_t202" style="position:absolute;margin-left:273.4pt;margin-top:6.55pt;width:154.5pt;height:7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" filled="f" stroked="f" strokeweight=".5pt">
                <v:textbox>
                  <w:txbxContent>
                    <w:p w14:paraId="559298B3" w14:textId="20AB4B12" w:rsidR="00EB733B" w:rsidRDefault="007D4982" w:rsidP="007D4982">
                      <w:pPr>
                        <w:jc w:val="both"/>
                      </w:pPr>
                      <w:r>
                        <w:t>Der Berührungsschutz wird durch eine Schutzisolierung sichergestellt. Alle spannungsführenden Teile haben neben der Betriebs-Isolierung noch eine weitere Isolation.</w:t>
                      </w:r>
                    </w:p>
                  </w:txbxContent>
                </v:textbox>
              </v:shape>
            </w:pict>
          </mc:Fallback>
        </mc:AlternateContent>
      </w:r>
      <w:r w:rsidR="00EB733B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4E6A8D17" wp14:editId="06D65733">
                <wp:simplePos x="0" y="0"/>
                <wp:positionH relativeFrom="column">
                  <wp:posOffset>2066925</wp:posOffset>
                </wp:positionH>
                <wp:positionV relativeFrom="paragraph">
                  <wp:posOffset>231775</wp:posOffset>
                </wp:positionV>
                <wp:extent cx="1228725" cy="6477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5A4DD4" w14:textId="49BC6C54" w:rsidR="00EB733B" w:rsidRDefault="00695915" w:rsidP="00EB733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94AA1B" wp14:editId="4E4EB49C">
                                  <wp:extent cx="746125" cy="549910"/>
                                  <wp:effectExtent l="0" t="0" r="0" b="254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46125" cy="549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A8D17" id="Text Box 13" o:spid="_x0000_s1059" type="#_x0000_t202" style="position:absolute;margin-left:162.75pt;margin-top:18.25pt;width:96.75pt;height:51pt;z-index:251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" filled="f" stroked="f" strokeweight=".5pt">
                <v:textbox>
                  <w:txbxContent>
                    <w:p w14:paraId="315A4DD4" w14:textId="49BC6C54" w:rsidR="00EB733B" w:rsidRDefault="00695915" w:rsidP="00EB733B">
                      <w:r>
                        <w:rPr>
                          <w:noProof/>
                        </w:rPr>
                        <w:drawing>
                          <wp:inline distT="0" distB="0" distL="0" distR="0" wp14:anchorId="5C94AA1B" wp14:editId="4E4EB49C">
                            <wp:extent cx="746125" cy="549910"/>
                            <wp:effectExtent l="0" t="0" r="0" b="254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46125" cy="549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B733B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6BF24EF3" wp14:editId="7D94C8FE">
                <wp:simplePos x="0" y="0"/>
                <wp:positionH relativeFrom="column">
                  <wp:posOffset>542925</wp:posOffset>
                </wp:positionH>
                <wp:positionV relativeFrom="paragraph">
                  <wp:posOffset>226060</wp:posOffset>
                </wp:positionV>
                <wp:extent cx="1228725" cy="6477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CFBC4" w14:textId="46732732" w:rsidR="00EB733B" w:rsidRDefault="00EB733B" w:rsidP="00EB733B">
                            <w:r>
                              <w:t>Schutzklasse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24EF3" id="Text Box 10" o:spid="_x0000_s1060" type="#_x0000_t202" style="position:absolute;margin-left:42.75pt;margin-top:17.8pt;width:96.75pt;height:51pt;z-index:2517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" filled="f" stroked="f" strokeweight=".5pt">
                <v:textbox>
                  <w:txbxContent>
                    <w:p w14:paraId="78ECFBC4" w14:textId="46732732" w:rsidR="00EB733B" w:rsidRDefault="00EB733B" w:rsidP="00EB733B">
                      <w:r>
                        <w:t>Schutzklasse II</w:t>
                      </w:r>
                    </w:p>
                  </w:txbxContent>
                </v:textbox>
              </v:shape>
            </w:pict>
          </mc:Fallback>
        </mc:AlternateContent>
      </w:r>
    </w:p>
    <w:p w14:paraId="70D8AC8D" w14:textId="0FF47BD3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4360994E" w14:textId="467130F2" w:rsidR="002509D2" w:rsidRPr="002509D2" w:rsidRDefault="002509D2" w:rsidP="002509D2">
      <w:pPr>
        <w:rPr>
          <w:rFonts w:ascii="Comic Sans MS" w:hAnsi="Comic Sans MS"/>
          <w:sz w:val="32"/>
          <w:szCs w:val="32"/>
        </w:rPr>
      </w:pPr>
    </w:p>
    <w:p w14:paraId="6BE61761" w14:textId="57FDF8CD" w:rsidR="002509D2" w:rsidRPr="002509D2" w:rsidRDefault="004A551F" w:rsidP="002509D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616A4401" wp14:editId="7621C1A5">
                <wp:simplePos x="0" y="0"/>
                <wp:positionH relativeFrom="page">
                  <wp:posOffset>714375</wp:posOffset>
                </wp:positionH>
                <wp:positionV relativeFrom="paragraph">
                  <wp:posOffset>224155</wp:posOffset>
                </wp:positionV>
                <wp:extent cx="6581775" cy="999490"/>
                <wp:effectExtent l="0" t="0" r="28575" b="10160"/>
                <wp:wrapNone/>
                <wp:docPr id="41" name="Rectangl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81775" cy="999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180DAC" id="Rectangle 199" o:spid="_x0000_s1026" style="position:absolute;margin-left:56.25pt;margin-top:17.65pt;width:518.25pt;height:78.7pt;z-index: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">
                <v:path arrowok="t"/>
                <w10:wrap anchorx="page"/>
              </v:rect>
            </w:pict>
          </mc:Fallback>
        </mc:AlternateContent>
      </w: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32C50AAB" wp14:editId="60941106">
                <wp:simplePos x="0" y="0"/>
                <wp:positionH relativeFrom="column">
                  <wp:posOffset>5415279</wp:posOffset>
                </wp:positionH>
                <wp:positionV relativeFrom="paragraph">
                  <wp:posOffset>205105</wp:posOffset>
                </wp:positionV>
                <wp:extent cx="1666875" cy="9906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91270" w14:textId="78114358" w:rsidR="00EB733B" w:rsidRDefault="004A551F" w:rsidP="00EB733B">
                            <w:r>
                              <w:t>Geräte der Schutzklasse III haben keinen Anschluss für eine Schutzisolierung – Sie dürfen nicht mit dem Schutzleiter verbunden werden.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0AAB" id="Text Box 20" o:spid="_x0000_s1061" type="#_x0000_t202" style="position:absolute;margin-left:426.4pt;margin-top:16.15pt;width:131.25pt;height:78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" filled="f" stroked="f" strokeweight=".5pt">
                <v:textbox>
                  <w:txbxContent>
                    <w:p w14:paraId="6BD91270" w14:textId="78114358" w:rsidR="00EB733B" w:rsidRDefault="004A551F" w:rsidP="00EB733B">
                      <w:r>
                        <w:t>Geräte der Schutzklasse III haben keinen Anschluss für eine Schutzisolierung – Sie dürfen nicht mit dem Schutzleiter verbunden werden.</w:t>
                      </w:r>
                    </w:p>
                  </w:txbxContent>
                </v:textbox>
              </v:shape>
            </w:pict>
          </mc:Fallback>
        </mc:AlternateContent>
      </w:r>
      <w:r w:rsidR="00E77DFA"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55F1DFB4" wp14:editId="7AEA69C3">
                <wp:simplePos x="0" y="0"/>
                <wp:positionH relativeFrom="column">
                  <wp:posOffset>3567430</wp:posOffset>
                </wp:positionH>
                <wp:positionV relativeFrom="paragraph">
                  <wp:posOffset>262255</wp:posOffset>
                </wp:positionV>
                <wp:extent cx="1876425" cy="93345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933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1B2573" w14:textId="0092B253" w:rsidR="00EB733B" w:rsidRDefault="00E77DFA" w:rsidP="00EB733B">
                            <w:r>
                              <w:t>Unter Schutzklasse III fallen elektrische Geräte mit niedrig-Spannversorgung (&lt;50V). Schutzkleinspannung durch einen Schutztransformator, Batterien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1DFB4" id="Text Box 17" o:spid="_x0000_s1062" type="#_x0000_t202" style="position:absolute;margin-left:280.9pt;margin-top:20.65pt;width:147.75pt;height:73.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" filled="f" stroked="f" strokeweight=".5pt">
                <v:textbox>
                  <w:txbxContent>
                    <w:p w14:paraId="181B2573" w14:textId="0092B253" w:rsidR="00EB733B" w:rsidRDefault="00E77DFA" w:rsidP="00EB733B">
                      <w:r>
                        <w:t>Unter Schutzklasse III fallen elektrische Geräte mit niedrig-Spannversorgung (&lt;50V). Schutzkleinspannung durch einen Schutztransformator, Batterien</w:t>
                      </w:r>
                    </w:p>
                  </w:txbxContent>
                </v:textbox>
              </v:shape>
            </w:pict>
          </mc:Fallback>
        </mc:AlternateContent>
      </w:r>
    </w:p>
    <w:p w14:paraId="751BE077" w14:textId="17BCCD83" w:rsidR="0055405E" w:rsidRDefault="00EB733B" w:rsidP="002509D2">
      <w:pPr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4B55EC92" wp14:editId="71959354">
                <wp:simplePos x="0" y="0"/>
                <wp:positionH relativeFrom="column">
                  <wp:posOffset>2148205</wp:posOffset>
                </wp:positionH>
                <wp:positionV relativeFrom="paragraph">
                  <wp:posOffset>17145</wp:posOffset>
                </wp:positionV>
                <wp:extent cx="1228725" cy="6477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577185" w14:textId="685F7FA1" w:rsidR="00EB733B" w:rsidRDefault="00695915" w:rsidP="00EB733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B03DEC" wp14:editId="724E36F0">
                                  <wp:extent cx="746125" cy="629770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6352" cy="663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5EC92" id="Text Box 14" o:spid="_x0000_s1063" type="#_x0000_t202" style="position:absolute;margin-left:169.15pt;margin-top:1.35pt;width:96.75pt;height:51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" filled="f" stroked="f" strokeweight=".5pt">
                <v:textbox>
                  <w:txbxContent>
                    <w:p w14:paraId="68577185" w14:textId="685F7FA1" w:rsidR="00EB733B" w:rsidRDefault="00695915" w:rsidP="00EB733B">
                      <w:r>
                        <w:rPr>
                          <w:noProof/>
                        </w:rPr>
                        <w:drawing>
                          <wp:inline distT="0" distB="0" distL="0" distR="0" wp14:anchorId="32B03DEC" wp14:editId="724E36F0">
                            <wp:extent cx="746125" cy="629770"/>
                            <wp:effectExtent l="0" t="0" r="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6352" cy="663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ic Sans MS" w:hAnsi="Comic Sans MS"/>
          <w:noProof/>
          <w:sz w:val="32"/>
          <w:szCs w:val="32"/>
          <w:lang w:eastAsia="de-AT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7FE511F" wp14:editId="52C9FA07">
                <wp:simplePos x="0" y="0"/>
                <wp:positionH relativeFrom="column">
                  <wp:posOffset>533400</wp:posOffset>
                </wp:positionH>
                <wp:positionV relativeFrom="paragraph">
                  <wp:posOffset>8890</wp:posOffset>
                </wp:positionV>
                <wp:extent cx="1228725" cy="6477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8F5D4" w14:textId="65B9BF70" w:rsidR="00EB733B" w:rsidRDefault="00EB733B" w:rsidP="00EB733B">
                            <w:r>
                              <w:t>Schutzklasse 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E511F" id="Text Box 11" o:spid="_x0000_s1064" type="#_x0000_t202" style="position:absolute;margin-left:42pt;margin-top:.7pt;width:96.75pt;height:51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" filled="f" stroked="f" strokeweight=".5pt">
                <v:textbox>
                  <w:txbxContent>
                    <w:p w14:paraId="7698F5D4" w14:textId="65B9BF70" w:rsidR="00EB733B" w:rsidRDefault="00EB733B" w:rsidP="00EB733B">
                      <w:r>
                        <w:t>Schutzklasse III</w:t>
                      </w:r>
                    </w:p>
                  </w:txbxContent>
                </v:textbox>
              </v:shape>
            </w:pict>
          </mc:Fallback>
        </mc:AlternateContent>
      </w:r>
    </w:p>
    <w:p w14:paraId="497F3BBA" w14:textId="7CD0F850" w:rsidR="0055405E" w:rsidRPr="0055405E" w:rsidRDefault="0055405E" w:rsidP="0055405E">
      <w:pPr>
        <w:rPr>
          <w:rFonts w:ascii="Comic Sans MS" w:hAnsi="Comic Sans MS"/>
          <w:sz w:val="32"/>
          <w:szCs w:val="32"/>
        </w:rPr>
      </w:pPr>
    </w:p>
    <w:p w14:paraId="31232A35" w14:textId="36543FB2" w:rsidR="0070582B" w:rsidRPr="00EB733B" w:rsidRDefault="0070582B" w:rsidP="002625A7">
      <w:pPr>
        <w:rPr>
          <w:rFonts w:ascii="Comic Sans MS" w:hAnsi="Comic Sans MS"/>
          <w:b/>
          <w:bCs/>
          <w:sz w:val="32"/>
          <w:szCs w:val="32"/>
        </w:rPr>
      </w:pPr>
    </w:p>
    <w:sectPr w:rsidR="0070582B" w:rsidRPr="00EB733B" w:rsidSect="007B2642">
      <w:pgSz w:w="11907" w:h="16840" w:code="9"/>
      <w:pgMar w:top="789" w:right="227" w:bottom="510" w:left="397" w:header="720" w:footer="624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AE4A81" w14:textId="77777777" w:rsidR="00EA612F" w:rsidRDefault="00EA612F" w:rsidP="0055405E">
      <w:r>
        <w:separator/>
      </w:r>
    </w:p>
  </w:endnote>
  <w:endnote w:type="continuationSeparator" w:id="0">
    <w:p w14:paraId="59665ABF" w14:textId="77777777" w:rsidR="00EA612F" w:rsidRDefault="00EA612F" w:rsidP="005540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30FCEB" w14:textId="77777777" w:rsidR="00EA612F" w:rsidRDefault="00EA612F" w:rsidP="0055405E">
      <w:r>
        <w:separator/>
      </w:r>
    </w:p>
  </w:footnote>
  <w:footnote w:type="continuationSeparator" w:id="0">
    <w:p w14:paraId="46155188" w14:textId="77777777" w:rsidR="00EA612F" w:rsidRDefault="00EA612F" w:rsidP="005540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3C88BB1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21A18B8"/>
    <w:multiLevelType w:val="hybridMultilevel"/>
    <w:tmpl w:val="C7A6E8AA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AA158A"/>
    <w:multiLevelType w:val="hybridMultilevel"/>
    <w:tmpl w:val="6022678C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AB31C9"/>
    <w:multiLevelType w:val="hybridMultilevel"/>
    <w:tmpl w:val="B680E9C6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5E4857"/>
    <w:multiLevelType w:val="hybridMultilevel"/>
    <w:tmpl w:val="FE1AC3C2"/>
    <w:lvl w:ilvl="0" w:tplc="5FDCEECA">
      <w:numFmt w:val="bullet"/>
      <w:lvlText w:val=""/>
      <w:lvlJc w:val="left"/>
      <w:pPr>
        <w:ind w:left="1920" w:hanging="360"/>
      </w:pPr>
      <w:rPr>
        <w:rFonts w:ascii="Symbol" w:eastAsia="Symbol" w:hAnsi="Symbol" w:cs="Symbol" w:hint="default"/>
        <w:w w:val="111"/>
        <w:sz w:val="24"/>
        <w:szCs w:val="24"/>
        <w:lang w:val="de-DE" w:eastAsia="en-US" w:bidi="ar-SA"/>
      </w:rPr>
    </w:lvl>
    <w:lvl w:ilvl="1" w:tplc="76806B00">
      <w:numFmt w:val="bullet"/>
      <w:lvlText w:val="•"/>
      <w:lvlJc w:val="left"/>
      <w:pPr>
        <w:ind w:left="2830" w:hanging="360"/>
      </w:pPr>
      <w:rPr>
        <w:rFonts w:hint="default"/>
        <w:lang w:val="de-DE" w:eastAsia="en-US" w:bidi="ar-SA"/>
      </w:rPr>
    </w:lvl>
    <w:lvl w:ilvl="2" w:tplc="4796AA08">
      <w:numFmt w:val="bullet"/>
      <w:lvlText w:val="•"/>
      <w:lvlJc w:val="left"/>
      <w:pPr>
        <w:ind w:left="3740" w:hanging="360"/>
      </w:pPr>
      <w:rPr>
        <w:rFonts w:hint="default"/>
        <w:lang w:val="de-DE" w:eastAsia="en-US" w:bidi="ar-SA"/>
      </w:rPr>
    </w:lvl>
    <w:lvl w:ilvl="3" w:tplc="7C6E2E74">
      <w:numFmt w:val="bullet"/>
      <w:lvlText w:val="•"/>
      <w:lvlJc w:val="left"/>
      <w:pPr>
        <w:ind w:left="4650" w:hanging="360"/>
      </w:pPr>
      <w:rPr>
        <w:rFonts w:hint="default"/>
        <w:lang w:val="de-DE" w:eastAsia="en-US" w:bidi="ar-SA"/>
      </w:rPr>
    </w:lvl>
    <w:lvl w:ilvl="4" w:tplc="6BE21BAA">
      <w:numFmt w:val="bullet"/>
      <w:lvlText w:val="•"/>
      <w:lvlJc w:val="left"/>
      <w:pPr>
        <w:ind w:left="5560" w:hanging="360"/>
      </w:pPr>
      <w:rPr>
        <w:rFonts w:hint="default"/>
        <w:lang w:val="de-DE" w:eastAsia="en-US" w:bidi="ar-SA"/>
      </w:rPr>
    </w:lvl>
    <w:lvl w:ilvl="5" w:tplc="B0D43C5C">
      <w:numFmt w:val="bullet"/>
      <w:lvlText w:val="•"/>
      <w:lvlJc w:val="left"/>
      <w:pPr>
        <w:ind w:left="6470" w:hanging="360"/>
      </w:pPr>
      <w:rPr>
        <w:rFonts w:hint="default"/>
        <w:lang w:val="de-DE" w:eastAsia="en-US" w:bidi="ar-SA"/>
      </w:rPr>
    </w:lvl>
    <w:lvl w:ilvl="6" w:tplc="ED98872C">
      <w:numFmt w:val="bullet"/>
      <w:lvlText w:val="•"/>
      <w:lvlJc w:val="left"/>
      <w:pPr>
        <w:ind w:left="7380" w:hanging="360"/>
      </w:pPr>
      <w:rPr>
        <w:rFonts w:hint="default"/>
        <w:lang w:val="de-DE" w:eastAsia="en-US" w:bidi="ar-SA"/>
      </w:rPr>
    </w:lvl>
    <w:lvl w:ilvl="7" w:tplc="1CDEFA0E">
      <w:numFmt w:val="bullet"/>
      <w:lvlText w:val="•"/>
      <w:lvlJc w:val="left"/>
      <w:pPr>
        <w:ind w:left="8290" w:hanging="360"/>
      </w:pPr>
      <w:rPr>
        <w:rFonts w:hint="default"/>
        <w:lang w:val="de-DE" w:eastAsia="en-US" w:bidi="ar-SA"/>
      </w:rPr>
    </w:lvl>
    <w:lvl w:ilvl="8" w:tplc="94865064">
      <w:numFmt w:val="bullet"/>
      <w:lvlText w:val="•"/>
      <w:lvlJc w:val="left"/>
      <w:pPr>
        <w:ind w:left="9200" w:hanging="360"/>
      </w:pPr>
      <w:rPr>
        <w:rFonts w:hint="default"/>
        <w:lang w:val="de-DE" w:eastAsia="en-US" w:bidi="ar-SA"/>
      </w:rPr>
    </w:lvl>
  </w:abstractNum>
  <w:abstractNum w:abstractNumId="5" w15:restartNumberingAfterBreak="0">
    <w:nsid w:val="6D3E4382"/>
    <w:multiLevelType w:val="hybridMultilevel"/>
    <w:tmpl w:val="66403EC8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870"/>
    <w:rsid w:val="00064757"/>
    <w:rsid w:val="00075600"/>
    <w:rsid w:val="00077D56"/>
    <w:rsid w:val="000A1B86"/>
    <w:rsid w:val="000F7652"/>
    <w:rsid w:val="0011440E"/>
    <w:rsid w:val="00181D56"/>
    <w:rsid w:val="00224B79"/>
    <w:rsid w:val="002509D2"/>
    <w:rsid w:val="00257405"/>
    <w:rsid w:val="002625A7"/>
    <w:rsid w:val="002B40A8"/>
    <w:rsid w:val="0037678D"/>
    <w:rsid w:val="003C1C70"/>
    <w:rsid w:val="003D632F"/>
    <w:rsid w:val="00425B2A"/>
    <w:rsid w:val="00492B29"/>
    <w:rsid w:val="004A551F"/>
    <w:rsid w:val="004C6034"/>
    <w:rsid w:val="004D3965"/>
    <w:rsid w:val="004E0D6E"/>
    <w:rsid w:val="00513837"/>
    <w:rsid w:val="00535C95"/>
    <w:rsid w:val="0055405E"/>
    <w:rsid w:val="0059564E"/>
    <w:rsid w:val="005E17AE"/>
    <w:rsid w:val="00630727"/>
    <w:rsid w:val="00695915"/>
    <w:rsid w:val="006B6872"/>
    <w:rsid w:val="006B6D7A"/>
    <w:rsid w:val="006C71FA"/>
    <w:rsid w:val="006F74CA"/>
    <w:rsid w:val="00702870"/>
    <w:rsid w:val="0070582B"/>
    <w:rsid w:val="00710E8B"/>
    <w:rsid w:val="00722EB3"/>
    <w:rsid w:val="00742C48"/>
    <w:rsid w:val="00750E60"/>
    <w:rsid w:val="00776272"/>
    <w:rsid w:val="00796FE8"/>
    <w:rsid w:val="007B2642"/>
    <w:rsid w:val="007D4982"/>
    <w:rsid w:val="007F7C61"/>
    <w:rsid w:val="0084167A"/>
    <w:rsid w:val="008451BA"/>
    <w:rsid w:val="00862A8C"/>
    <w:rsid w:val="00935029"/>
    <w:rsid w:val="00974152"/>
    <w:rsid w:val="009934CF"/>
    <w:rsid w:val="00A638E4"/>
    <w:rsid w:val="00A84FC0"/>
    <w:rsid w:val="00A90B7B"/>
    <w:rsid w:val="00AA301B"/>
    <w:rsid w:val="00AC1D1B"/>
    <w:rsid w:val="00B35A21"/>
    <w:rsid w:val="00B4603F"/>
    <w:rsid w:val="00B6444D"/>
    <w:rsid w:val="00B64DBE"/>
    <w:rsid w:val="00BB6F7B"/>
    <w:rsid w:val="00C06511"/>
    <w:rsid w:val="00C118FC"/>
    <w:rsid w:val="00C27F66"/>
    <w:rsid w:val="00C854E3"/>
    <w:rsid w:val="00CC1871"/>
    <w:rsid w:val="00CC24B6"/>
    <w:rsid w:val="00CF4837"/>
    <w:rsid w:val="00D5582D"/>
    <w:rsid w:val="00D61962"/>
    <w:rsid w:val="00DC733A"/>
    <w:rsid w:val="00DD78D9"/>
    <w:rsid w:val="00E3662F"/>
    <w:rsid w:val="00E61A2A"/>
    <w:rsid w:val="00E77DFA"/>
    <w:rsid w:val="00EA612F"/>
    <w:rsid w:val="00EB733B"/>
    <w:rsid w:val="00ED647C"/>
    <w:rsid w:val="00F071F0"/>
    <w:rsid w:val="00F25A12"/>
    <w:rsid w:val="00F7704F"/>
    <w:rsid w:val="00FE6D68"/>
    <w:rsid w:val="00FF1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31801A0C"/>
  <w15:chartTrackingRefBased/>
  <w15:docId w15:val="{7369312F-19CB-954C-A1D6-F50A6DCB4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AT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Body Text" w:uiPriority="1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51"/>
    <w:lsdException w:name="Smart Hyperlink" w:uiPriority="52"/>
    <w:lsdException w:name="Hashtag" w:uiPriority="46"/>
    <w:lsdException w:name="Unresolved Mention" w:uiPriority="47"/>
    <w:lsdException w:name="Smart Link" w:uiPriority="48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A638E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F071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24B79"/>
    <w:pPr>
      <w:spacing w:before="100" w:beforeAutospacing="1" w:after="100" w:afterAutospacing="1"/>
    </w:pPr>
    <w:rPr>
      <w:sz w:val="24"/>
      <w:szCs w:val="24"/>
      <w:lang w:eastAsia="de-AT"/>
    </w:rPr>
  </w:style>
  <w:style w:type="paragraph" w:styleId="Header">
    <w:name w:val="header"/>
    <w:basedOn w:val="Normal"/>
    <w:link w:val="HeaderChar"/>
    <w:rsid w:val="0055405E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rsid w:val="0055405E"/>
    <w:rPr>
      <w:lang w:val="de-DE" w:eastAsia="de-DE"/>
    </w:rPr>
  </w:style>
  <w:style w:type="paragraph" w:styleId="Footer">
    <w:name w:val="footer"/>
    <w:basedOn w:val="Normal"/>
    <w:link w:val="FooterChar"/>
    <w:rsid w:val="0055405E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rsid w:val="0055405E"/>
    <w:rPr>
      <w:lang w:val="de-DE" w:eastAsia="de-DE"/>
    </w:rPr>
  </w:style>
  <w:style w:type="paragraph" w:styleId="BodyText">
    <w:name w:val="Body Text"/>
    <w:basedOn w:val="Normal"/>
    <w:link w:val="BodyTextChar"/>
    <w:uiPriority w:val="1"/>
    <w:qFormat/>
    <w:rsid w:val="004D3965"/>
    <w:pPr>
      <w:widowControl w:val="0"/>
      <w:autoSpaceDE w:val="0"/>
      <w:autoSpaceDN w:val="0"/>
    </w:pPr>
    <w:rPr>
      <w:sz w:val="24"/>
      <w:szCs w:val="24"/>
      <w:lang w:val="de-DE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4D3965"/>
    <w:rPr>
      <w:sz w:val="24"/>
      <w:szCs w:val="24"/>
      <w:lang w:val="de-DE" w:eastAsia="en-US"/>
    </w:rPr>
  </w:style>
  <w:style w:type="paragraph" w:styleId="ListParagraph">
    <w:name w:val="List Paragraph"/>
    <w:basedOn w:val="Normal"/>
    <w:uiPriority w:val="1"/>
    <w:qFormat/>
    <w:rsid w:val="006B6D7A"/>
    <w:pPr>
      <w:widowControl w:val="0"/>
      <w:autoSpaceDE w:val="0"/>
      <w:autoSpaceDN w:val="0"/>
      <w:ind w:left="1920" w:hanging="360"/>
    </w:pPr>
    <w:rPr>
      <w:sz w:val="22"/>
      <w:szCs w:val="22"/>
      <w:lang w:val="de-D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emf"/><Relationship Id="rId18" Type="http://schemas.openxmlformats.org/officeDocument/2006/relationships/image" Target="media/image50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image" Target="media/image10.jpeg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0.emf"/><Relationship Id="rId2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emf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emf"/><Relationship Id="rId22" Type="http://schemas.openxmlformats.org/officeDocument/2006/relationships/image" Target="media/image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me\Microsoft%20Office\Vorlagen\FORM199.do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81928a5-1ba0-4eb4-a7ce-301f0d0d6ee0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E5EB6D54EC7494AB27258005DCAA70B" ma:contentTypeVersion="3" ma:contentTypeDescription="Ein neues Dokument erstellen." ma:contentTypeScope="" ma:versionID="2965b2c3bfee88294d6fb320be5ada29">
  <xsd:schema xmlns:xsd="http://www.w3.org/2001/XMLSchema" xmlns:xs="http://www.w3.org/2001/XMLSchema" xmlns:p="http://schemas.microsoft.com/office/2006/metadata/properties" xmlns:ns2="181928a5-1ba0-4eb4-a7ce-301f0d0d6ee0" targetNamespace="http://schemas.microsoft.com/office/2006/metadata/properties" ma:root="true" ma:fieldsID="635278a705ac2615194e752b9defeb53" ns2:_="">
    <xsd:import namespace="181928a5-1ba0-4eb4-a7ce-301f0d0d6ee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1928a5-1ba0-4eb4-a7ce-301f0d0d6ee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A70E1BD-2A43-4495-AB3B-A72FDC9055E9}">
  <ds:schemaRefs>
    <ds:schemaRef ds:uri="http://schemas.microsoft.com/office/2006/metadata/properties"/>
    <ds:schemaRef ds:uri="http://schemas.microsoft.com/office/infopath/2007/PartnerControls"/>
    <ds:schemaRef ds:uri="181928a5-1ba0-4eb4-a7ce-301f0d0d6ee0"/>
  </ds:schemaRefs>
</ds:datastoreItem>
</file>

<file path=customXml/itemProps2.xml><?xml version="1.0" encoding="utf-8"?>
<ds:datastoreItem xmlns:ds="http://schemas.openxmlformats.org/officeDocument/2006/customXml" ds:itemID="{9DFF4695-9953-6A4A-8995-DFE476DFA97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09EDF8D-9BC7-4BA9-954C-4DB07830232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DFAE641-958C-41E9-A4F0-3CF906710B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1928a5-1ba0-4eb4-a7ce-301f0d0d6e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FORM199.dot</Template>
  <TotalTime>137</TotalTime>
  <Pages>2</Pages>
  <Words>76</Words>
  <Characters>437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512</CharactersWithSpaces>
  <SharedDoc>false</SharedDoc>
  <HLinks>
    <vt:vector size="18" baseType="variant">
      <vt:variant>
        <vt:i4>4390941</vt:i4>
      </vt:variant>
      <vt:variant>
        <vt:i4>3800</vt:i4>
      </vt:variant>
      <vt:variant>
        <vt:i4>1025</vt:i4>
      </vt:variant>
      <vt:variant>
        <vt:i4>1</vt:i4>
      </vt:variant>
      <vt:variant>
        <vt:lpwstr>LogoITHTL_white</vt:lpwstr>
      </vt:variant>
      <vt:variant>
        <vt:lpwstr/>
      </vt:variant>
      <vt:variant>
        <vt:i4>4390941</vt:i4>
      </vt:variant>
      <vt:variant>
        <vt:i4>4027</vt:i4>
      </vt:variant>
      <vt:variant>
        <vt:i4>1026</vt:i4>
      </vt:variant>
      <vt:variant>
        <vt:i4>1</vt:i4>
      </vt:variant>
      <vt:variant>
        <vt:lpwstr>LogoITHTL_white</vt:lpwstr>
      </vt:variant>
      <vt:variant>
        <vt:lpwstr/>
      </vt:variant>
      <vt:variant>
        <vt:i4>4390941</vt:i4>
      </vt:variant>
      <vt:variant>
        <vt:i4>4310</vt:i4>
      </vt:variant>
      <vt:variant>
        <vt:i4>1027</vt:i4>
      </vt:variant>
      <vt:variant>
        <vt:i4>1</vt:i4>
      </vt:variant>
      <vt:variant>
        <vt:lpwstr>LogoITHTL_white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Franz Zimmerl</dc:creator>
  <cp:keywords/>
  <cp:lastModifiedBy>Leo Bunea</cp:lastModifiedBy>
  <cp:revision>15</cp:revision>
  <cp:lastPrinted>2012-03-23T14:30:00Z</cp:lastPrinted>
  <dcterms:created xsi:type="dcterms:W3CDTF">2020-11-23T07:33:00Z</dcterms:created>
  <dcterms:modified xsi:type="dcterms:W3CDTF">2020-12-19T11:17:00Z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0x0101008E5EB6D54EC7494AB27258005DCAA70B</vt:lpwstr>
  </property>
</Properties>
</file>